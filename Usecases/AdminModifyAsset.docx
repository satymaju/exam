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B353F" w14:textId="77777777" w:rsidR="009F5790" w:rsidRPr="009F5790" w:rsidRDefault="009F5790" w:rsidP="00F91928">
      <w:pPr>
        <w:pStyle w:val="PageTitle"/>
      </w:pPr>
    </w:p>
    <w:p w14:paraId="047659E7" w14:textId="77777777" w:rsidR="009F5790" w:rsidRPr="009F5790" w:rsidRDefault="009F5790" w:rsidP="00F91928">
      <w:pPr>
        <w:pStyle w:val="PageTitle"/>
      </w:pPr>
    </w:p>
    <w:p w14:paraId="4B63A63E" w14:textId="77777777" w:rsidR="009F5790" w:rsidRPr="009F5790" w:rsidRDefault="009F5790" w:rsidP="00F91928">
      <w:pPr>
        <w:pStyle w:val="PageTitle"/>
      </w:pPr>
    </w:p>
    <w:p w14:paraId="48ED829F" w14:textId="77777777" w:rsidR="009F5790" w:rsidRPr="001C4D77" w:rsidRDefault="009F5790" w:rsidP="00F91928">
      <w:pPr>
        <w:pStyle w:val="PageTitle"/>
      </w:pPr>
    </w:p>
    <w:p w14:paraId="5AB8EF64" w14:textId="77777777" w:rsidR="009F5790" w:rsidRPr="001C4D77" w:rsidRDefault="009F5790" w:rsidP="00F91928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F91928">
      <w:pPr>
        <w:pStyle w:val="PageTitle"/>
      </w:pPr>
    </w:p>
    <w:p w14:paraId="03A8A6B3" w14:textId="45C90EC8" w:rsidR="009F5790" w:rsidRPr="001C4D77" w:rsidRDefault="00155339" w:rsidP="00F91928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F91928"/>
    <w:p w14:paraId="12D6A4D9" w14:textId="77777777" w:rsidR="009F5790" w:rsidRPr="009F5790" w:rsidRDefault="009F5790" w:rsidP="00F91928"/>
    <w:p w14:paraId="4F7ED659" w14:textId="77777777" w:rsidR="009F5790" w:rsidRPr="009F5790" w:rsidRDefault="009F5790" w:rsidP="00F91928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393B8C" w:rsidRPr="009F5790" w14:paraId="73111611" w14:textId="77777777" w:rsidTr="00693442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D6450E3" w14:textId="77777777" w:rsidR="00393B8C" w:rsidRPr="009F5790" w:rsidRDefault="00393B8C" w:rsidP="00693442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7FEF6E" w14:textId="77777777" w:rsidR="00393B8C" w:rsidRPr="009F5790" w:rsidRDefault="00393B8C" w:rsidP="00693442">
            <w:r w:rsidRPr="00D3101D">
              <w:t> </w:t>
            </w:r>
            <w:r>
              <w:t>PRJ_AssetManagementSystem</w:t>
            </w:r>
            <w:r w:rsidRPr="00D3101D">
              <w:t xml:space="preserve"> _001</w:t>
            </w:r>
          </w:p>
        </w:tc>
      </w:tr>
      <w:tr w:rsidR="00393B8C" w:rsidRPr="009F5790" w14:paraId="01D3DCFE" w14:textId="77777777" w:rsidTr="00693442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1887279" w14:textId="77777777" w:rsidR="00393B8C" w:rsidRPr="009F5790" w:rsidRDefault="00393B8C" w:rsidP="00693442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A9C862B" w14:textId="77777777" w:rsidR="00393B8C" w:rsidRPr="009F5790" w:rsidRDefault="00393B8C" w:rsidP="00693442">
            <w:r w:rsidRPr="009F5790">
              <w:t> </w:t>
            </w:r>
            <w:r>
              <w:t>Asset Management System</w:t>
            </w:r>
          </w:p>
        </w:tc>
      </w:tr>
    </w:tbl>
    <w:p w14:paraId="37D1A6AF" w14:textId="77777777" w:rsidR="00393B8C" w:rsidRPr="009F5790" w:rsidRDefault="00393B8C" w:rsidP="00393B8C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393B8C" w:rsidRPr="009F5790" w14:paraId="04A646B3" w14:textId="77777777" w:rsidTr="00693442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0F45A14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93054DB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E343A1E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393B8C" w:rsidRPr="009F5790" w14:paraId="5B0ED596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F30489" w14:textId="77777777" w:rsidR="00393B8C" w:rsidRPr="009F5790" w:rsidRDefault="00393B8C" w:rsidP="00693442">
            <w:r w:rsidRPr="009F5790">
              <w:t> </w:t>
            </w:r>
            <w:r>
              <w:t>Himanshu/Indraneel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01EEDB" w14:textId="77777777" w:rsidR="00393B8C" w:rsidRPr="009F5790" w:rsidRDefault="00393B8C" w:rsidP="00693442">
            <w:r>
              <w:t>Associate Consultant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3547C4" w14:textId="77777777" w:rsidR="00393B8C" w:rsidRPr="009F5790" w:rsidRDefault="00393B8C" w:rsidP="00693442">
            <w:r w:rsidRPr="009F5790">
              <w:t> </w:t>
            </w:r>
            <w:r>
              <w:t>4</w:t>
            </w:r>
            <w:r w:rsidRPr="008E15A0">
              <w:rPr>
                <w:vertAlign w:val="superscript"/>
              </w:rPr>
              <w:t>th</w:t>
            </w:r>
            <w:r>
              <w:t xml:space="preserve"> October, 2017</w:t>
            </w:r>
          </w:p>
        </w:tc>
      </w:tr>
      <w:tr w:rsidR="00393B8C" w:rsidRPr="009F5790" w14:paraId="038D6FE8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324BBD9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347644D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4DFAA1A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393B8C" w:rsidRPr="009F5790" w14:paraId="19BC0CB1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ABD31" w14:textId="77777777" w:rsidR="00393B8C" w:rsidRPr="009F5790" w:rsidRDefault="00393B8C" w:rsidP="00693442">
            <w:r w:rsidRPr="009F5790">
              <w:t> </w:t>
            </w:r>
            <w:r>
              <w:t>Dayanand Patil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8FD8F" w14:textId="77777777" w:rsidR="00393B8C" w:rsidRPr="009F5790" w:rsidRDefault="00393B8C" w:rsidP="00693442">
            <w:r>
              <w:t>Assistant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F41AFB" w14:textId="77777777" w:rsidR="00393B8C" w:rsidRPr="009F5790" w:rsidRDefault="00393B8C" w:rsidP="00693442">
            <w:r>
              <w:t>4</w:t>
            </w:r>
            <w:r w:rsidRPr="008E15A0">
              <w:rPr>
                <w:vertAlign w:val="superscript"/>
              </w:rPr>
              <w:t>th</w:t>
            </w:r>
            <w:r>
              <w:t xml:space="preserve"> October, 2017</w:t>
            </w:r>
          </w:p>
        </w:tc>
      </w:tr>
      <w:tr w:rsidR="00393B8C" w:rsidRPr="009F5790" w14:paraId="479BBA71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5E3F9F5E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9D1B469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D030321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393B8C" w:rsidRPr="009F5790" w14:paraId="7EB655E2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C5665" w14:textId="77777777" w:rsidR="00393B8C" w:rsidRPr="009F5790" w:rsidRDefault="00393B8C" w:rsidP="00693442">
            <w:r w:rsidRPr="009F5790">
              <w:t> </w:t>
            </w:r>
            <w:r>
              <w:t>Shilpa Bhosle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642" w14:textId="77777777" w:rsidR="00393B8C" w:rsidRPr="009F5790" w:rsidRDefault="00393B8C" w:rsidP="00693442">
            <w:r w:rsidRPr="009F5790">
              <w:t> </w:t>
            </w:r>
            <w:r>
              <w:t>Deputy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D6C72" w14:textId="77777777" w:rsidR="00393B8C" w:rsidRPr="009F5790" w:rsidRDefault="00393B8C" w:rsidP="00693442">
            <w:r>
              <w:t>4</w:t>
            </w:r>
            <w:r w:rsidRPr="008E15A0">
              <w:rPr>
                <w:vertAlign w:val="superscript"/>
              </w:rPr>
              <w:t>th</w:t>
            </w:r>
            <w:r>
              <w:t xml:space="preserve"> October, 2017</w:t>
            </w:r>
          </w:p>
        </w:tc>
      </w:tr>
      <w:tr w:rsidR="00393B8C" w:rsidRPr="009F5790" w14:paraId="28D9E09D" w14:textId="77777777" w:rsidTr="00693442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3409C4B3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BDBC5" w14:textId="77777777" w:rsidR="00393B8C" w:rsidRPr="009F5790" w:rsidRDefault="00393B8C" w:rsidP="00693442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28BAFF1E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393B8C" w:rsidRPr="009F5790" w14:paraId="5D43536C" w14:textId="77777777" w:rsidTr="00693442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98AC226" w14:textId="77777777" w:rsidR="00393B8C" w:rsidRPr="009F5790" w:rsidRDefault="00393B8C" w:rsidP="00693442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700D9" w14:textId="77777777" w:rsidR="00393B8C" w:rsidRPr="009F5790" w:rsidRDefault="00393B8C" w:rsidP="00693442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DF864E4" w14:textId="77777777" w:rsidR="00393B8C" w:rsidRPr="009F5790" w:rsidRDefault="00393B8C" w:rsidP="00693442">
            <w:r w:rsidRPr="009F5790">
              <w:t> </w:t>
            </w:r>
          </w:p>
        </w:tc>
      </w:tr>
    </w:tbl>
    <w:p w14:paraId="0966AC59" w14:textId="77D6A0D1" w:rsidR="009F5790" w:rsidRPr="009F5790" w:rsidRDefault="009F5790" w:rsidP="00393B8C">
      <w:pPr>
        <w:ind w:left="0"/>
      </w:pPr>
      <w:r w:rsidRPr="009F5790">
        <w:br w:type="page"/>
      </w:r>
    </w:p>
    <w:p w14:paraId="42EE7ADE" w14:textId="77777777" w:rsidR="009F5790" w:rsidRPr="009F5790" w:rsidRDefault="009F5790" w:rsidP="00F91928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F91928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F91928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F91928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F91928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F91928"/>
        </w:tc>
        <w:tc>
          <w:tcPr>
            <w:tcW w:w="1080" w:type="dxa"/>
          </w:tcPr>
          <w:p w14:paraId="488BB2E9" w14:textId="77777777" w:rsidR="009F5790" w:rsidRPr="009F5790" w:rsidRDefault="009F5790" w:rsidP="00F91928"/>
        </w:tc>
        <w:tc>
          <w:tcPr>
            <w:tcW w:w="1080" w:type="dxa"/>
          </w:tcPr>
          <w:p w14:paraId="325B699D" w14:textId="77777777" w:rsidR="009F5790" w:rsidRPr="009F5790" w:rsidRDefault="009F5790" w:rsidP="00F91928"/>
        </w:tc>
        <w:tc>
          <w:tcPr>
            <w:tcW w:w="1080" w:type="dxa"/>
          </w:tcPr>
          <w:p w14:paraId="77EF851F" w14:textId="77777777" w:rsidR="009F5790" w:rsidRPr="009F5790" w:rsidRDefault="009F5790" w:rsidP="00F91928"/>
        </w:tc>
        <w:tc>
          <w:tcPr>
            <w:tcW w:w="1080" w:type="dxa"/>
          </w:tcPr>
          <w:p w14:paraId="3AD2F557" w14:textId="77777777" w:rsidR="009F5790" w:rsidRPr="009F5790" w:rsidRDefault="009F5790" w:rsidP="00F91928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F91928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F91928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F91928"/>
        </w:tc>
        <w:tc>
          <w:tcPr>
            <w:tcW w:w="1080" w:type="dxa"/>
          </w:tcPr>
          <w:p w14:paraId="3D8D9994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F91928"/>
        </w:tc>
        <w:tc>
          <w:tcPr>
            <w:tcW w:w="1080" w:type="dxa"/>
          </w:tcPr>
          <w:p w14:paraId="2BE1FC53" w14:textId="77777777" w:rsidR="009F5790" w:rsidRPr="009F5790" w:rsidRDefault="009F5790" w:rsidP="00F91928"/>
        </w:tc>
        <w:tc>
          <w:tcPr>
            <w:tcW w:w="1080" w:type="dxa"/>
          </w:tcPr>
          <w:p w14:paraId="1799B660" w14:textId="77777777" w:rsidR="009F5790" w:rsidRPr="009F5790" w:rsidRDefault="009F5790" w:rsidP="00F91928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F91928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F91928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F91928"/>
        </w:tc>
        <w:tc>
          <w:tcPr>
            <w:tcW w:w="1080" w:type="dxa"/>
          </w:tcPr>
          <w:p w14:paraId="3645B887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F91928"/>
        </w:tc>
        <w:tc>
          <w:tcPr>
            <w:tcW w:w="1080" w:type="dxa"/>
          </w:tcPr>
          <w:p w14:paraId="3A64C6EF" w14:textId="77777777" w:rsidR="009F5790" w:rsidRPr="009F5790" w:rsidRDefault="009F5790" w:rsidP="00F91928"/>
        </w:tc>
        <w:tc>
          <w:tcPr>
            <w:tcW w:w="1080" w:type="dxa"/>
          </w:tcPr>
          <w:p w14:paraId="47308748" w14:textId="77777777" w:rsidR="009F5790" w:rsidRPr="009F5790" w:rsidRDefault="009F5790" w:rsidP="00F91928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F91928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F91928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F91928"/>
        </w:tc>
        <w:tc>
          <w:tcPr>
            <w:tcW w:w="1080" w:type="dxa"/>
          </w:tcPr>
          <w:p w14:paraId="46558018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F91928"/>
        </w:tc>
        <w:tc>
          <w:tcPr>
            <w:tcW w:w="1080" w:type="dxa"/>
          </w:tcPr>
          <w:p w14:paraId="3AFC5A5C" w14:textId="77777777" w:rsidR="009F5790" w:rsidRPr="009F5790" w:rsidRDefault="009F5790" w:rsidP="00F91928"/>
        </w:tc>
        <w:tc>
          <w:tcPr>
            <w:tcW w:w="1080" w:type="dxa"/>
          </w:tcPr>
          <w:p w14:paraId="7E23613F" w14:textId="77777777" w:rsidR="009F5790" w:rsidRPr="009F5790" w:rsidRDefault="009F5790" w:rsidP="00F91928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F91928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F91928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F91928"/>
        </w:tc>
        <w:tc>
          <w:tcPr>
            <w:tcW w:w="1080" w:type="dxa"/>
          </w:tcPr>
          <w:p w14:paraId="4D22E910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F91928"/>
        </w:tc>
        <w:tc>
          <w:tcPr>
            <w:tcW w:w="1080" w:type="dxa"/>
          </w:tcPr>
          <w:p w14:paraId="6071EC99" w14:textId="77777777" w:rsidR="009F5790" w:rsidRPr="009F5790" w:rsidRDefault="009F5790" w:rsidP="00F91928"/>
        </w:tc>
        <w:tc>
          <w:tcPr>
            <w:tcW w:w="1080" w:type="dxa"/>
          </w:tcPr>
          <w:p w14:paraId="0D8E8B38" w14:textId="77777777" w:rsidR="009F5790" w:rsidRPr="009F5790" w:rsidRDefault="009F5790" w:rsidP="00F91928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F91928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F91928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F91928"/>
        </w:tc>
        <w:tc>
          <w:tcPr>
            <w:tcW w:w="1080" w:type="dxa"/>
          </w:tcPr>
          <w:p w14:paraId="3BC21E42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F91928"/>
        </w:tc>
        <w:tc>
          <w:tcPr>
            <w:tcW w:w="1080" w:type="dxa"/>
          </w:tcPr>
          <w:p w14:paraId="718D8944" w14:textId="77777777" w:rsidR="009F5790" w:rsidRPr="009F5790" w:rsidRDefault="009F5790" w:rsidP="00F91928"/>
        </w:tc>
        <w:tc>
          <w:tcPr>
            <w:tcW w:w="1080" w:type="dxa"/>
          </w:tcPr>
          <w:p w14:paraId="5DD7E652" w14:textId="77777777" w:rsidR="009F5790" w:rsidRPr="009F5790" w:rsidRDefault="009F5790" w:rsidP="00F91928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F91928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F91928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F91928"/>
        </w:tc>
        <w:tc>
          <w:tcPr>
            <w:tcW w:w="1080" w:type="dxa"/>
          </w:tcPr>
          <w:p w14:paraId="161B779E" w14:textId="77777777" w:rsidR="009F5790" w:rsidRPr="009F5790" w:rsidRDefault="009F5790" w:rsidP="00F91928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F91928"/>
        </w:tc>
        <w:tc>
          <w:tcPr>
            <w:tcW w:w="1080" w:type="dxa"/>
          </w:tcPr>
          <w:p w14:paraId="4BE23196" w14:textId="77777777" w:rsidR="009F5790" w:rsidRPr="009F5790" w:rsidRDefault="009F5790" w:rsidP="00F91928"/>
        </w:tc>
        <w:tc>
          <w:tcPr>
            <w:tcW w:w="1080" w:type="dxa"/>
          </w:tcPr>
          <w:p w14:paraId="3F95224E" w14:textId="77777777" w:rsidR="009F5790" w:rsidRPr="009F5790" w:rsidRDefault="009F5790" w:rsidP="00F91928"/>
        </w:tc>
      </w:tr>
    </w:tbl>
    <w:p w14:paraId="7C85DA30" w14:textId="77777777" w:rsidR="009F5790" w:rsidRPr="009F5790" w:rsidRDefault="009F5790" w:rsidP="00F91928"/>
    <w:p w14:paraId="36105CE6" w14:textId="77777777" w:rsidR="009F5790" w:rsidRPr="009F5790" w:rsidRDefault="009F5790" w:rsidP="00F91928"/>
    <w:p w14:paraId="2CC8A7F7" w14:textId="77777777" w:rsidR="009F5790" w:rsidRPr="009F5790" w:rsidRDefault="009F5790" w:rsidP="00F91928">
      <w:r w:rsidRPr="009F5790">
        <w:t xml:space="preserve">Disclaimer: </w:t>
      </w:r>
    </w:p>
    <w:p w14:paraId="28E0825A" w14:textId="77777777" w:rsidR="009F5790" w:rsidRPr="009F5790" w:rsidRDefault="009F5790" w:rsidP="00F91928"/>
    <w:p w14:paraId="47F58572" w14:textId="36C653BE" w:rsidR="009F5790" w:rsidRPr="009F5790" w:rsidRDefault="009F5790" w:rsidP="00F91928">
      <w:r w:rsidRPr="009F5790">
        <w:t>The scope of the pro</w:t>
      </w:r>
      <w:r w:rsidR="00C04CF0">
        <w:t>ject ‘</w:t>
      </w:r>
      <w:r w:rsidR="00037D1A">
        <w:rPr>
          <w:b/>
        </w:rPr>
        <w:t>Asset Management System</w:t>
      </w:r>
      <w:r w:rsidR="00C04CF0">
        <w:rPr>
          <w:b/>
        </w:rPr>
        <w:t xml:space="preserve">’ </w:t>
      </w:r>
      <w:r w:rsidRPr="009F5790">
        <w:t>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F91928">
      <w:r w:rsidRPr="005B3604">
        <w:lastRenderedPageBreak/>
        <w:t>TABLE OF CONTENTS</w:t>
      </w:r>
    </w:p>
    <w:p w14:paraId="63D9F59F" w14:textId="77777777" w:rsidR="009F5790" w:rsidRPr="009F5790" w:rsidRDefault="009F5790" w:rsidP="00F91928"/>
    <w:p w14:paraId="7E059BBD" w14:textId="4C39045B" w:rsidR="00CE66BB" w:rsidRDefault="009F5790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94201988" w:history="1">
        <w:r w:rsidR="00CE66BB" w:rsidRPr="00E01385">
          <w:rPr>
            <w:rStyle w:val="Hyperlink"/>
            <w:noProof/>
          </w:rPr>
          <w:t>1.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 xml:space="preserve">Use Case Name: Login to the </w:t>
        </w:r>
        <w:r w:rsidR="005D27B0">
          <w:rPr>
            <w:rStyle w:val="Hyperlink"/>
            <w:noProof/>
          </w:rPr>
          <w:t>Asset Management System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_Toc494201988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38348EFB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89" w:history="1">
        <w:r w:rsidR="00CE66BB" w:rsidRPr="00E01385">
          <w:rPr>
            <w:rStyle w:val="Hyperlink"/>
            <w:noProof/>
          </w:rPr>
          <w:t>2.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Actor(s)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_Toc494201989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535E0D9F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0" w:history="1">
        <w:r w:rsidR="00CE66BB" w:rsidRPr="00E01385">
          <w:rPr>
            <w:rStyle w:val="Hyperlink"/>
            <w:noProof/>
          </w:rPr>
          <w:t>3.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Preconditions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_Toc494201990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5A3D6FD1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1" w:history="1">
        <w:r w:rsidR="00CE66BB" w:rsidRPr="00E01385">
          <w:rPr>
            <w:rStyle w:val="Hyperlink"/>
            <w:noProof/>
          </w:rPr>
          <w:t>4.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Flow of Events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_Toc494201991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01F783B7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2" w:history="1">
        <w:r w:rsidR="00CE66BB" w:rsidRPr="00E01385">
          <w:rPr>
            <w:rStyle w:val="Hyperlink"/>
            <w:noProof/>
          </w:rPr>
          <w:t>4.1  Basic Flow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_Toc494201992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0F84AE58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3" w:history="1">
        <w:r w:rsidR="00CE66BB" w:rsidRPr="00E01385">
          <w:rPr>
            <w:rStyle w:val="Hyperlink"/>
            <w:noProof/>
          </w:rPr>
          <w:t>4.2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Alternative Flows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_Toc494201993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7021158C" w14:textId="0380EE76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4" w:history="1">
        <w:r w:rsidR="00CE66BB" w:rsidRPr="00E01385">
          <w:rPr>
            <w:rStyle w:val="Hyperlink"/>
            <w:noProof/>
          </w:rPr>
          <w:t xml:space="preserve">4.2.1  Alternate Flow 1: successful login to </w:t>
        </w:r>
        <w:r w:rsidR="005D27B0">
          <w:rPr>
            <w:rStyle w:val="Hyperlink"/>
            <w:noProof/>
          </w:rPr>
          <w:t>AMS</w:t>
        </w:r>
        <w:r w:rsidR="00CE66BB" w:rsidRPr="00E01385">
          <w:rPr>
            <w:rStyle w:val="Hyperlink"/>
            <w:noProof/>
          </w:rPr>
          <w:t xml:space="preserve"> on second attempt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_Toc494201994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5</w:t>
        </w:r>
        <w:r w:rsidR="00CE66BB">
          <w:rPr>
            <w:noProof/>
            <w:webHidden/>
          </w:rPr>
          <w:fldChar w:fldCharType="end"/>
        </w:r>
      </w:hyperlink>
    </w:p>
    <w:p w14:paraId="404499D0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5" w:history="1">
        <w:r w:rsidR="00CE66BB" w:rsidRPr="00E01385">
          <w:rPr>
            <w:rStyle w:val="Hyperlink"/>
            <w:noProof/>
          </w:rPr>
          <w:t>4.2.2  Alternate Flow 2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_Toc494201995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22CDA771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6" w:history="1">
        <w:r w:rsidR="00CE66BB" w:rsidRPr="00E01385">
          <w:rPr>
            <w:rStyle w:val="Hyperlink"/>
            <w:noProof/>
          </w:rPr>
          <w:t>Exception Flow 1: Web Server Down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_Toc494201996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469D5C96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7" w:history="1">
        <w:r w:rsidR="00CE66BB" w:rsidRPr="00E01385">
          <w:rPr>
            <w:rStyle w:val="Hyperlink"/>
            <w:noProof/>
          </w:rPr>
          <w:t>Exception Flow 2: Database Connectivity Error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_Toc494201997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1DF5CBB9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8" w:history="1">
        <w:r w:rsidR="00CE66BB" w:rsidRPr="00E01385">
          <w:rPr>
            <w:rStyle w:val="Hyperlink"/>
            <w:noProof/>
          </w:rPr>
          <w:t>Exception Flow 3: Network Connectivity Error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79953AE4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1999" w:history="1">
        <w:r w:rsidR="00CE66BB" w:rsidRPr="00E01385">
          <w:rPr>
            <w:rStyle w:val="Hyperlink"/>
            <w:noProof/>
          </w:rPr>
          <w:t>5.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Post Conditions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_Toc494201999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6</w:t>
        </w:r>
        <w:r w:rsidR="00CE66BB">
          <w:rPr>
            <w:noProof/>
            <w:webHidden/>
          </w:rPr>
          <w:fldChar w:fldCharType="end"/>
        </w:r>
      </w:hyperlink>
    </w:p>
    <w:p w14:paraId="6D012FFE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0" w:history="1">
        <w:r w:rsidR="00CE66BB" w:rsidRPr="00E01385">
          <w:rPr>
            <w:rStyle w:val="Hyperlink"/>
            <w:noProof/>
          </w:rPr>
          <w:t>6.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Special Requirements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_Toc494202000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619B0427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1" w:history="1">
        <w:r w:rsidR="00CE66BB" w:rsidRPr="00E01385">
          <w:rPr>
            <w:rStyle w:val="Hyperlink"/>
            <w:noProof/>
          </w:rPr>
          <w:t>Performance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_Toc494202001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12FB4721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2" w:history="1">
        <w:r w:rsidR="00CE66BB" w:rsidRPr="00E01385">
          <w:rPr>
            <w:rStyle w:val="Hyperlink"/>
            <w:noProof/>
          </w:rPr>
          <w:t>Availability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_Toc494202002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4CE4733C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3" w:history="1">
        <w:r w:rsidR="00CE66BB" w:rsidRPr="00E01385">
          <w:rPr>
            <w:rStyle w:val="Hyperlink"/>
            <w:noProof/>
          </w:rPr>
          <w:t>User Interface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_Toc494202003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7325B21D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4" w:history="1">
        <w:r w:rsidR="00CE66BB" w:rsidRPr="00E01385">
          <w:rPr>
            <w:rStyle w:val="Hyperlink"/>
            <w:noProof/>
          </w:rPr>
          <w:t>Security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_Toc494202004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082F0344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5" w:history="1">
        <w:r w:rsidR="00CE66BB" w:rsidRPr="00E01385">
          <w:rPr>
            <w:rStyle w:val="Hyperlink"/>
            <w:noProof/>
          </w:rPr>
          <w:t>7.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Extension Points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_Toc494202005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0E9CFD6E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6" w:history="1">
        <w:r w:rsidR="00CE66BB" w:rsidRPr="00E01385">
          <w:rPr>
            <w:rStyle w:val="Hyperlink"/>
            <w:noProof/>
          </w:rPr>
          <w:t>Extension in Alternate Flow  1: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_Toc494202006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7</w:t>
        </w:r>
        <w:r w:rsidR="00CE66BB">
          <w:rPr>
            <w:noProof/>
            <w:webHidden/>
          </w:rPr>
          <w:fldChar w:fldCharType="end"/>
        </w:r>
      </w:hyperlink>
    </w:p>
    <w:p w14:paraId="37B32181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7" w:history="1">
        <w:r w:rsidR="00CE66BB" w:rsidRPr="00E01385">
          <w:rPr>
            <w:rStyle w:val="Hyperlink"/>
            <w:noProof/>
          </w:rPr>
          <w:t>Extension in Alternate Flow  x: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_Toc494202007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8</w:t>
        </w:r>
        <w:r w:rsidR="00CE66BB">
          <w:rPr>
            <w:noProof/>
            <w:webHidden/>
          </w:rPr>
          <w:fldChar w:fldCharType="end"/>
        </w:r>
      </w:hyperlink>
    </w:p>
    <w:p w14:paraId="6E1922B5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8" w:history="1">
        <w:r w:rsidR="00CE66BB" w:rsidRPr="00E01385">
          <w:rPr>
            <w:rStyle w:val="Hyperlink"/>
            <w:noProof/>
          </w:rPr>
          <w:t>8.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Business Rules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8</w:t>
        </w:r>
        <w:r w:rsidR="00CE66BB">
          <w:rPr>
            <w:noProof/>
            <w:webHidden/>
          </w:rPr>
          <w:fldChar w:fldCharType="end"/>
        </w:r>
      </w:hyperlink>
    </w:p>
    <w:p w14:paraId="55557995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09" w:history="1">
        <w:r w:rsidR="00CE66BB" w:rsidRPr="00E01385">
          <w:rPr>
            <w:rStyle w:val="Hyperlink"/>
            <w:noProof/>
          </w:rPr>
          <w:t>9.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Diagrams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_Toc494202009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4B261E52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0" w:history="1">
        <w:r w:rsidR="00CE66BB" w:rsidRPr="00E01385">
          <w:rPr>
            <w:rStyle w:val="Hyperlink"/>
            <w:noProof/>
          </w:rPr>
          <w:t>Use Case Diagram for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_Toc494202010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10661DC9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1" w:history="1">
        <w:r w:rsidR="00CE66BB" w:rsidRPr="00E01385">
          <w:rPr>
            <w:rStyle w:val="Hyperlink"/>
            <w:noProof/>
          </w:rPr>
          <w:t>10.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Scenarios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_Toc494202011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3891745F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2" w:history="1">
        <w:r w:rsidR="00CE66BB" w:rsidRPr="00E01385">
          <w:rPr>
            <w:rStyle w:val="Hyperlink"/>
            <w:noProof/>
          </w:rPr>
          <w:t>Success Scenarios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_Toc494202012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3F2A3DDF" w14:textId="77777777" w:rsidR="00CE66BB" w:rsidRDefault="004A671A" w:rsidP="00F9192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3" w:history="1">
        <w:r w:rsidR="00CE66BB" w:rsidRPr="00E01385">
          <w:rPr>
            <w:rStyle w:val="Hyperlink"/>
            <w:noProof/>
          </w:rPr>
          <w:t>Failure Scenarios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_Toc494202013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9</w:t>
        </w:r>
        <w:r w:rsidR="00CE66BB">
          <w:rPr>
            <w:noProof/>
            <w:webHidden/>
          </w:rPr>
          <w:fldChar w:fldCharType="end"/>
        </w:r>
      </w:hyperlink>
    </w:p>
    <w:p w14:paraId="52947A4A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4" w:history="1">
        <w:r w:rsidR="00CE66BB" w:rsidRPr="00E01385">
          <w:rPr>
            <w:rStyle w:val="Hyperlink"/>
            <w:noProof/>
          </w:rPr>
          <w:t>11.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Issues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_Toc494202014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25244067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5" w:history="1">
        <w:r w:rsidR="00CE66BB" w:rsidRPr="00E01385">
          <w:rPr>
            <w:rStyle w:val="Hyperlink"/>
            <w:noProof/>
          </w:rPr>
          <w:t>12.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UI Specifications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_Toc494202015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7AC768E2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6" w:history="1">
        <w:r w:rsidR="00CE66BB" w:rsidRPr="00E01385">
          <w:rPr>
            <w:rStyle w:val="Hyperlink"/>
            <w:noProof/>
          </w:rPr>
          <w:t>13.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Inter System Dependencies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_Toc494202016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4F0FB284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7" w:history="1">
        <w:r w:rsidR="00CE66BB" w:rsidRPr="00E01385">
          <w:rPr>
            <w:rStyle w:val="Hyperlink"/>
            <w:noProof/>
          </w:rPr>
          <w:t>14.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Integration with an already existing System of the &lt;&lt;Customer&gt;&gt;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_Toc494202017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28405AEE" w14:textId="77777777" w:rsidR="00CE66BB" w:rsidRDefault="004A671A" w:rsidP="00F9192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94202018" w:history="1">
        <w:r w:rsidR="00CE66BB" w:rsidRPr="00E01385">
          <w:rPr>
            <w:rStyle w:val="Hyperlink"/>
            <w:noProof/>
          </w:rPr>
          <w:t>15.</w:t>
        </w:r>
        <w:r w:rsidR="00CE66B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CE66BB" w:rsidRPr="00E01385">
          <w:rPr>
            <w:rStyle w:val="Hyperlink"/>
            <w:noProof/>
          </w:rPr>
          <w:t>Assumptions</w:t>
        </w:r>
        <w:r w:rsidR="00CE66BB">
          <w:rPr>
            <w:noProof/>
            <w:webHidden/>
          </w:rPr>
          <w:tab/>
        </w:r>
        <w:r w:rsidR="00CE66BB">
          <w:rPr>
            <w:noProof/>
            <w:webHidden/>
          </w:rPr>
          <w:fldChar w:fldCharType="begin"/>
        </w:r>
        <w:r w:rsidR="00CE66BB">
          <w:rPr>
            <w:noProof/>
            <w:webHidden/>
          </w:rPr>
          <w:instrText xml:space="preserve"> PAGEREF _Toc494202018 \h </w:instrText>
        </w:r>
        <w:r w:rsidR="00CE66BB">
          <w:rPr>
            <w:noProof/>
            <w:webHidden/>
          </w:rPr>
        </w:r>
        <w:r w:rsidR="00CE66BB">
          <w:rPr>
            <w:noProof/>
            <w:webHidden/>
          </w:rPr>
          <w:fldChar w:fldCharType="separate"/>
        </w:r>
        <w:r w:rsidR="00536274">
          <w:rPr>
            <w:noProof/>
            <w:webHidden/>
          </w:rPr>
          <w:t>10</w:t>
        </w:r>
        <w:r w:rsidR="00CE66BB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F91928">
      <w:r w:rsidRPr="00F42082">
        <w:lastRenderedPageBreak/>
        <w:fldChar w:fldCharType="end"/>
      </w:r>
    </w:p>
    <w:p w14:paraId="74E6C9D8" w14:textId="77777777" w:rsidR="009F5790" w:rsidRPr="009F5790" w:rsidRDefault="009F5790" w:rsidP="00F91928"/>
    <w:p w14:paraId="54DA6AF0" w14:textId="77777777" w:rsidR="009F5790" w:rsidRPr="009F5790" w:rsidRDefault="009F5790" w:rsidP="00F91928"/>
    <w:p w14:paraId="5A45629C" w14:textId="77777777" w:rsidR="009F5790" w:rsidRPr="009F5790" w:rsidRDefault="009F5790" w:rsidP="00F91928"/>
    <w:p w14:paraId="32E4EA51" w14:textId="77777777" w:rsidR="009F5790" w:rsidRPr="009F5790" w:rsidRDefault="009F5790" w:rsidP="00F91928"/>
    <w:p w14:paraId="12FDF1A2" w14:textId="77777777" w:rsidR="009F5790" w:rsidRPr="009F5790" w:rsidRDefault="009F5790" w:rsidP="00F91928"/>
    <w:p w14:paraId="332B7CEA" w14:textId="77777777" w:rsidR="009F5790" w:rsidRPr="009F5790" w:rsidRDefault="009F5790" w:rsidP="00F91928"/>
    <w:p w14:paraId="2663E52A" w14:textId="71875ED0" w:rsidR="009F5790" w:rsidRPr="009F5790" w:rsidRDefault="009F5790" w:rsidP="00F91928">
      <w:pPr>
        <w:pStyle w:val="StyleHeading1H1Mainheading1Heading1Heading10Head1h1Sec"/>
      </w:pPr>
      <w:bookmarkStart w:id="0" w:name="_Toc144299909"/>
      <w:bookmarkStart w:id="1" w:name="_Toc145124997"/>
      <w:bookmarkStart w:id="2" w:name="_Toc165439502"/>
      <w:bookmarkStart w:id="3" w:name="_Toc186019611"/>
      <w:bookmarkStart w:id="4" w:name="_Toc494201988"/>
      <w:r w:rsidRPr="009F5790">
        <w:t xml:space="preserve">Use Case Name: </w:t>
      </w:r>
      <w:bookmarkEnd w:id="0"/>
      <w:bookmarkEnd w:id="1"/>
      <w:bookmarkEnd w:id="2"/>
      <w:bookmarkEnd w:id="3"/>
      <w:r w:rsidR="00B33C04">
        <w:t>Modify Asset In</w:t>
      </w:r>
      <w:r w:rsidR="004D06AF" w:rsidRPr="004D06AF">
        <w:t xml:space="preserve"> the </w:t>
      </w:r>
      <w:r w:rsidR="005D27B0">
        <w:t>Asset Management System</w:t>
      </w:r>
      <w:bookmarkEnd w:id="4"/>
    </w:p>
    <w:p w14:paraId="591A06AB" w14:textId="77777777" w:rsidR="00C84F35" w:rsidRDefault="00C84F35" w:rsidP="00F91928">
      <w:pPr>
        <w:pStyle w:val="BodyText"/>
      </w:pPr>
    </w:p>
    <w:p w14:paraId="3A3F155A" w14:textId="079C3468" w:rsidR="00C84F35" w:rsidRDefault="009F5790" w:rsidP="00F91928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5D27B0">
        <w:t>AMS</w:t>
      </w:r>
      <w:r w:rsidR="00C04CF0">
        <w:t>.ADMIN</w:t>
      </w:r>
      <w:r w:rsidR="00B33C04">
        <w:t>.MODIFY</w:t>
      </w:r>
      <w:r w:rsidR="005D27B0">
        <w:t>ASSET</w:t>
      </w:r>
      <w:r w:rsidR="002F2F8C">
        <w:t>_001</w:t>
      </w:r>
    </w:p>
    <w:p w14:paraId="54821FD2" w14:textId="77777777" w:rsidR="00C84F35" w:rsidRDefault="00C84F35" w:rsidP="00F91928">
      <w:pPr>
        <w:pStyle w:val="BodyText"/>
      </w:pPr>
    </w:p>
    <w:p w14:paraId="339B99C7" w14:textId="233808AF" w:rsidR="009F5790" w:rsidRPr="009F5790" w:rsidRDefault="009F5790" w:rsidP="00F91928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C04CF0">
        <w:t>ribes the process by which administrator</w:t>
      </w:r>
      <w:r w:rsidR="002F2F8C" w:rsidRPr="008E3D20">
        <w:t xml:space="preserve"> </w:t>
      </w:r>
      <w:r w:rsidR="00487F47">
        <w:t xml:space="preserve">can </w:t>
      </w:r>
      <w:r w:rsidR="00B33C04">
        <w:t>modify an existing asset.</w:t>
      </w:r>
    </w:p>
    <w:p w14:paraId="736729FA" w14:textId="77777777" w:rsidR="009F5790" w:rsidRPr="009F5790" w:rsidRDefault="009F5790" w:rsidP="00F91928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94201989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725A03E4" w:rsidR="009F5790" w:rsidRDefault="00C04CF0" w:rsidP="00F91928">
      <w:pPr>
        <w:pStyle w:val="ListParagraph"/>
        <w:numPr>
          <w:ilvl w:val="0"/>
          <w:numId w:val="9"/>
        </w:numPr>
      </w:pPr>
      <w:r>
        <w:t>Administrator</w:t>
      </w:r>
    </w:p>
    <w:p w14:paraId="4B67A074" w14:textId="77777777" w:rsidR="00C20FBF" w:rsidRPr="009F5790" w:rsidRDefault="00C20FBF" w:rsidP="00F91928">
      <w:pPr>
        <w:pStyle w:val="ListParagraph"/>
      </w:pPr>
    </w:p>
    <w:p w14:paraId="0EC1C799" w14:textId="77777777" w:rsidR="009F5790" w:rsidRPr="009F5790" w:rsidRDefault="009F5790" w:rsidP="00F91928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94201990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A8CE008" w14:textId="37B1F4F8" w:rsidR="002F2F8C" w:rsidRPr="008E3D20" w:rsidRDefault="00C04CF0" w:rsidP="00F91928">
      <w:pPr>
        <w:pStyle w:val="ListParagraph"/>
        <w:numPr>
          <w:ilvl w:val="0"/>
          <w:numId w:val="10"/>
        </w:numPr>
      </w:pPr>
      <w:r>
        <w:t xml:space="preserve">Administrator is an employee of a </w:t>
      </w:r>
      <w:r w:rsidR="005D27B0">
        <w:t>Asset Management System</w:t>
      </w:r>
      <w:r w:rsidR="00B33C04">
        <w:t xml:space="preserve"> </w:t>
      </w:r>
      <w:r>
        <w:t>company.</w:t>
      </w:r>
    </w:p>
    <w:p w14:paraId="1DABDCB6" w14:textId="35643DF6" w:rsidR="002F2F8C" w:rsidRDefault="00C04CF0" w:rsidP="00F91928">
      <w:pPr>
        <w:pStyle w:val="ListParagraph"/>
        <w:numPr>
          <w:ilvl w:val="0"/>
          <w:numId w:val="10"/>
        </w:numPr>
      </w:pPr>
      <w:r>
        <w:t xml:space="preserve">Administrator has an access to the </w:t>
      </w:r>
      <w:r w:rsidR="005D27B0">
        <w:t xml:space="preserve">Asset Management System </w:t>
      </w:r>
      <w:r>
        <w:t>Website.</w:t>
      </w:r>
    </w:p>
    <w:p w14:paraId="4B400B64" w14:textId="5F0C38AF" w:rsidR="00C04CF0" w:rsidRDefault="00C04CF0" w:rsidP="00F91928">
      <w:pPr>
        <w:pStyle w:val="ListParagraph"/>
        <w:numPr>
          <w:ilvl w:val="0"/>
          <w:numId w:val="10"/>
        </w:numPr>
      </w:pPr>
      <w:r>
        <w:t xml:space="preserve">Administrator has a valid </w:t>
      </w:r>
      <w:r w:rsidR="005D27B0">
        <w:t>Name</w:t>
      </w:r>
      <w:r>
        <w:t xml:space="preserve"> and a password.</w:t>
      </w:r>
    </w:p>
    <w:p w14:paraId="1624B1DE" w14:textId="0D01DC82" w:rsidR="003B3B20" w:rsidRPr="003B3B20" w:rsidRDefault="003B3B20" w:rsidP="00F91928">
      <w:pPr>
        <w:pStyle w:val="ListParagraph"/>
        <w:numPr>
          <w:ilvl w:val="0"/>
          <w:numId w:val="10"/>
        </w:numPr>
      </w:pPr>
      <w:r>
        <w:t xml:space="preserve">Administrator </w:t>
      </w:r>
      <w:r w:rsidRPr="003B3B20">
        <w:rPr>
          <w:rFonts w:eastAsiaTheme="minorHAnsi"/>
          <w:lang w:eastAsia="en-US"/>
        </w:rPr>
        <w:t xml:space="preserve">has already logged in to the </w:t>
      </w:r>
      <w:r w:rsidR="00B33C04">
        <w:t xml:space="preserve">Asset Management System </w:t>
      </w:r>
      <w:r w:rsidRPr="003B3B20">
        <w:rPr>
          <w:rFonts w:eastAsiaTheme="minorHAnsi"/>
          <w:lang w:eastAsia="en-US"/>
        </w:rPr>
        <w:t>portal</w:t>
      </w:r>
    </w:p>
    <w:p w14:paraId="5FFC8CDC" w14:textId="58F7EEB1" w:rsidR="009F5790" w:rsidRPr="009F5790" w:rsidRDefault="009F5790" w:rsidP="00F91928">
      <w:pPr>
        <w:pStyle w:val="BodyText3"/>
      </w:pPr>
    </w:p>
    <w:p w14:paraId="76B4CB6E" w14:textId="77777777" w:rsidR="009F5790" w:rsidRPr="009F5790" w:rsidRDefault="009F5790" w:rsidP="00F91928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94201991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F91928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94201992"/>
      <w:r w:rsidRPr="001C4D77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48353E1C" w14:textId="20E1E37B" w:rsidR="00487F47" w:rsidRDefault="003E795D" w:rsidP="00F91928">
      <w:pPr>
        <w:pStyle w:val="Footer"/>
      </w:pPr>
      <w:r w:rsidRPr="00913ACC">
        <w:t xml:space="preserve">Name: Successful </w:t>
      </w:r>
      <w:r w:rsidR="00B33C04">
        <w:t xml:space="preserve">modification of an existing </w:t>
      </w:r>
      <w:r w:rsidR="005D27B0">
        <w:t>asset</w:t>
      </w:r>
    </w:p>
    <w:p w14:paraId="1748114E" w14:textId="77777777" w:rsidR="00487F47" w:rsidRDefault="00487F47" w:rsidP="00F91928">
      <w:pPr>
        <w:pStyle w:val="Footer"/>
      </w:pPr>
    </w:p>
    <w:p w14:paraId="5D46049B" w14:textId="1CD37E72" w:rsidR="00487F47" w:rsidRPr="004F3CA5" w:rsidRDefault="00487F47" w:rsidP="00F91928">
      <w:pPr>
        <w:pStyle w:val="ListParagraph"/>
        <w:numPr>
          <w:ilvl w:val="0"/>
          <w:numId w:val="11"/>
        </w:numPr>
      </w:pPr>
      <w:r w:rsidRPr="004F3CA5">
        <w:t xml:space="preserve">Administrator </w:t>
      </w:r>
      <w:r w:rsidR="00536274" w:rsidRPr="004F3CA5">
        <w:rPr>
          <w:rFonts w:eastAsiaTheme="minorHAnsi"/>
          <w:lang w:eastAsia="en-US"/>
        </w:rPr>
        <w:t xml:space="preserve">clicks on the </w:t>
      </w:r>
      <w:r w:rsidR="005D27B0">
        <w:rPr>
          <w:rFonts w:eastAsiaTheme="minorHAnsi"/>
          <w:b/>
          <w:lang w:eastAsia="en-US"/>
        </w:rPr>
        <w:t xml:space="preserve">Add/Modify Asset </w:t>
      </w:r>
      <w:r w:rsidR="005D27B0">
        <w:t>link available on the Admin Main</w:t>
      </w:r>
      <w:r w:rsidR="004F3CA5" w:rsidRPr="004F3CA5">
        <w:t xml:space="preserve"> Page</w:t>
      </w:r>
      <w:r w:rsidR="005D27B0">
        <w:t>.</w:t>
      </w:r>
    </w:p>
    <w:p w14:paraId="0D7DACB9" w14:textId="64940011" w:rsidR="00487F47" w:rsidRDefault="00487F47" w:rsidP="00F91928">
      <w:pPr>
        <w:pStyle w:val="ListParagraph"/>
        <w:numPr>
          <w:ilvl w:val="0"/>
          <w:numId w:val="11"/>
        </w:numPr>
      </w:pPr>
      <w:r>
        <w:t xml:space="preserve">The system </w:t>
      </w:r>
      <w:r w:rsidR="004F3CA5">
        <w:t>navigates</w:t>
      </w:r>
      <w:r w:rsidR="005D27B0">
        <w:t xml:space="preserve"> the administrator to the Add/Modify</w:t>
      </w:r>
      <w:r w:rsidR="004F3CA5">
        <w:t xml:space="preserve"> Web page</w:t>
      </w:r>
      <w:r w:rsidR="005D27B0">
        <w:t>.</w:t>
      </w:r>
    </w:p>
    <w:p w14:paraId="6FA080EA" w14:textId="6DC40174" w:rsidR="005D27B0" w:rsidRDefault="005D27B0" w:rsidP="00F91928">
      <w:pPr>
        <w:pStyle w:val="ListParagraph"/>
        <w:numPr>
          <w:ilvl w:val="0"/>
          <w:numId w:val="11"/>
        </w:numPr>
      </w:pPr>
      <w:r>
        <w:t xml:space="preserve">Administrator clicks on </w:t>
      </w:r>
      <w:r w:rsidR="00B33C04">
        <w:rPr>
          <w:b/>
        </w:rPr>
        <w:t>Modify</w:t>
      </w:r>
      <w:r w:rsidRPr="005D27B0">
        <w:rPr>
          <w:b/>
        </w:rPr>
        <w:t xml:space="preserve"> Asset</w:t>
      </w:r>
      <w:r>
        <w:t xml:space="preserve"> link available on the Add/Modify Web page.</w:t>
      </w:r>
    </w:p>
    <w:p w14:paraId="067B7BDC" w14:textId="5E660A4C" w:rsidR="005D27B0" w:rsidRDefault="005D27B0" w:rsidP="005D27B0">
      <w:pPr>
        <w:pStyle w:val="ListParagraph"/>
        <w:numPr>
          <w:ilvl w:val="0"/>
          <w:numId w:val="11"/>
        </w:numPr>
      </w:pPr>
      <w:r>
        <w:t>The system naviga</w:t>
      </w:r>
      <w:r w:rsidR="00B33C04">
        <w:t>tes the administrator to the Modify</w:t>
      </w:r>
      <w:r w:rsidR="00606EE4">
        <w:t xml:space="preserve"> </w:t>
      </w:r>
      <w:r>
        <w:t>Web page.</w:t>
      </w:r>
    </w:p>
    <w:p w14:paraId="4EC704BD" w14:textId="69E1C489" w:rsidR="00B33C04" w:rsidRDefault="00B33C04" w:rsidP="005D27B0">
      <w:pPr>
        <w:pStyle w:val="ListParagraph"/>
        <w:numPr>
          <w:ilvl w:val="0"/>
          <w:numId w:val="11"/>
        </w:numPr>
      </w:pPr>
      <w:r>
        <w:t>Administrator selects an asset.</w:t>
      </w:r>
    </w:p>
    <w:p w14:paraId="5B8DCC41" w14:textId="77C96605" w:rsidR="00B33C04" w:rsidRDefault="00B33C04" w:rsidP="005D27B0">
      <w:pPr>
        <w:pStyle w:val="ListParagraph"/>
        <w:numPr>
          <w:ilvl w:val="0"/>
          <w:numId w:val="11"/>
        </w:numPr>
      </w:pPr>
      <w:r>
        <w:t>Administrator clicks on Modify Button.</w:t>
      </w:r>
    </w:p>
    <w:p w14:paraId="153D9D54" w14:textId="31079027" w:rsidR="00B33C04" w:rsidRDefault="00B33C04" w:rsidP="005D27B0">
      <w:pPr>
        <w:pStyle w:val="ListParagraph"/>
        <w:numPr>
          <w:ilvl w:val="0"/>
          <w:numId w:val="11"/>
        </w:numPr>
      </w:pPr>
      <w:r>
        <w:t xml:space="preserve">The system </w:t>
      </w:r>
      <w:r w:rsidR="00606EE4">
        <w:t xml:space="preserve">navigates the administrator to the Modify Asset Web page </w:t>
      </w:r>
    </w:p>
    <w:p w14:paraId="7B27F57D" w14:textId="0D1E48A7" w:rsidR="004F3CA5" w:rsidRPr="005D27B0" w:rsidRDefault="004F3CA5" w:rsidP="00F91928">
      <w:pPr>
        <w:pStyle w:val="ListParagraph"/>
        <w:numPr>
          <w:ilvl w:val="0"/>
          <w:numId w:val="11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description about the </w:t>
      </w:r>
      <w:r w:rsidR="005D27B0">
        <w:rPr>
          <w:rFonts w:eastAsiaTheme="minorHAnsi"/>
          <w:lang w:eastAsia="en-US"/>
        </w:rPr>
        <w:t xml:space="preserve">Asset in </w:t>
      </w:r>
      <w:r w:rsidR="005D27B0" w:rsidRPr="005D27B0">
        <w:rPr>
          <w:rFonts w:eastAsiaTheme="minorHAnsi"/>
          <w:b/>
          <w:lang w:eastAsia="en-US"/>
        </w:rPr>
        <w:t>Asset Description</w:t>
      </w:r>
      <w:r>
        <w:rPr>
          <w:rFonts w:eastAsiaTheme="minorHAnsi"/>
          <w:lang w:eastAsia="en-US"/>
        </w:rPr>
        <w:t>.</w:t>
      </w:r>
    </w:p>
    <w:p w14:paraId="381FBF75" w14:textId="7E04EB0E" w:rsidR="00606EE4" w:rsidRPr="00606EE4" w:rsidRDefault="005D27B0" w:rsidP="00606EE4">
      <w:pPr>
        <w:pStyle w:val="ListParagraph"/>
        <w:numPr>
          <w:ilvl w:val="0"/>
          <w:numId w:val="11"/>
        </w:numPr>
        <w:rPr>
          <w:b/>
        </w:rPr>
      </w:pPr>
      <w:r>
        <w:rPr>
          <w:rFonts w:eastAsiaTheme="minorHAnsi"/>
          <w:lang w:eastAsia="en-US"/>
        </w:rPr>
        <w:t xml:space="preserve">Administrator enters quantity of asset in </w:t>
      </w:r>
      <w:r w:rsidRPr="005D27B0">
        <w:rPr>
          <w:rFonts w:eastAsiaTheme="minorHAnsi"/>
          <w:b/>
          <w:lang w:eastAsia="en-US"/>
        </w:rPr>
        <w:t>Asset Quantity</w:t>
      </w:r>
    </w:p>
    <w:p w14:paraId="1DBA863A" w14:textId="7F1A0BB6" w:rsidR="00606EE4" w:rsidRPr="00606EE4" w:rsidRDefault="00606EE4" w:rsidP="00606EE4">
      <w:pPr>
        <w:pStyle w:val="ListParagraph"/>
        <w:numPr>
          <w:ilvl w:val="0"/>
          <w:numId w:val="11"/>
        </w:numPr>
        <w:rPr>
          <w:b/>
        </w:rPr>
      </w:pPr>
      <w:r>
        <w:rPr>
          <w:rFonts w:eastAsiaTheme="minorHAnsi"/>
          <w:lang w:eastAsia="en-US"/>
        </w:rPr>
        <w:t xml:space="preserve">The system displays Asset ID in </w:t>
      </w:r>
      <w:r w:rsidRPr="00606EE4">
        <w:rPr>
          <w:rFonts w:eastAsiaTheme="minorHAnsi"/>
          <w:b/>
          <w:lang w:eastAsia="en-US"/>
        </w:rPr>
        <w:t>Asset ID</w:t>
      </w:r>
      <w:r>
        <w:rPr>
          <w:rFonts w:eastAsiaTheme="minorHAnsi"/>
          <w:lang w:eastAsia="en-US"/>
        </w:rPr>
        <w:t xml:space="preserve"> field </w:t>
      </w:r>
    </w:p>
    <w:p w14:paraId="299DDEF7" w14:textId="3CF97221" w:rsidR="003E795D" w:rsidRPr="00487F47" w:rsidRDefault="00516B52" w:rsidP="00F91928">
      <w:pPr>
        <w:pStyle w:val="ListParagraph"/>
        <w:numPr>
          <w:ilvl w:val="0"/>
          <w:numId w:val="11"/>
        </w:numPr>
      </w:pPr>
      <w:r>
        <w:rPr>
          <w:rFonts w:eastAsiaTheme="minorHAnsi"/>
          <w:lang w:eastAsia="en-US"/>
        </w:rPr>
        <w:t xml:space="preserve">Administrator </w:t>
      </w:r>
      <w:r w:rsidR="00487F47" w:rsidRPr="00487F47">
        <w:rPr>
          <w:rFonts w:eastAsiaTheme="minorHAnsi"/>
          <w:lang w:eastAsia="en-US"/>
        </w:rPr>
        <w:t>clicks on the</w:t>
      </w:r>
      <w:r w:rsidR="00606EE4">
        <w:rPr>
          <w:rFonts w:eastAsiaTheme="minorHAnsi"/>
          <w:b/>
          <w:lang w:eastAsia="en-US"/>
        </w:rPr>
        <w:t xml:space="preserve"> Update</w:t>
      </w:r>
      <w:r w:rsidR="00487F47" w:rsidRPr="00487F47">
        <w:rPr>
          <w:rFonts w:eastAsiaTheme="minorHAnsi"/>
          <w:lang w:eastAsia="en-US"/>
        </w:rPr>
        <w:t xml:space="preserve"> button </w:t>
      </w:r>
      <w:r w:rsidR="004F3CA5">
        <w:rPr>
          <w:rFonts w:eastAsiaTheme="minorHAnsi"/>
          <w:lang w:eastAsia="en-US"/>
        </w:rPr>
        <w:t xml:space="preserve">to complete the process of </w:t>
      </w:r>
      <w:r w:rsidR="00606EE4">
        <w:rPr>
          <w:rFonts w:eastAsiaTheme="minorHAnsi"/>
          <w:lang w:eastAsia="en-US"/>
        </w:rPr>
        <w:t xml:space="preserve">updating an </w:t>
      </w:r>
      <w:r w:rsidR="005D27B0">
        <w:rPr>
          <w:rFonts w:eastAsiaTheme="minorHAnsi"/>
          <w:lang w:eastAsia="en-US"/>
        </w:rPr>
        <w:t xml:space="preserve">Asset </w:t>
      </w:r>
    </w:p>
    <w:p w14:paraId="08F058DD" w14:textId="4873C4B2" w:rsidR="009F5790" w:rsidRPr="009F5790" w:rsidRDefault="00487F47" w:rsidP="00F91928">
      <w:pPr>
        <w:pStyle w:val="ListParagraph"/>
        <w:numPr>
          <w:ilvl w:val="0"/>
          <w:numId w:val="11"/>
        </w:numPr>
      </w:pPr>
      <w:r>
        <w:lastRenderedPageBreak/>
        <w:t>The system validates</w:t>
      </w:r>
      <w:r w:rsidR="004F3CA5">
        <w:t xml:space="preserve"> all the fields as per the rules</w:t>
      </w:r>
    </w:p>
    <w:p w14:paraId="078DBFF3" w14:textId="77777777" w:rsidR="009F5790" w:rsidRPr="009F5790" w:rsidRDefault="009F5790" w:rsidP="00F91928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494201993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1500B5CB" w14:textId="78B8571B" w:rsidR="009F5790" w:rsidRPr="009F5790" w:rsidRDefault="00871582" w:rsidP="00F91928">
      <w:pPr>
        <w:pStyle w:val="StyleHeading2Sub-headingH2ChapterNumberAppendixLetterchnh"/>
      </w:pPr>
      <w:bookmarkStart w:id="34" w:name="_Toc165439508"/>
      <w:bookmarkStart w:id="35" w:name="_Toc186019617"/>
      <w:bookmarkStart w:id="36" w:name="_Toc216505521"/>
      <w:bookmarkStart w:id="37" w:name="_Toc494201994"/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4.2.1  </w:t>
      </w:r>
      <w:r w:rsidR="009F5790" w:rsidRPr="009F5790">
        <w:t>Alternate Flow 1</w:t>
      </w:r>
      <w:bookmarkEnd w:id="34"/>
      <w:bookmarkEnd w:id="35"/>
      <w:bookmarkEnd w:id="36"/>
      <w:r w:rsidR="00FD5844">
        <w:t xml:space="preserve">: </w:t>
      </w:r>
      <w:r w:rsidR="008F0517">
        <w:t>successful Asset</w:t>
      </w:r>
      <w:r w:rsidR="00516B52">
        <w:t xml:space="preserve"> </w:t>
      </w:r>
      <w:r w:rsidR="008F0517">
        <w:t xml:space="preserve">Addition </w:t>
      </w:r>
      <w:r w:rsidR="00516B52">
        <w:t xml:space="preserve">to </w:t>
      </w:r>
      <w:r w:rsidR="005D27B0">
        <w:t>AMS</w:t>
      </w:r>
      <w:r w:rsidR="00BB51C9">
        <w:t xml:space="preserve"> on second attempt</w:t>
      </w:r>
      <w:bookmarkEnd w:id="37"/>
      <w:r w:rsidR="005D27B0">
        <w:t xml:space="preserve"> due to</w:t>
      </w:r>
      <w:r w:rsidR="00AD2561">
        <w:t xml:space="preserve"> </w:t>
      </w:r>
      <w:r w:rsidR="00606EE4">
        <w:t xml:space="preserve">Asset Quantity </w:t>
      </w:r>
      <w:r w:rsidR="005D27B0">
        <w:t xml:space="preserve"> Not Mentioned</w:t>
      </w:r>
    </w:p>
    <w:p w14:paraId="574AE385" w14:textId="77777777" w:rsidR="009F5790" w:rsidRPr="009F5790" w:rsidRDefault="009F5790" w:rsidP="00F91928"/>
    <w:bookmarkEnd w:id="38"/>
    <w:bookmarkEnd w:id="39"/>
    <w:bookmarkEnd w:id="40"/>
    <w:bookmarkEnd w:id="41"/>
    <w:p w14:paraId="580304D8" w14:textId="77777777" w:rsidR="00606EE4" w:rsidRPr="004F3CA5" w:rsidRDefault="00606EE4" w:rsidP="00606EE4">
      <w:pPr>
        <w:pStyle w:val="ListParagraph"/>
        <w:numPr>
          <w:ilvl w:val="0"/>
          <w:numId w:val="12"/>
        </w:numPr>
      </w:pPr>
      <w:r w:rsidRPr="004F3CA5">
        <w:t xml:space="preserve">Administrator </w:t>
      </w:r>
      <w:r w:rsidRPr="004F3CA5">
        <w:rPr>
          <w:rFonts w:eastAsiaTheme="minorHAnsi"/>
          <w:lang w:eastAsia="en-US"/>
        </w:rPr>
        <w:t xml:space="preserve">clicks on the </w:t>
      </w:r>
      <w:r>
        <w:rPr>
          <w:rFonts w:eastAsiaTheme="minorHAnsi"/>
          <w:b/>
          <w:lang w:eastAsia="en-US"/>
        </w:rPr>
        <w:t xml:space="preserve">Add/Modify Asset </w:t>
      </w:r>
      <w:r>
        <w:t>link available on the Admin Main</w:t>
      </w:r>
      <w:r w:rsidRPr="004F3CA5">
        <w:t xml:space="preserve"> Page</w:t>
      </w:r>
      <w:r>
        <w:t>.</w:t>
      </w:r>
    </w:p>
    <w:p w14:paraId="06DDA591" w14:textId="77777777" w:rsidR="00606EE4" w:rsidRDefault="00606EE4" w:rsidP="00606EE4">
      <w:pPr>
        <w:pStyle w:val="ListParagraph"/>
        <w:numPr>
          <w:ilvl w:val="0"/>
          <w:numId w:val="12"/>
        </w:numPr>
      </w:pPr>
      <w:r>
        <w:t>The system navigates the administrator to the Add/Modify Web page.</w:t>
      </w:r>
    </w:p>
    <w:p w14:paraId="00257004" w14:textId="77777777" w:rsidR="00606EE4" w:rsidRDefault="00606EE4" w:rsidP="00606EE4">
      <w:pPr>
        <w:pStyle w:val="ListParagraph"/>
        <w:numPr>
          <w:ilvl w:val="0"/>
          <w:numId w:val="12"/>
        </w:numPr>
      </w:pPr>
      <w:r>
        <w:t xml:space="preserve">Administrator clicks on </w:t>
      </w:r>
      <w:r>
        <w:rPr>
          <w:b/>
        </w:rPr>
        <w:t>Modify</w:t>
      </w:r>
      <w:r w:rsidRPr="005D27B0">
        <w:rPr>
          <w:b/>
        </w:rPr>
        <w:t xml:space="preserve"> Asset</w:t>
      </w:r>
      <w:r>
        <w:t xml:space="preserve"> link available on the Add/Modify Web page.</w:t>
      </w:r>
    </w:p>
    <w:p w14:paraId="3746EFBE" w14:textId="77777777" w:rsidR="00606EE4" w:rsidRDefault="00606EE4" w:rsidP="00606EE4">
      <w:pPr>
        <w:pStyle w:val="ListParagraph"/>
        <w:numPr>
          <w:ilvl w:val="0"/>
          <w:numId w:val="12"/>
        </w:numPr>
      </w:pPr>
      <w:r>
        <w:t>The system navigates the administrator to the Modify Web page.</w:t>
      </w:r>
    </w:p>
    <w:p w14:paraId="37681EE5" w14:textId="77777777" w:rsidR="00606EE4" w:rsidRDefault="00606EE4" w:rsidP="00606EE4">
      <w:pPr>
        <w:pStyle w:val="ListParagraph"/>
        <w:numPr>
          <w:ilvl w:val="0"/>
          <w:numId w:val="12"/>
        </w:numPr>
      </w:pPr>
      <w:r>
        <w:t>Administrator selects an asset.</w:t>
      </w:r>
    </w:p>
    <w:p w14:paraId="30761B5F" w14:textId="77777777" w:rsidR="00606EE4" w:rsidRDefault="00606EE4" w:rsidP="00606EE4">
      <w:pPr>
        <w:pStyle w:val="ListParagraph"/>
        <w:numPr>
          <w:ilvl w:val="0"/>
          <w:numId w:val="12"/>
        </w:numPr>
      </w:pPr>
      <w:r>
        <w:t>Administrator clicks on Modify Button.</w:t>
      </w:r>
    </w:p>
    <w:p w14:paraId="3E04DFBB" w14:textId="77777777" w:rsidR="00606EE4" w:rsidRDefault="00606EE4" w:rsidP="00606EE4">
      <w:pPr>
        <w:pStyle w:val="ListParagraph"/>
        <w:numPr>
          <w:ilvl w:val="0"/>
          <w:numId w:val="12"/>
        </w:numPr>
      </w:pPr>
      <w:r>
        <w:t xml:space="preserve">The system navigates the administrator to the Modify Asset Web page </w:t>
      </w:r>
    </w:p>
    <w:p w14:paraId="5C07E911" w14:textId="77777777" w:rsidR="00606EE4" w:rsidRPr="005D27B0" w:rsidRDefault="00606EE4" w:rsidP="00606EE4">
      <w:pPr>
        <w:pStyle w:val="ListParagraph"/>
        <w:numPr>
          <w:ilvl w:val="0"/>
          <w:numId w:val="12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description about the Asset in </w:t>
      </w:r>
      <w:r w:rsidRPr="005D27B0">
        <w:rPr>
          <w:rFonts w:eastAsiaTheme="minorHAnsi"/>
          <w:b/>
          <w:lang w:eastAsia="en-US"/>
        </w:rPr>
        <w:t>Asset Description</w:t>
      </w:r>
      <w:r>
        <w:rPr>
          <w:rFonts w:eastAsiaTheme="minorHAnsi"/>
          <w:lang w:eastAsia="en-US"/>
        </w:rPr>
        <w:t>.</w:t>
      </w:r>
    </w:p>
    <w:p w14:paraId="29468727" w14:textId="77777777" w:rsidR="00606EE4" w:rsidRPr="00606EE4" w:rsidRDefault="00606EE4" w:rsidP="00606EE4">
      <w:pPr>
        <w:pStyle w:val="ListParagraph"/>
        <w:numPr>
          <w:ilvl w:val="0"/>
          <w:numId w:val="12"/>
        </w:numPr>
        <w:rPr>
          <w:b/>
        </w:rPr>
      </w:pPr>
      <w:r>
        <w:rPr>
          <w:rFonts w:eastAsiaTheme="minorHAnsi"/>
          <w:lang w:eastAsia="en-US"/>
        </w:rPr>
        <w:t xml:space="preserve">The system displays Asset ID in </w:t>
      </w:r>
      <w:r w:rsidRPr="00606EE4">
        <w:rPr>
          <w:rFonts w:eastAsiaTheme="minorHAnsi"/>
          <w:b/>
          <w:lang w:eastAsia="en-US"/>
        </w:rPr>
        <w:t>Asset ID</w:t>
      </w:r>
      <w:r>
        <w:rPr>
          <w:rFonts w:eastAsiaTheme="minorHAnsi"/>
          <w:lang w:eastAsia="en-US"/>
        </w:rPr>
        <w:t xml:space="preserve"> field </w:t>
      </w:r>
    </w:p>
    <w:p w14:paraId="11BBAA81" w14:textId="77777777" w:rsidR="00606EE4" w:rsidRPr="00487F47" w:rsidRDefault="00606EE4" w:rsidP="00606EE4">
      <w:pPr>
        <w:pStyle w:val="ListParagraph"/>
        <w:numPr>
          <w:ilvl w:val="0"/>
          <w:numId w:val="12"/>
        </w:numPr>
      </w:pPr>
      <w:r>
        <w:rPr>
          <w:rFonts w:eastAsiaTheme="minorHAnsi"/>
          <w:lang w:eastAsia="en-US"/>
        </w:rPr>
        <w:t xml:space="preserve">Administrator </w:t>
      </w:r>
      <w:r w:rsidRPr="00487F47">
        <w:rPr>
          <w:rFonts w:eastAsiaTheme="minorHAnsi"/>
          <w:lang w:eastAsia="en-US"/>
        </w:rPr>
        <w:t>clicks on the</w:t>
      </w:r>
      <w:r>
        <w:rPr>
          <w:rFonts w:eastAsiaTheme="minorHAnsi"/>
          <w:b/>
          <w:lang w:eastAsia="en-US"/>
        </w:rPr>
        <w:t xml:space="preserve"> Update</w:t>
      </w:r>
      <w:r w:rsidRPr="00487F47">
        <w:rPr>
          <w:rFonts w:eastAsiaTheme="minorHAnsi"/>
          <w:lang w:eastAsia="en-US"/>
        </w:rPr>
        <w:t xml:space="preserve"> button </w:t>
      </w:r>
      <w:r>
        <w:rPr>
          <w:rFonts w:eastAsiaTheme="minorHAnsi"/>
          <w:lang w:eastAsia="en-US"/>
        </w:rPr>
        <w:t xml:space="preserve">to complete the process of updating an Asset </w:t>
      </w:r>
    </w:p>
    <w:p w14:paraId="11878FA0" w14:textId="142F34D8" w:rsidR="00AD2561" w:rsidRPr="009F5790" w:rsidRDefault="00606EE4" w:rsidP="00606EE4">
      <w:pPr>
        <w:pStyle w:val="ListParagraph"/>
        <w:numPr>
          <w:ilvl w:val="0"/>
          <w:numId w:val="12"/>
        </w:numPr>
      </w:pPr>
      <w:r>
        <w:t>The system validates all the fields as per the rules</w:t>
      </w:r>
    </w:p>
    <w:p w14:paraId="75741F98" w14:textId="2808E7EB" w:rsidR="00AD2561" w:rsidRPr="00AD2561" w:rsidRDefault="00AD2561" w:rsidP="00F91928">
      <w:pPr>
        <w:pStyle w:val="ListParagraph"/>
        <w:numPr>
          <w:ilvl w:val="0"/>
          <w:numId w:val="12"/>
        </w:numPr>
      </w:pPr>
      <w:r>
        <w:t xml:space="preserve">The system </w:t>
      </w:r>
      <w:r w:rsidR="005D27B0">
        <w:t xml:space="preserve">propmts the administrator to </w:t>
      </w:r>
      <w:r>
        <w:t xml:space="preserve">enter the </w:t>
      </w:r>
      <w:r w:rsidR="005D27B0">
        <w:rPr>
          <w:b/>
        </w:rPr>
        <w:t xml:space="preserve">Asset  </w:t>
      </w:r>
      <w:r w:rsidR="00606EE4">
        <w:rPr>
          <w:b/>
        </w:rPr>
        <w:t>Quantity</w:t>
      </w:r>
    </w:p>
    <w:p w14:paraId="574BCA4C" w14:textId="1BF338A7" w:rsidR="00AD2561" w:rsidRPr="00487F47" w:rsidRDefault="00AD2561" w:rsidP="00F91928">
      <w:pPr>
        <w:pStyle w:val="ListParagraph"/>
        <w:numPr>
          <w:ilvl w:val="0"/>
          <w:numId w:val="12"/>
        </w:numPr>
      </w:pPr>
      <w:r>
        <w:rPr>
          <w:rFonts w:eastAsiaTheme="minorHAnsi"/>
          <w:lang w:eastAsia="en-US"/>
        </w:rPr>
        <w:t xml:space="preserve">Administrator </w:t>
      </w:r>
      <w:r w:rsidRPr="00487F47">
        <w:rPr>
          <w:rFonts w:eastAsiaTheme="minorHAnsi"/>
          <w:lang w:eastAsia="en-US"/>
        </w:rPr>
        <w:t xml:space="preserve">clicks on the </w:t>
      </w:r>
      <w:r w:rsidR="00606EE4">
        <w:rPr>
          <w:rFonts w:eastAsiaTheme="minorHAnsi"/>
          <w:b/>
          <w:lang w:eastAsia="en-US"/>
        </w:rPr>
        <w:t xml:space="preserve">Update </w:t>
      </w:r>
      <w:r w:rsidRPr="00487F47">
        <w:rPr>
          <w:rFonts w:eastAsiaTheme="minorHAnsi"/>
          <w:lang w:eastAsia="en-US"/>
        </w:rPr>
        <w:t xml:space="preserve"> button </w:t>
      </w:r>
      <w:r>
        <w:rPr>
          <w:rFonts w:eastAsiaTheme="minorHAnsi"/>
          <w:lang w:eastAsia="en-US"/>
        </w:rPr>
        <w:t>t</w:t>
      </w:r>
      <w:r w:rsidR="00606EE4">
        <w:rPr>
          <w:rFonts w:eastAsiaTheme="minorHAnsi"/>
          <w:lang w:eastAsia="en-US"/>
        </w:rPr>
        <w:t xml:space="preserve">o complete the process of updating the </w:t>
      </w:r>
      <w:r w:rsidR="005D27B0">
        <w:rPr>
          <w:rFonts w:eastAsiaTheme="minorHAnsi"/>
          <w:lang w:eastAsia="en-US"/>
        </w:rPr>
        <w:t xml:space="preserve">Asset </w:t>
      </w:r>
    </w:p>
    <w:p w14:paraId="2BF1FBF7" w14:textId="22B2AE0F" w:rsidR="00800A1B" w:rsidRDefault="00AD2561" w:rsidP="00606EE4">
      <w:pPr>
        <w:pStyle w:val="ListParagraph"/>
        <w:numPr>
          <w:ilvl w:val="0"/>
          <w:numId w:val="12"/>
        </w:numPr>
      </w:pPr>
      <w:r>
        <w:t>The system validates all the fields as per the rules</w:t>
      </w:r>
      <w:bookmarkStart w:id="42" w:name="_Toc144299927"/>
    </w:p>
    <w:p w14:paraId="5B3A9A08" w14:textId="77777777" w:rsidR="00606EE4" w:rsidRDefault="00606EE4" w:rsidP="00606EE4">
      <w:pPr>
        <w:ind w:left="360"/>
      </w:pPr>
    </w:p>
    <w:p w14:paraId="0F03F8BC" w14:textId="77777777" w:rsidR="009F5790" w:rsidRPr="009F5790" w:rsidRDefault="009F5790" w:rsidP="00F91928"/>
    <w:p w14:paraId="28D5B42E" w14:textId="0D996CDA" w:rsidR="00800A1B" w:rsidRDefault="00516B52" w:rsidP="00F91928">
      <w:pPr>
        <w:pStyle w:val="StyleHeading2Sub-headingH2ChapterNumberAppendixLetterchnh"/>
      </w:pPr>
      <w:bookmarkStart w:id="43" w:name="_Toc494201996"/>
      <w:r>
        <w:t>Exception Flow 1</w:t>
      </w:r>
      <w:r w:rsidR="00800A1B">
        <w:t>: Web Server Down</w:t>
      </w:r>
      <w:bookmarkEnd w:id="43"/>
    </w:p>
    <w:p w14:paraId="22795129" w14:textId="4CB07411" w:rsidR="00AD2561" w:rsidRPr="004F3CA5" w:rsidRDefault="00AD2561" w:rsidP="00F91928">
      <w:pPr>
        <w:pStyle w:val="ListParagraph"/>
        <w:numPr>
          <w:ilvl w:val="0"/>
          <w:numId w:val="14"/>
        </w:numPr>
      </w:pPr>
      <w:r w:rsidRPr="004F3CA5">
        <w:t xml:space="preserve">Administrator </w:t>
      </w:r>
      <w:r w:rsidRPr="004F3CA5">
        <w:rPr>
          <w:rFonts w:eastAsiaTheme="minorHAnsi"/>
          <w:lang w:eastAsia="en-US"/>
        </w:rPr>
        <w:t xml:space="preserve">clicks on the </w:t>
      </w:r>
      <w:r w:rsidR="008F0517">
        <w:rPr>
          <w:rFonts w:eastAsiaTheme="minorHAnsi"/>
          <w:b/>
          <w:lang w:eastAsia="en-US"/>
        </w:rPr>
        <w:t xml:space="preserve">Add/Modify Asset </w:t>
      </w:r>
      <w:r w:rsidRPr="004F3CA5">
        <w:t>link available on the Admin Home Page</w:t>
      </w:r>
    </w:p>
    <w:p w14:paraId="7CCF3F54" w14:textId="77777777" w:rsidR="00800A1B" w:rsidRPr="00B07296" w:rsidRDefault="00800A1B" w:rsidP="00F91928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35BD7539" w14:textId="5DCF1D73" w:rsidR="00800A1B" w:rsidRDefault="00516B52" w:rsidP="00F91928">
      <w:pPr>
        <w:pStyle w:val="StyleHeading2Sub-headingH2ChapterNumberAppendixLetterchnh"/>
      </w:pPr>
      <w:bookmarkStart w:id="44" w:name="_Toc494201997"/>
      <w:r>
        <w:t>Exception Flow 2</w:t>
      </w:r>
      <w:r w:rsidR="00800A1B">
        <w:t>: Database Connectivity Error</w:t>
      </w:r>
      <w:bookmarkEnd w:id="44"/>
    </w:p>
    <w:p w14:paraId="4046E15A" w14:textId="77777777" w:rsidR="00800A1B" w:rsidRDefault="00800A1B" w:rsidP="00F91928"/>
    <w:p w14:paraId="64D71252" w14:textId="77777777" w:rsidR="00606EE4" w:rsidRPr="004F3CA5" w:rsidRDefault="00606EE4" w:rsidP="00606EE4">
      <w:pPr>
        <w:pStyle w:val="ListParagraph"/>
        <w:numPr>
          <w:ilvl w:val="0"/>
          <w:numId w:val="16"/>
        </w:numPr>
      </w:pPr>
      <w:r w:rsidRPr="004F3CA5">
        <w:t xml:space="preserve">Administrator </w:t>
      </w:r>
      <w:r w:rsidRPr="004F3CA5">
        <w:rPr>
          <w:rFonts w:eastAsiaTheme="minorHAnsi"/>
          <w:lang w:eastAsia="en-US"/>
        </w:rPr>
        <w:t xml:space="preserve">clicks on the </w:t>
      </w:r>
      <w:r>
        <w:rPr>
          <w:rFonts w:eastAsiaTheme="minorHAnsi"/>
          <w:b/>
          <w:lang w:eastAsia="en-US"/>
        </w:rPr>
        <w:t xml:space="preserve">Add/Modify Asset </w:t>
      </w:r>
      <w:r>
        <w:t>link available on the Admin Main</w:t>
      </w:r>
      <w:r w:rsidRPr="004F3CA5">
        <w:t xml:space="preserve"> Page</w:t>
      </w:r>
      <w:r>
        <w:t>.</w:t>
      </w:r>
    </w:p>
    <w:p w14:paraId="29E6C5C2" w14:textId="77777777" w:rsidR="00606EE4" w:rsidRDefault="00606EE4" w:rsidP="00606EE4">
      <w:pPr>
        <w:pStyle w:val="ListParagraph"/>
        <w:numPr>
          <w:ilvl w:val="0"/>
          <w:numId w:val="16"/>
        </w:numPr>
      </w:pPr>
      <w:r>
        <w:t>The system navigates the administrator to the Add/Modify Web page.</w:t>
      </w:r>
    </w:p>
    <w:p w14:paraId="153D6185" w14:textId="77777777" w:rsidR="00606EE4" w:rsidRDefault="00606EE4" w:rsidP="00606EE4">
      <w:pPr>
        <w:pStyle w:val="ListParagraph"/>
        <w:numPr>
          <w:ilvl w:val="0"/>
          <w:numId w:val="16"/>
        </w:numPr>
      </w:pPr>
      <w:r>
        <w:t xml:space="preserve">Administrator clicks on </w:t>
      </w:r>
      <w:r>
        <w:rPr>
          <w:b/>
        </w:rPr>
        <w:t>Modify</w:t>
      </w:r>
      <w:r w:rsidRPr="005D27B0">
        <w:rPr>
          <w:b/>
        </w:rPr>
        <w:t xml:space="preserve"> Asset</w:t>
      </w:r>
      <w:r>
        <w:t xml:space="preserve"> link available on the Add/Modify Web page.</w:t>
      </w:r>
    </w:p>
    <w:p w14:paraId="6ED2EE13" w14:textId="77777777" w:rsidR="00606EE4" w:rsidRDefault="00606EE4" w:rsidP="00606EE4">
      <w:pPr>
        <w:pStyle w:val="ListParagraph"/>
        <w:numPr>
          <w:ilvl w:val="0"/>
          <w:numId w:val="16"/>
        </w:numPr>
      </w:pPr>
      <w:r>
        <w:t>The system navigates the administrator to the Modify Web page.</w:t>
      </w:r>
    </w:p>
    <w:p w14:paraId="2D044909" w14:textId="77777777" w:rsidR="00606EE4" w:rsidRDefault="00606EE4" w:rsidP="00606EE4">
      <w:pPr>
        <w:pStyle w:val="ListParagraph"/>
        <w:numPr>
          <w:ilvl w:val="0"/>
          <w:numId w:val="16"/>
        </w:numPr>
      </w:pPr>
      <w:r>
        <w:t>Administrator selects an asset.</w:t>
      </w:r>
    </w:p>
    <w:p w14:paraId="1872BAF5" w14:textId="77777777" w:rsidR="00606EE4" w:rsidRDefault="00606EE4" w:rsidP="00606EE4">
      <w:pPr>
        <w:pStyle w:val="ListParagraph"/>
        <w:numPr>
          <w:ilvl w:val="0"/>
          <w:numId w:val="16"/>
        </w:numPr>
      </w:pPr>
      <w:r>
        <w:t>Administrator clicks on Modify Button.</w:t>
      </w:r>
    </w:p>
    <w:p w14:paraId="047B16EF" w14:textId="77777777" w:rsidR="00606EE4" w:rsidRDefault="00606EE4" w:rsidP="00606EE4">
      <w:pPr>
        <w:pStyle w:val="ListParagraph"/>
        <w:numPr>
          <w:ilvl w:val="0"/>
          <w:numId w:val="16"/>
        </w:numPr>
      </w:pPr>
      <w:r>
        <w:t xml:space="preserve">The system navigates the administrator to the Modify Asset Web page </w:t>
      </w:r>
    </w:p>
    <w:p w14:paraId="012B7EB5" w14:textId="77777777" w:rsidR="00606EE4" w:rsidRPr="005D27B0" w:rsidRDefault="00606EE4" w:rsidP="00606EE4">
      <w:pPr>
        <w:pStyle w:val="ListParagraph"/>
        <w:numPr>
          <w:ilvl w:val="0"/>
          <w:numId w:val="16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description about the Asset in </w:t>
      </w:r>
      <w:r w:rsidRPr="005D27B0">
        <w:rPr>
          <w:rFonts w:eastAsiaTheme="minorHAnsi"/>
          <w:b/>
          <w:lang w:eastAsia="en-US"/>
        </w:rPr>
        <w:t>Asset Description</w:t>
      </w:r>
      <w:r>
        <w:rPr>
          <w:rFonts w:eastAsiaTheme="minorHAnsi"/>
          <w:lang w:eastAsia="en-US"/>
        </w:rPr>
        <w:t>.</w:t>
      </w:r>
    </w:p>
    <w:p w14:paraId="7CA89BD9" w14:textId="77777777" w:rsidR="00606EE4" w:rsidRPr="00606EE4" w:rsidRDefault="00606EE4" w:rsidP="00606EE4">
      <w:pPr>
        <w:pStyle w:val="ListParagraph"/>
        <w:numPr>
          <w:ilvl w:val="0"/>
          <w:numId w:val="16"/>
        </w:numPr>
        <w:rPr>
          <w:b/>
        </w:rPr>
      </w:pPr>
      <w:r>
        <w:rPr>
          <w:rFonts w:eastAsiaTheme="minorHAnsi"/>
          <w:lang w:eastAsia="en-US"/>
        </w:rPr>
        <w:t xml:space="preserve">Administrator enters quantity of asset in </w:t>
      </w:r>
      <w:r w:rsidRPr="005D27B0">
        <w:rPr>
          <w:rFonts w:eastAsiaTheme="minorHAnsi"/>
          <w:b/>
          <w:lang w:eastAsia="en-US"/>
        </w:rPr>
        <w:t>Asset Quantity</w:t>
      </w:r>
    </w:p>
    <w:p w14:paraId="6B6FD994" w14:textId="77777777" w:rsidR="00606EE4" w:rsidRPr="00606EE4" w:rsidRDefault="00606EE4" w:rsidP="00606EE4">
      <w:pPr>
        <w:pStyle w:val="ListParagraph"/>
        <w:numPr>
          <w:ilvl w:val="0"/>
          <w:numId w:val="16"/>
        </w:numPr>
        <w:rPr>
          <w:b/>
        </w:rPr>
      </w:pPr>
      <w:r>
        <w:rPr>
          <w:rFonts w:eastAsiaTheme="minorHAnsi"/>
          <w:lang w:eastAsia="en-US"/>
        </w:rPr>
        <w:t xml:space="preserve">The system displays Asset ID in </w:t>
      </w:r>
      <w:r w:rsidRPr="00606EE4">
        <w:rPr>
          <w:rFonts w:eastAsiaTheme="minorHAnsi"/>
          <w:b/>
          <w:lang w:eastAsia="en-US"/>
        </w:rPr>
        <w:t>Asset ID</w:t>
      </w:r>
      <w:r>
        <w:rPr>
          <w:rFonts w:eastAsiaTheme="minorHAnsi"/>
          <w:lang w:eastAsia="en-US"/>
        </w:rPr>
        <w:t xml:space="preserve"> field </w:t>
      </w:r>
    </w:p>
    <w:p w14:paraId="3CFAF0D6" w14:textId="77777777" w:rsidR="00606EE4" w:rsidRPr="00487F47" w:rsidRDefault="00606EE4" w:rsidP="00606EE4">
      <w:pPr>
        <w:pStyle w:val="ListParagraph"/>
        <w:numPr>
          <w:ilvl w:val="0"/>
          <w:numId w:val="16"/>
        </w:numPr>
      </w:pPr>
      <w:r>
        <w:rPr>
          <w:rFonts w:eastAsiaTheme="minorHAnsi"/>
          <w:lang w:eastAsia="en-US"/>
        </w:rPr>
        <w:t xml:space="preserve">Administrator </w:t>
      </w:r>
      <w:r w:rsidRPr="00487F47">
        <w:rPr>
          <w:rFonts w:eastAsiaTheme="minorHAnsi"/>
          <w:lang w:eastAsia="en-US"/>
        </w:rPr>
        <w:t>clicks on the</w:t>
      </w:r>
      <w:r>
        <w:rPr>
          <w:rFonts w:eastAsiaTheme="minorHAnsi"/>
          <w:b/>
          <w:lang w:eastAsia="en-US"/>
        </w:rPr>
        <w:t xml:space="preserve"> Update</w:t>
      </w:r>
      <w:r w:rsidRPr="00487F47">
        <w:rPr>
          <w:rFonts w:eastAsiaTheme="minorHAnsi"/>
          <w:lang w:eastAsia="en-US"/>
        </w:rPr>
        <w:t xml:space="preserve"> button </w:t>
      </w:r>
      <w:r>
        <w:rPr>
          <w:rFonts w:eastAsiaTheme="minorHAnsi"/>
          <w:lang w:eastAsia="en-US"/>
        </w:rPr>
        <w:t xml:space="preserve">to complete the process of updating an Asset </w:t>
      </w:r>
    </w:p>
    <w:p w14:paraId="4D3C59AD" w14:textId="3E3EA1BD" w:rsidR="008F0517" w:rsidRPr="009F5790" w:rsidRDefault="00606EE4" w:rsidP="00606EE4">
      <w:pPr>
        <w:pStyle w:val="ListParagraph"/>
        <w:numPr>
          <w:ilvl w:val="0"/>
          <w:numId w:val="16"/>
        </w:numPr>
      </w:pPr>
      <w:r>
        <w:t>The system validates all the fields as per the rules</w:t>
      </w:r>
    </w:p>
    <w:p w14:paraId="4DCA3991" w14:textId="77777777" w:rsidR="00800A1B" w:rsidRPr="002445D4" w:rsidRDefault="00800A1B" w:rsidP="00F91928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620F3FC6" w14:textId="70607155" w:rsidR="00800A1B" w:rsidRDefault="00516B52" w:rsidP="00F91928">
      <w:pPr>
        <w:pStyle w:val="StyleHeading2Sub-headingH2ChapterNumberAppendixLetterchnh"/>
      </w:pPr>
      <w:bookmarkStart w:id="45" w:name="_Toc494201998"/>
      <w:r>
        <w:lastRenderedPageBreak/>
        <w:t>Exception Flow 3</w:t>
      </w:r>
      <w:r w:rsidR="00800A1B">
        <w:t>: Network Connectivity Error</w:t>
      </w:r>
      <w:bookmarkEnd w:id="45"/>
    </w:p>
    <w:p w14:paraId="7E0E6F6F" w14:textId="77777777" w:rsidR="00800A1B" w:rsidRDefault="00800A1B" w:rsidP="00F91928"/>
    <w:p w14:paraId="03CF9C2A" w14:textId="77777777" w:rsidR="00606EE4" w:rsidRPr="004F3CA5" w:rsidRDefault="00606EE4" w:rsidP="00606EE4">
      <w:pPr>
        <w:pStyle w:val="ListParagraph"/>
        <w:numPr>
          <w:ilvl w:val="0"/>
          <w:numId w:val="17"/>
        </w:numPr>
      </w:pPr>
      <w:r w:rsidRPr="004F3CA5">
        <w:t xml:space="preserve">Administrator </w:t>
      </w:r>
      <w:r w:rsidRPr="004F3CA5">
        <w:rPr>
          <w:rFonts w:eastAsiaTheme="minorHAnsi"/>
          <w:lang w:eastAsia="en-US"/>
        </w:rPr>
        <w:t xml:space="preserve">clicks on the </w:t>
      </w:r>
      <w:r>
        <w:rPr>
          <w:rFonts w:eastAsiaTheme="minorHAnsi"/>
          <w:b/>
          <w:lang w:eastAsia="en-US"/>
        </w:rPr>
        <w:t xml:space="preserve">Add/Modify Asset </w:t>
      </w:r>
      <w:r>
        <w:t>link available on the Admin Main</w:t>
      </w:r>
      <w:r w:rsidRPr="004F3CA5">
        <w:t xml:space="preserve"> Page</w:t>
      </w:r>
      <w:r>
        <w:t>.</w:t>
      </w:r>
    </w:p>
    <w:p w14:paraId="4EA6BC31" w14:textId="77777777" w:rsidR="00606EE4" w:rsidRDefault="00606EE4" w:rsidP="00606EE4">
      <w:pPr>
        <w:pStyle w:val="ListParagraph"/>
        <w:numPr>
          <w:ilvl w:val="0"/>
          <w:numId w:val="17"/>
        </w:numPr>
      </w:pPr>
      <w:r>
        <w:t>The system navigates the administrator to the Add/Modify Web page.</w:t>
      </w:r>
    </w:p>
    <w:p w14:paraId="6D8E81D5" w14:textId="77777777" w:rsidR="00606EE4" w:rsidRDefault="00606EE4" w:rsidP="00606EE4">
      <w:pPr>
        <w:pStyle w:val="ListParagraph"/>
        <w:numPr>
          <w:ilvl w:val="0"/>
          <w:numId w:val="17"/>
        </w:numPr>
      </w:pPr>
      <w:r>
        <w:t xml:space="preserve">Administrator clicks on </w:t>
      </w:r>
      <w:r>
        <w:rPr>
          <w:b/>
        </w:rPr>
        <w:t>Modify</w:t>
      </w:r>
      <w:r w:rsidRPr="005D27B0">
        <w:rPr>
          <w:b/>
        </w:rPr>
        <w:t xml:space="preserve"> Asset</w:t>
      </w:r>
      <w:r>
        <w:t xml:space="preserve"> link available on the Add/Modify Web page.</w:t>
      </w:r>
    </w:p>
    <w:p w14:paraId="0F17C703" w14:textId="77777777" w:rsidR="00606EE4" w:rsidRDefault="00606EE4" w:rsidP="00606EE4">
      <w:pPr>
        <w:pStyle w:val="ListParagraph"/>
        <w:numPr>
          <w:ilvl w:val="0"/>
          <w:numId w:val="17"/>
        </w:numPr>
      </w:pPr>
      <w:r>
        <w:t>The system navigates the administrator to the Modify Web page.</w:t>
      </w:r>
    </w:p>
    <w:p w14:paraId="1E3A7085" w14:textId="77777777" w:rsidR="00606EE4" w:rsidRDefault="00606EE4" w:rsidP="00606EE4">
      <w:pPr>
        <w:pStyle w:val="ListParagraph"/>
        <w:numPr>
          <w:ilvl w:val="0"/>
          <w:numId w:val="17"/>
        </w:numPr>
      </w:pPr>
      <w:r>
        <w:t>Administrator selects an asset.</w:t>
      </w:r>
    </w:p>
    <w:p w14:paraId="42FB5B29" w14:textId="77777777" w:rsidR="00606EE4" w:rsidRDefault="00606EE4" w:rsidP="00606EE4">
      <w:pPr>
        <w:pStyle w:val="ListParagraph"/>
        <w:numPr>
          <w:ilvl w:val="0"/>
          <w:numId w:val="17"/>
        </w:numPr>
      </w:pPr>
      <w:r>
        <w:t>Administrator clicks on Modify Button.</w:t>
      </w:r>
    </w:p>
    <w:p w14:paraId="3FE4FA41" w14:textId="77777777" w:rsidR="00606EE4" w:rsidRDefault="00606EE4" w:rsidP="00606EE4">
      <w:pPr>
        <w:pStyle w:val="ListParagraph"/>
        <w:numPr>
          <w:ilvl w:val="0"/>
          <w:numId w:val="17"/>
        </w:numPr>
      </w:pPr>
      <w:r>
        <w:t xml:space="preserve">The system navigates the administrator to the Modify Asset Web page </w:t>
      </w:r>
    </w:p>
    <w:p w14:paraId="4E615898" w14:textId="77777777" w:rsidR="00606EE4" w:rsidRPr="005D27B0" w:rsidRDefault="00606EE4" w:rsidP="00606EE4">
      <w:pPr>
        <w:pStyle w:val="ListParagraph"/>
        <w:numPr>
          <w:ilvl w:val="0"/>
          <w:numId w:val="17"/>
        </w:numPr>
        <w:rPr>
          <w:b/>
        </w:rPr>
      </w:pPr>
      <w:r w:rsidRPr="00487F47">
        <w:rPr>
          <w:rFonts w:eastAsiaTheme="minorHAnsi"/>
          <w:lang w:eastAsia="en-US"/>
        </w:rPr>
        <w:t xml:space="preserve">Administrator enters </w:t>
      </w:r>
      <w:r>
        <w:rPr>
          <w:rFonts w:eastAsiaTheme="minorHAnsi"/>
          <w:lang w:eastAsia="en-US"/>
        </w:rPr>
        <w:t xml:space="preserve">description about the Asset in </w:t>
      </w:r>
      <w:r w:rsidRPr="005D27B0">
        <w:rPr>
          <w:rFonts w:eastAsiaTheme="minorHAnsi"/>
          <w:b/>
          <w:lang w:eastAsia="en-US"/>
        </w:rPr>
        <w:t>Asset Description</w:t>
      </w:r>
      <w:r>
        <w:rPr>
          <w:rFonts w:eastAsiaTheme="minorHAnsi"/>
          <w:lang w:eastAsia="en-US"/>
        </w:rPr>
        <w:t>.</w:t>
      </w:r>
    </w:p>
    <w:p w14:paraId="079095EA" w14:textId="77777777" w:rsidR="00606EE4" w:rsidRPr="00606EE4" w:rsidRDefault="00606EE4" w:rsidP="00606EE4">
      <w:pPr>
        <w:pStyle w:val="ListParagraph"/>
        <w:numPr>
          <w:ilvl w:val="0"/>
          <w:numId w:val="17"/>
        </w:numPr>
        <w:rPr>
          <w:b/>
        </w:rPr>
      </w:pPr>
      <w:r>
        <w:rPr>
          <w:rFonts w:eastAsiaTheme="minorHAnsi"/>
          <w:lang w:eastAsia="en-US"/>
        </w:rPr>
        <w:t xml:space="preserve">Administrator enters quantity of asset in </w:t>
      </w:r>
      <w:r w:rsidRPr="005D27B0">
        <w:rPr>
          <w:rFonts w:eastAsiaTheme="minorHAnsi"/>
          <w:b/>
          <w:lang w:eastAsia="en-US"/>
        </w:rPr>
        <w:t>Asset Quantity</w:t>
      </w:r>
    </w:p>
    <w:p w14:paraId="50D3EB8D" w14:textId="77777777" w:rsidR="00606EE4" w:rsidRPr="00606EE4" w:rsidRDefault="00606EE4" w:rsidP="00606EE4">
      <w:pPr>
        <w:pStyle w:val="ListParagraph"/>
        <w:numPr>
          <w:ilvl w:val="0"/>
          <w:numId w:val="17"/>
        </w:numPr>
        <w:rPr>
          <w:b/>
        </w:rPr>
      </w:pPr>
      <w:r>
        <w:rPr>
          <w:rFonts w:eastAsiaTheme="minorHAnsi"/>
          <w:lang w:eastAsia="en-US"/>
        </w:rPr>
        <w:t xml:space="preserve">The system displays Asset ID in </w:t>
      </w:r>
      <w:r w:rsidRPr="00606EE4">
        <w:rPr>
          <w:rFonts w:eastAsiaTheme="minorHAnsi"/>
          <w:b/>
          <w:lang w:eastAsia="en-US"/>
        </w:rPr>
        <w:t>Asset ID</w:t>
      </w:r>
      <w:r>
        <w:rPr>
          <w:rFonts w:eastAsiaTheme="minorHAnsi"/>
          <w:lang w:eastAsia="en-US"/>
        </w:rPr>
        <w:t xml:space="preserve"> field </w:t>
      </w:r>
    </w:p>
    <w:p w14:paraId="6D006D3E" w14:textId="77777777" w:rsidR="00606EE4" w:rsidRPr="00487F47" w:rsidRDefault="00606EE4" w:rsidP="00606EE4">
      <w:pPr>
        <w:pStyle w:val="ListParagraph"/>
        <w:numPr>
          <w:ilvl w:val="0"/>
          <w:numId w:val="17"/>
        </w:numPr>
      </w:pPr>
      <w:r>
        <w:rPr>
          <w:rFonts w:eastAsiaTheme="minorHAnsi"/>
          <w:lang w:eastAsia="en-US"/>
        </w:rPr>
        <w:t xml:space="preserve">Administrator </w:t>
      </w:r>
      <w:r w:rsidRPr="00487F47">
        <w:rPr>
          <w:rFonts w:eastAsiaTheme="minorHAnsi"/>
          <w:lang w:eastAsia="en-US"/>
        </w:rPr>
        <w:t>clicks on the</w:t>
      </w:r>
      <w:r>
        <w:rPr>
          <w:rFonts w:eastAsiaTheme="minorHAnsi"/>
          <w:b/>
          <w:lang w:eastAsia="en-US"/>
        </w:rPr>
        <w:t xml:space="preserve"> Update</w:t>
      </w:r>
      <w:r w:rsidRPr="00487F47">
        <w:rPr>
          <w:rFonts w:eastAsiaTheme="minorHAnsi"/>
          <w:lang w:eastAsia="en-US"/>
        </w:rPr>
        <w:t xml:space="preserve"> button </w:t>
      </w:r>
      <w:r>
        <w:rPr>
          <w:rFonts w:eastAsiaTheme="minorHAnsi"/>
          <w:lang w:eastAsia="en-US"/>
        </w:rPr>
        <w:t xml:space="preserve">to complete the process of updating an Asset </w:t>
      </w:r>
    </w:p>
    <w:p w14:paraId="446BC861" w14:textId="77777777" w:rsidR="00606EE4" w:rsidRPr="009F5790" w:rsidRDefault="00606EE4" w:rsidP="00606EE4">
      <w:pPr>
        <w:pStyle w:val="ListParagraph"/>
        <w:numPr>
          <w:ilvl w:val="0"/>
          <w:numId w:val="17"/>
        </w:numPr>
      </w:pPr>
      <w:r>
        <w:t>The system validates all the fields as per the rules</w:t>
      </w:r>
    </w:p>
    <w:p w14:paraId="73CCF1A0" w14:textId="77777777" w:rsidR="00800A1B" w:rsidRPr="002445D4" w:rsidRDefault="00800A1B" w:rsidP="00F91928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391037F1" w14:textId="77777777" w:rsidR="009F5790" w:rsidRPr="009F5790" w:rsidRDefault="009F5790" w:rsidP="00F91928">
      <w:pPr>
        <w:pStyle w:val="infoblue"/>
      </w:pPr>
    </w:p>
    <w:p w14:paraId="028B5EC2" w14:textId="77777777" w:rsidR="009F5790" w:rsidRPr="009F5790" w:rsidRDefault="009F5790" w:rsidP="00F91928">
      <w:pPr>
        <w:pStyle w:val="StyleHeading1H1Mainheading1Heading1Heading10Head1h1Sec"/>
      </w:pPr>
      <w:bookmarkStart w:id="46" w:name="_Toc145125013"/>
      <w:bookmarkStart w:id="47" w:name="_Toc165439511"/>
      <w:bookmarkStart w:id="48" w:name="_Toc186019620"/>
      <w:bookmarkStart w:id="49" w:name="_Toc494201999"/>
      <w:r w:rsidRPr="009F5790">
        <w:t>Post Conditions</w:t>
      </w:r>
      <w:bookmarkEnd w:id="42"/>
      <w:bookmarkEnd w:id="46"/>
      <w:bookmarkEnd w:id="47"/>
      <w:bookmarkEnd w:id="48"/>
      <w:bookmarkEnd w:id="49"/>
    </w:p>
    <w:p w14:paraId="332A8832" w14:textId="77777777" w:rsidR="009F5790" w:rsidRPr="009F5790" w:rsidRDefault="009F5790" w:rsidP="00F91928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062CBA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F91928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F91928">
            <w:r w:rsidRPr="009F5790">
              <w:t>Post Condition</w:t>
            </w:r>
          </w:p>
        </w:tc>
      </w:tr>
      <w:tr w:rsidR="007B41E9" w:rsidRPr="009F5790" w14:paraId="157725F0" w14:textId="77777777" w:rsidTr="00062CBA">
        <w:tc>
          <w:tcPr>
            <w:tcW w:w="3168" w:type="dxa"/>
          </w:tcPr>
          <w:p w14:paraId="6FC88656" w14:textId="57E4AA9D" w:rsidR="007B41E9" w:rsidRPr="009F5790" w:rsidRDefault="007B41E9" w:rsidP="00913100">
            <w:r w:rsidRPr="009F1100">
              <w:t xml:space="preserve">Successful </w:t>
            </w:r>
            <w:r w:rsidR="00913100">
              <w:t>updatig</w:t>
            </w:r>
            <w:r w:rsidR="00A61E58">
              <w:t xml:space="preserve"> </w:t>
            </w:r>
            <w:r w:rsidR="005D27B0">
              <w:t xml:space="preserve">Asset </w:t>
            </w:r>
            <w:r w:rsidR="00A61E58">
              <w:t xml:space="preserve"> in the</w:t>
            </w:r>
            <w:r>
              <w:t xml:space="preserve"> </w:t>
            </w:r>
            <w:r w:rsidR="00913100">
              <w:t>Asset Management System</w:t>
            </w:r>
            <w:r w:rsidR="005D27B0">
              <w:t xml:space="preserve"> </w:t>
            </w:r>
            <w:r w:rsidR="00667AD1">
              <w:t xml:space="preserve"> Portal</w:t>
            </w:r>
          </w:p>
        </w:tc>
        <w:tc>
          <w:tcPr>
            <w:tcW w:w="5688" w:type="dxa"/>
          </w:tcPr>
          <w:p w14:paraId="7AD6974C" w14:textId="60E53F2F" w:rsidR="007B41E9" w:rsidRPr="009F5790" w:rsidRDefault="00A61E58" w:rsidP="00913100">
            <w:pPr>
              <w:pStyle w:val="infoblue"/>
            </w:pPr>
            <w:r>
              <w:t xml:space="preserve">Administrator will </w:t>
            </w:r>
            <w:r w:rsidRPr="007B41E9">
              <w:t xml:space="preserve">successfully </w:t>
            </w:r>
            <w:r w:rsidR="00913100">
              <w:t>update</w:t>
            </w:r>
            <w:r>
              <w:t xml:space="preserve"> </w:t>
            </w:r>
            <w:r w:rsidR="005D27B0">
              <w:t xml:space="preserve">Asset </w:t>
            </w:r>
            <w:r>
              <w:t xml:space="preserve"> to the existing set of </w:t>
            </w:r>
            <w:r w:rsidR="008F0517">
              <w:t>Asset</w:t>
            </w:r>
            <w:r>
              <w:t>s</w:t>
            </w:r>
          </w:p>
        </w:tc>
      </w:tr>
      <w:tr w:rsidR="007B41E9" w:rsidRPr="007B41E9" w14:paraId="17525C3D" w14:textId="77777777" w:rsidTr="00062CBA">
        <w:tc>
          <w:tcPr>
            <w:tcW w:w="3168" w:type="dxa"/>
          </w:tcPr>
          <w:p w14:paraId="16F72E40" w14:textId="119F66E4" w:rsidR="007B41E9" w:rsidRPr="007B41E9" w:rsidRDefault="008F0517" w:rsidP="00913100">
            <w:r>
              <w:t>Asset</w:t>
            </w:r>
            <w:r w:rsidR="00913100">
              <w:t xml:space="preserve"> Updation</w:t>
            </w:r>
            <w:r w:rsidR="007B41E9" w:rsidRPr="007B41E9">
              <w:t xml:space="preserve"> to the </w:t>
            </w:r>
            <w:r w:rsidR="005D27B0">
              <w:t>Asset Management System</w:t>
            </w:r>
            <w:r>
              <w:t xml:space="preserve"> </w:t>
            </w:r>
            <w:r w:rsidR="007B41E9" w:rsidRPr="007B41E9">
              <w:t>with reattempt</w:t>
            </w:r>
            <w:r w:rsidR="00A61E58">
              <w:t xml:space="preserve"> due </w:t>
            </w:r>
            <w:r>
              <w:t xml:space="preserve">asset </w:t>
            </w:r>
            <w:r w:rsidR="00913100">
              <w:t>quantity</w:t>
            </w:r>
            <w:r>
              <w:t xml:space="preserve"> not mentioned</w:t>
            </w:r>
          </w:p>
        </w:tc>
        <w:tc>
          <w:tcPr>
            <w:tcW w:w="5688" w:type="dxa"/>
          </w:tcPr>
          <w:p w14:paraId="23B5FA5C" w14:textId="123FB334" w:rsidR="007B41E9" w:rsidRPr="007B41E9" w:rsidRDefault="00A61E58" w:rsidP="00913100">
            <w:r>
              <w:t xml:space="preserve">Administrator will </w:t>
            </w:r>
            <w:r w:rsidR="007B41E9" w:rsidRPr="007B41E9">
              <w:t xml:space="preserve">successfully </w:t>
            </w:r>
            <w:r w:rsidR="00913100">
              <w:t xml:space="preserve">update </w:t>
            </w:r>
            <w:r w:rsidR="005D27B0">
              <w:t xml:space="preserve">Asset </w:t>
            </w:r>
            <w:r>
              <w:t xml:space="preserve"> to the existing set of </w:t>
            </w:r>
            <w:r w:rsidR="008F0517">
              <w:t>Asset</w:t>
            </w:r>
            <w:r>
              <w:t>s</w:t>
            </w:r>
          </w:p>
        </w:tc>
      </w:tr>
      <w:tr w:rsidR="00913100" w:rsidRPr="007B41E9" w14:paraId="19BACC61" w14:textId="77777777" w:rsidTr="00062CBA">
        <w:tc>
          <w:tcPr>
            <w:tcW w:w="3168" w:type="dxa"/>
          </w:tcPr>
          <w:p w14:paraId="6EA553DA" w14:textId="4A3EF741" w:rsidR="00913100" w:rsidRPr="007B41E9" w:rsidRDefault="00913100" w:rsidP="008F0517">
            <w:r w:rsidRPr="007B41E9">
              <w:t>Web Server Down</w:t>
            </w:r>
          </w:p>
        </w:tc>
        <w:tc>
          <w:tcPr>
            <w:tcW w:w="5688" w:type="dxa"/>
          </w:tcPr>
          <w:p w14:paraId="578EBB78" w14:textId="60289F8C" w:rsidR="00913100" w:rsidRPr="007B41E9" w:rsidRDefault="00913100" w:rsidP="00F91928">
            <w:r w:rsidRPr="007B41E9">
              <w:t xml:space="preserve">The system should display an error message to the </w:t>
            </w:r>
            <w:r>
              <w:t>admin</w:t>
            </w:r>
            <w:r w:rsidRPr="007B41E9">
              <w:t xml:space="preserve"> regarding web server unavailability problem</w:t>
            </w:r>
          </w:p>
        </w:tc>
      </w:tr>
      <w:tr w:rsidR="00913100" w:rsidRPr="007B41E9" w14:paraId="2CE33834" w14:textId="77777777" w:rsidTr="00062CBA">
        <w:tc>
          <w:tcPr>
            <w:tcW w:w="3168" w:type="dxa"/>
          </w:tcPr>
          <w:p w14:paraId="43DB0227" w14:textId="1F16C751" w:rsidR="00913100" w:rsidRPr="007B41E9" w:rsidRDefault="00913100" w:rsidP="00F91928">
            <w:r w:rsidRPr="007B41E9">
              <w:t>Database Connectivity Error</w:t>
            </w:r>
          </w:p>
        </w:tc>
        <w:tc>
          <w:tcPr>
            <w:tcW w:w="5688" w:type="dxa"/>
          </w:tcPr>
          <w:p w14:paraId="43EE6D48" w14:textId="56A6A280" w:rsidR="00913100" w:rsidRPr="007B41E9" w:rsidRDefault="00913100" w:rsidP="00F91928">
            <w:r w:rsidRPr="007B41E9">
              <w:t xml:space="preserve">The system should display an error message to the </w:t>
            </w:r>
            <w:r>
              <w:t>admin</w:t>
            </w:r>
            <w:r w:rsidRPr="007B41E9">
              <w:t xml:space="preserve"> regarding the database connectivity problem</w:t>
            </w:r>
          </w:p>
        </w:tc>
      </w:tr>
      <w:tr w:rsidR="00913100" w:rsidRPr="007B41E9" w14:paraId="50EFF790" w14:textId="77777777" w:rsidTr="00062CBA">
        <w:tc>
          <w:tcPr>
            <w:tcW w:w="3168" w:type="dxa"/>
          </w:tcPr>
          <w:p w14:paraId="2A7601A8" w14:textId="26DCCCEE" w:rsidR="00913100" w:rsidRPr="007B41E9" w:rsidRDefault="00913100" w:rsidP="00F91928">
            <w:r w:rsidRPr="007B41E9">
              <w:t>Network Connectivity Error</w:t>
            </w:r>
          </w:p>
        </w:tc>
        <w:tc>
          <w:tcPr>
            <w:tcW w:w="5688" w:type="dxa"/>
          </w:tcPr>
          <w:p w14:paraId="0C2A61A0" w14:textId="66405E8F" w:rsidR="00913100" w:rsidRPr="007B41E9" w:rsidRDefault="00913100" w:rsidP="00F91928">
            <w:pPr>
              <w:pStyle w:val="infoblue"/>
              <w:rPr>
                <w:bCs/>
              </w:rPr>
            </w:pPr>
            <w:r w:rsidRPr="007B41E9">
              <w:t xml:space="preserve">The system should display an error message to the </w:t>
            </w:r>
            <w:r>
              <w:t>admin</w:t>
            </w:r>
            <w:r w:rsidRPr="007B41E9">
              <w:t xml:space="preserve"> regarding the network connectivity problem</w:t>
            </w:r>
          </w:p>
        </w:tc>
      </w:tr>
      <w:tr w:rsidR="00913100" w:rsidRPr="007B41E9" w14:paraId="1ADF802C" w14:textId="77777777" w:rsidTr="00062CBA">
        <w:tc>
          <w:tcPr>
            <w:tcW w:w="3168" w:type="dxa"/>
          </w:tcPr>
          <w:p w14:paraId="4092D321" w14:textId="46F6375A" w:rsidR="00913100" w:rsidRPr="007B41E9" w:rsidRDefault="00913100" w:rsidP="00F91928"/>
        </w:tc>
        <w:tc>
          <w:tcPr>
            <w:tcW w:w="5688" w:type="dxa"/>
          </w:tcPr>
          <w:p w14:paraId="5BBA7320" w14:textId="54EDEEFD" w:rsidR="00913100" w:rsidRPr="007B41E9" w:rsidRDefault="00913100" w:rsidP="00F91928">
            <w:pPr>
              <w:pStyle w:val="infoblue"/>
            </w:pPr>
          </w:p>
        </w:tc>
      </w:tr>
    </w:tbl>
    <w:p w14:paraId="23EFDC96" w14:textId="77777777" w:rsidR="009F5790" w:rsidRPr="009F5790" w:rsidRDefault="009F5790" w:rsidP="00F91928"/>
    <w:p w14:paraId="43EE3B16" w14:textId="77777777" w:rsidR="009F5790" w:rsidRPr="009F5790" w:rsidRDefault="009F5790" w:rsidP="00F91928"/>
    <w:p w14:paraId="338C66C3" w14:textId="77777777" w:rsidR="009F5790" w:rsidRPr="009F5790" w:rsidRDefault="009F5790" w:rsidP="00F91928">
      <w:pPr>
        <w:pStyle w:val="StyleHeading1H1Mainheading1Heading1Heading10Head1h1Sec"/>
      </w:pPr>
      <w:bookmarkStart w:id="50" w:name="_Toc144299928"/>
      <w:bookmarkStart w:id="51" w:name="_Toc145125014"/>
      <w:bookmarkStart w:id="52" w:name="_Toc165439512"/>
      <w:bookmarkStart w:id="53" w:name="_Toc186019621"/>
      <w:bookmarkStart w:id="54" w:name="_Toc494202000"/>
      <w:r w:rsidRPr="009F5790">
        <w:lastRenderedPageBreak/>
        <w:t>Special Requirements</w:t>
      </w:r>
      <w:bookmarkEnd w:id="50"/>
      <w:bookmarkEnd w:id="51"/>
      <w:bookmarkEnd w:id="52"/>
      <w:bookmarkEnd w:id="53"/>
      <w:bookmarkEnd w:id="54"/>
    </w:p>
    <w:p w14:paraId="7F30F35B" w14:textId="10D0F466" w:rsidR="00524418" w:rsidRPr="0004791E" w:rsidRDefault="00524418" w:rsidP="00F91928">
      <w:pPr>
        <w:pStyle w:val="StyleHeading2Sub-headingH2ChapterNumberAppendixLetterchnh"/>
      </w:pPr>
      <w:bookmarkStart w:id="55" w:name="_Toc494202001"/>
      <w:r>
        <w:t>Performance</w:t>
      </w:r>
      <w:bookmarkEnd w:id="55"/>
      <w:r w:rsidRPr="0004791E">
        <w:t xml:space="preserve"> </w:t>
      </w:r>
    </w:p>
    <w:p w14:paraId="36F3F0B1" w14:textId="05A52C21" w:rsidR="00524418" w:rsidRDefault="00261AEF" w:rsidP="00F91928">
      <w:pPr>
        <w:pStyle w:val="ListParagraph"/>
        <w:numPr>
          <w:ilvl w:val="0"/>
          <w:numId w:val="18"/>
        </w:numPr>
      </w:pPr>
      <w:r>
        <w:t xml:space="preserve">The </w:t>
      </w:r>
      <w:r w:rsidR="00E420F2">
        <w:t>Add/Modify Page</w:t>
      </w:r>
      <w:r w:rsidR="000815F4">
        <w:t xml:space="preserve"> should be displa</w:t>
      </w:r>
      <w:r w:rsidR="00E420F2">
        <w:t>yed within 2 seconds of clicking Add/Modify Asset link on Admin home page</w:t>
      </w:r>
      <w:r w:rsidR="000815F4">
        <w:t>.</w:t>
      </w:r>
    </w:p>
    <w:p w14:paraId="2C9AAA9B" w14:textId="4FD33E3D" w:rsidR="00E420F2" w:rsidRPr="00DE247D" w:rsidRDefault="00E420F2" w:rsidP="00F91928">
      <w:pPr>
        <w:pStyle w:val="ListParagraph"/>
        <w:numPr>
          <w:ilvl w:val="0"/>
          <w:numId w:val="18"/>
        </w:numPr>
      </w:pPr>
      <w:r>
        <w:t>The Add Asset Page should be displayed within 2 seconds of clicking Add Asset link on Add/Modify page.</w:t>
      </w:r>
    </w:p>
    <w:p w14:paraId="55EE0ED8" w14:textId="6FF2F818" w:rsidR="00261AEF" w:rsidRPr="0004791E" w:rsidRDefault="00261AEF" w:rsidP="00F91928">
      <w:pPr>
        <w:pStyle w:val="StyleHeading2Sub-headingH2ChapterNumberAppendixLetterchnh"/>
      </w:pPr>
      <w:bookmarkStart w:id="56" w:name="_Toc494202002"/>
      <w:r>
        <w:t>Availability</w:t>
      </w:r>
      <w:bookmarkEnd w:id="56"/>
      <w:r>
        <w:t xml:space="preserve"> </w:t>
      </w:r>
    </w:p>
    <w:p w14:paraId="32F7FE43" w14:textId="113D2AED" w:rsidR="00261AEF" w:rsidRPr="00DE247D" w:rsidRDefault="000815F4" w:rsidP="00F91928">
      <w:pPr>
        <w:pStyle w:val="ListParagraph"/>
        <w:numPr>
          <w:ilvl w:val="1"/>
          <w:numId w:val="17"/>
        </w:numPr>
      </w:pPr>
      <w:r>
        <w:t xml:space="preserve"> </w:t>
      </w:r>
      <w:r w:rsidR="00261AEF">
        <w:t xml:space="preserve">The </w:t>
      </w:r>
      <w:r w:rsidR="00913100">
        <w:t>admin can update an</w:t>
      </w:r>
      <w:r>
        <w:t xml:space="preserve"> </w:t>
      </w:r>
      <w:r w:rsidR="005D27B0">
        <w:t xml:space="preserve">Asset </w:t>
      </w:r>
      <w:r>
        <w:t xml:space="preserve"> details on any</w:t>
      </w:r>
      <w:r w:rsidR="00261AEF">
        <w:t xml:space="preserve"> days</w:t>
      </w:r>
      <w:r>
        <w:t xml:space="preserve"> 24x</w:t>
      </w:r>
      <w:r w:rsidR="00E420F2">
        <w:t>7</w:t>
      </w:r>
      <w:r w:rsidR="00E701E7">
        <w:t xml:space="preserve"> </w:t>
      </w:r>
      <w:r w:rsidR="00261AEF">
        <w:t>.</w:t>
      </w:r>
    </w:p>
    <w:p w14:paraId="1BB628C4" w14:textId="2BA3CA81" w:rsidR="00307C46" w:rsidRPr="0004791E" w:rsidRDefault="00307C46" w:rsidP="00F91928">
      <w:pPr>
        <w:pStyle w:val="StyleHeading2Sub-headingH2ChapterNumberAppendixLetterchnh"/>
      </w:pPr>
      <w:bookmarkStart w:id="57" w:name="_Toc494202003"/>
      <w:r>
        <w:t>User Interface</w:t>
      </w:r>
      <w:bookmarkEnd w:id="57"/>
      <w:r w:rsidRPr="0004791E">
        <w:t xml:space="preserve"> </w:t>
      </w:r>
    </w:p>
    <w:p w14:paraId="25B3E02F" w14:textId="20B963D5" w:rsidR="00517857" w:rsidRDefault="00517857" w:rsidP="00F91928">
      <w:pPr>
        <w:pStyle w:val="ListParagraph"/>
        <w:numPr>
          <w:ilvl w:val="1"/>
          <w:numId w:val="16"/>
        </w:numPr>
      </w:pPr>
      <w:r>
        <w:t xml:space="preserve">The </w:t>
      </w:r>
      <w:r w:rsidR="00E420F2">
        <w:t xml:space="preserve">Home , About Us and </w:t>
      </w:r>
      <w:r>
        <w:t xml:space="preserve">logout </w:t>
      </w:r>
      <w:r w:rsidR="00E420F2">
        <w:t>link</w:t>
      </w:r>
      <w:r>
        <w:t xml:space="preserve"> should be available on every page of the application</w:t>
      </w:r>
    </w:p>
    <w:p w14:paraId="19B4AD79" w14:textId="77777777" w:rsidR="00E420F2" w:rsidRDefault="00E420F2" w:rsidP="00E420F2">
      <w:pPr>
        <w:pStyle w:val="ListParagraph"/>
        <w:numPr>
          <w:ilvl w:val="1"/>
          <w:numId w:val="16"/>
        </w:numPr>
      </w:pPr>
      <w:r>
        <w:t>The active links shoul be displayed in red color</w:t>
      </w:r>
    </w:p>
    <w:p w14:paraId="509E3428" w14:textId="123BC462" w:rsidR="000815F4" w:rsidRDefault="00E420F2" w:rsidP="00E420F2">
      <w:pPr>
        <w:pStyle w:val="ListParagraph"/>
        <w:numPr>
          <w:ilvl w:val="1"/>
          <w:numId w:val="16"/>
        </w:numPr>
      </w:pPr>
      <w:r>
        <w:t>The visited links should be displayed in purpule color</w:t>
      </w:r>
    </w:p>
    <w:p w14:paraId="75481756" w14:textId="53EC842F" w:rsidR="00F8175B" w:rsidRPr="0004791E" w:rsidRDefault="00F8175B" w:rsidP="00F91928">
      <w:pPr>
        <w:pStyle w:val="StyleHeading2Sub-headingH2ChapterNumberAppendixLetterchnh"/>
      </w:pPr>
      <w:bookmarkStart w:id="58" w:name="_Toc494202004"/>
      <w:r>
        <w:t>Security</w:t>
      </w:r>
      <w:bookmarkEnd w:id="58"/>
    </w:p>
    <w:p w14:paraId="7A09A4C8" w14:textId="4F1ACABC" w:rsidR="00F8175B" w:rsidRPr="009F5790" w:rsidRDefault="00F91928" w:rsidP="00F91928">
      <w:pPr>
        <w:pStyle w:val="ListParagraph"/>
        <w:numPr>
          <w:ilvl w:val="0"/>
          <w:numId w:val="19"/>
        </w:numPr>
      </w:pPr>
      <w:r>
        <w:t xml:space="preserve">The </w:t>
      </w:r>
      <w:r w:rsidR="005D27B0">
        <w:t>AMS</w:t>
      </w:r>
      <w:r>
        <w:t xml:space="preserve"> will allow admin</w:t>
      </w:r>
      <w:r w:rsidR="00913100">
        <w:t xml:space="preserve"> to Close</w:t>
      </w:r>
      <w:r w:rsidR="003952B2">
        <w:t xml:space="preserve"> the</w:t>
      </w:r>
      <w:r>
        <w:t xml:space="preserve"> form</w:t>
      </w:r>
      <w:r w:rsidR="003952B2">
        <w:t xml:space="preserve"> at any point.</w:t>
      </w:r>
    </w:p>
    <w:p w14:paraId="502F6280" w14:textId="77777777" w:rsidR="009F5790" w:rsidRPr="009F5790" w:rsidRDefault="009F5790" w:rsidP="00F91928">
      <w:pPr>
        <w:pStyle w:val="StyleHeading1H1Mainheading1Heading1Heading10Head1h1Sec"/>
      </w:pPr>
      <w:bookmarkStart w:id="59" w:name="_Toc144299929"/>
      <w:bookmarkStart w:id="60" w:name="_Toc145125015"/>
      <w:bookmarkStart w:id="61" w:name="_Toc165439513"/>
      <w:bookmarkStart w:id="62" w:name="_Toc186019622"/>
      <w:bookmarkStart w:id="63" w:name="_Toc494202005"/>
      <w:r w:rsidRPr="009F5790">
        <w:t>Extension Points</w:t>
      </w:r>
      <w:bookmarkEnd w:id="59"/>
      <w:bookmarkEnd w:id="60"/>
      <w:bookmarkEnd w:id="61"/>
      <w:bookmarkEnd w:id="62"/>
      <w:bookmarkEnd w:id="63"/>
    </w:p>
    <w:p w14:paraId="5198B509" w14:textId="3C32D344" w:rsidR="00DE247D" w:rsidRPr="0004791E" w:rsidRDefault="00DE247D" w:rsidP="00F91928">
      <w:pPr>
        <w:pStyle w:val="StyleHeading2Sub-headingH2ChapterNumberAppendixLetterchnh"/>
      </w:pPr>
      <w:bookmarkStart w:id="64" w:name="_Toc494202006"/>
      <w:bookmarkStart w:id="65" w:name="_Toc122945797"/>
      <w:bookmarkStart w:id="66" w:name="_Toc123634717"/>
      <w:bookmarkStart w:id="67" w:name="_Toc165439514"/>
      <w:bookmarkStart w:id="68" w:name="_Toc186019623"/>
      <w:r w:rsidRPr="0004791E">
        <w:t xml:space="preserve">Extension in </w:t>
      </w:r>
      <w:r>
        <w:t xml:space="preserve">Alternate Flow </w:t>
      </w:r>
      <w:r w:rsidR="00EA7593">
        <w:t xml:space="preserve"> </w:t>
      </w:r>
      <w:r>
        <w:t>1</w:t>
      </w:r>
      <w:r w:rsidRPr="0004791E">
        <w:t>:</w:t>
      </w:r>
      <w:bookmarkEnd w:id="64"/>
      <w:r w:rsidRPr="0004791E">
        <w:t xml:space="preserve"> </w:t>
      </w:r>
    </w:p>
    <w:p w14:paraId="62FF771A" w14:textId="4163056D" w:rsidR="00DE247D" w:rsidRPr="00DE247D" w:rsidRDefault="00E420F2" w:rsidP="00F91928">
      <w:r>
        <w:t xml:space="preserve"> I</w:t>
      </w:r>
      <w:r w:rsidR="00DE247D" w:rsidRPr="00DE247D">
        <w:t>f</w:t>
      </w:r>
      <w:r w:rsidR="00F91928">
        <w:t xml:space="preserve"> the admin</w:t>
      </w:r>
      <w:r w:rsidR="00DE247D" w:rsidRPr="00DE247D">
        <w:t xml:space="preserve"> ha</w:t>
      </w:r>
      <w:r w:rsidR="00F91928">
        <w:t>s</w:t>
      </w:r>
      <w:r w:rsidR="00913100">
        <w:t xml:space="preserve"> not entered Asset Quantity</w:t>
      </w:r>
      <w:r w:rsidR="00F91928">
        <w:t xml:space="preserve"> </w:t>
      </w:r>
      <w:r w:rsidR="00DE247D" w:rsidRPr="00DE247D">
        <w:t xml:space="preserve"> :</w:t>
      </w:r>
    </w:p>
    <w:p w14:paraId="3C62BE38" w14:textId="390A1146" w:rsidR="006C53AA" w:rsidRDefault="006C53AA" w:rsidP="00F91928">
      <w:r>
        <w:t xml:space="preserve">1. </w:t>
      </w:r>
      <w:r w:rsidR="00F91928">
        <w:t>The system prompts the admin</w:t>
      </w:r>
      <w:r w:rsidR="00E420F2">
        <w:t xml:space="preserve"> to </w:t>
      </w:r>
      <w:r w:rsidR="00DE247D" w:rsidRPr="00DE247D">
        <w:t xml:space="preserve">enter the </w:t>
      </w:r>
      <w:r w:rsidR="005D27B0">
        <w:t xml:space="preserve">Asset </w:t>
      </w:r>
      <w:r w:rsidR="00913100">
        <w:t>Quantity</w:t>
      </w:r>
    </w:p>
    <w:p w14:paraId="6939A2AE" w14:textId="4DD5949B" w:rsidR="00F91928" w:rsidRDefault="00F91928" w:rsidP="00F91928">
      <w:r>
        <w:t>2. Admin</w:t>
      </w:r>
      <w:r w:rsidR="00DE247D">
        <w:t xml:space="preserve"> e</w:t>
      </w:r>
      <w:r w:rsidR="006C53AA">
        <w:t xml:space="preserve">nters the </w:t>
      </w:r>
      <w:r w:rsidR="00E420F2">
        <w:t xml:space="preserve">Asset </w:t>
      </w:r>
      <w:r w:rsidR="00913100">
        <w:t>Quantity</w:t>
      </w:r>
    </w:p>
    <w:p w14:paraId="1B5EDAA1" w14:textId="1D725486" w:rsidR="00F91928" w:rsidRDefault="006C53AA" w:rsidP="00F91928">
      <w:r>
        <w:t xml:space="preserve">3. </w:t>
      </w:r>
      <w:r w:rsidR="00F91928" w:rsidRPr="00F91928">
        <w:rPr>
          <w:rFonts w:eastAsiaTheme="minorHAnsi"/>
          <w:lang w:eastAsia="en-US"/>
        </w:rPr>
        <w:t xml:space="preserve">Administrator clicks on the </w:t>
      </w:r>
      <w:r w:rsidR="00913100">
        <w:rPr>
          <w:rFonts w:eastAsiaTheme="minorHAnsi"/>
          <w:b/>
          <w:lang w:eastAsia="en-US"/>
        </w:rPr>
        <w:t>Update</w:t>
      </w:r>
      <w:r w:rsidR="00F91928" w:rsidRPr="00F91928">
        <w:rPr>
          <w:rFonts w:eastAsiaTheme="minorHAnsi"/>
          <w:lang w:eastAsia="en-US"/>
        </w:rPr>
        <w:t xml:space="preserve"> button to complete the process of adding a new </w:t>
      </w:r>
      <w:r w:rsidR="005D27B0">
        <w:rPr>
          <w:rFonts w:eastAsiaTheme="minorHAnsi"/>
          <w:lang w:eastAsia="en-US"/>
        </w:rPr>
        <w:t xml:space="preserve">Asset </w:t>
      </w:r>
    </w:p>
    <w:p w14:paraId="26249805" w14:textId="1DD8F228" w:rsidR="00DE247D" w:rsidRDefault="00F91928" w:rsidP="00F91928">
      <w:r>
        <w:t>4. The system validates all the fields as per the rules</w:t>
      </w:r>
    </w:p>
    <w:p w14:paraId="741B4059" w14:textId="462169D4" w:rsidR="00E420F2" w:rsidRPr="006C53AA" w:rsidRDefault="00E420F2" w:rsidP="00913100">
      <w:pPr>
        <w:ind w:left="0"/>
      </w:pPr>
    </w:p>
    <w:p w14:paraId="379AD725" w14:textId="77777777" w:rsidR="00E420F2" w:rsidRPr="006C53AA" w:rsidRDefault="00E420F2" w:rsidP="00F91928"/>
    <w:p w14:paraId="584AD321" w14:textId="77777777" w:rsidR="000A2360" w:rsidRDefault="000A2360" w:rsidP="00E420F2">
      <w:pPr>
        <w:ind w:left="0"/>
      </w:pPr>
    </w:p>
    <w:p w14:paraId="789B8754" w14:textId="77777777" w:rsidR="00E420F2" w:rsidRDefault="00E420F2" w:rsidP="00E420F2">
      <w:pPr>
        <w:ind w:left="0"/>
      </w:pPr>
    </w:p>
    <w:p w14:paraId="3AB85A97" w14:textId="77777777" w:rsidR="00E420F2" w:rsidRDefault="00E420F2" w:rsidP="00E420F2">
      <w:pPr>
        <w:ind w:left="0"/>
      </w:pPr>
    </w:p>
    <w:p w14:paraId="4D78292C" w14:textId="77777777" w:rsidR="00E420F2" w:rsidRDefault="00E420F2" w:rsidP="00E420F2">
      <w:pPr>
        <w:ind w:left="0"/>
      </w:pPr>
    </w:p>
    <w:p w14:paraId="3B0CFABF" w14:textId="77777777" w:rsidR="009F5790" w:rsidRPr="009F5790" w:rsidRDefault="009F5790" w:rsidP="00F91928">
      <w:pPr>
        <w:pStyle w:val="StyleHeading1H1Mainheading1Heading1Heading10Head1h1Sec"/>
      </w:pPr>
      <w:bookmarkStart w:id="69" w:name="_Toc144299930"/>
      <w:bookmarkStart w:id="70" w:name="_Toc145125016"/>
      <w:bookmarkStart w:id="71" w:name="_Toc165439515"/>
      <w:bookmarkStart w:id="72" w:name="_Toc186019624"/>
      <w:bookmarkStart w:id="73" w:name="_Toc494202008"/>
      <w:bookmarkEnd w:id="65"/>
      <w:bookmarkEnd w:id="66"/>
      <w:bookmarkEnd w:id="67"/>
      <w:bookmarkEnd w:id="68"/>
      <w:r w:rsidRPr="009F5790">
        <w:t>Business Rules</w:t>
      </w:r>
      <w:bookmarkEnd w:id="69"/>
      <w:bookmarkEnd w:id="70"/>
      <w:bookmarkEnd w:id="71"/>
      <w:bookmarkEnd w:id="72"/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062CBA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F91928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F91928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F91928">
            <w:r w:rsidRPr="009F5790">
              <w:t>System action (if BR fails)</w:t>
            </w:r>
          </w:p>
        </w:tc>
      </w:tr>
      <w:tr w:rsidR="00026079" w:rsidRPr="00026079" w14:paraId="5E4F9659" w14:textId="77777777" w:rsidTr="00062CBA">
        <w:tc>
          <w:tcPr>
            <w:tcW w:w="2268" w:type="dxa"/>
          </w:tcPr>
          <w:p w14:paraId="34BE25B9" w14:textId="59DE3875" w:rsidR="009F5790" w:rsidRPr="00026079" w:rsidRDefault="000A2360" w:rsidP="00F91928">
            <w:pPr>
              <w:pStyle w:val="infoblue"/>
            </w:pPr>
            <w:r w:rsidRPr="00026079">
              <w:t>BR01</w:t>
            </w:r>
          </w:p>
        </w:tc>
        <w:tc>
          <w:tcPr>
            <w:tcW w:w="3636" w:type="dxa"/>
          </w:tcPr>
          <w:p w14:paraId="7DB9F38F" w14:textId="6BF430A5" w:rsidR="009F5790" w:rsidRPr="00026079" w:rsidRDefault="00913100" w:rsidP="00F91928">
            <w:pPr>
              <w:pStyle w:val="infoblue"/>
            </w:pPr>
            <w:r>
              <w:t>All</w:t>
            </w:r>
            <w:r w:rsidR="00E420F2">
              <w:t xml:space="preserve"> </w:t>
            </w:r>
            <w:r w:rsidR="00C7427D">
              <w:t xml:space="preserve">Fields </w:t>
            </w:r>
            <w:r>
              <w:t xml:space="preserve"> on the Modify</w:t>
            </w:r>
            <w:r w:rsidR="00A61E58">
              <w:t xml:space="preserve"> </w:t>
            </w:r>
            <w:r w:rsidR="005D27B0">
              <w:t xml:space="preserve">Asset </w:t>
            </w:r>
            <w:r w:rsidR="00A61E58">
              <w:t xml:space="preserve"> page are mandatory</w:t>
            </w:r>
          </w:p>
        </w:tc>
        <w:tc>
          <w:tcPr>
            <w:tcW w:w="2952" w:type="dxa"/>
          </w:tcPr>
          <w:p w14:paraId="61C1AE7B" w14:textId="07341109" w:rsidR="009F5790" w:rsidRPr="00026079" w:rsidRDefault="006D50FE" w:rsidP="00913100">
            <w:pPr>
              <w:pStyle w:val="infoblue"/>
            </w:pPr>
            <w:r>
              <w:t xml:space="preserve"> </w:t>
            </w:r>
            <w:r w:rsidR="00A61E58">
              <w:t>Display</w:t>
            </w:r>
            <w:r w:rsidR="00A61E58" w:rsidRPr="00026079">
              <w:t>s error message “</w:t>
            </w:r>
            <w:r w:rsidR="00A61E58">
              <w:t xml:space="preserve"> </w:t>
            </w:r>
            <w:r w:rsidR="00913100">
              <w:t>All fields</w:t>
            </w:r>
            <w:r w:rsidR="00A61E58">
              <w:t xml:space="preserve"> are mandatory</w:t>
            </w:r>
            <w:r w:rsidR="00A61E58" w:rsidRPr="00026079">
              <w:t>”</w:t>
            </w:r>
          </w:p>
        </w:tc>
      </w:tr>
      <w:tr w:rsidR="00026079" w:rsidRPr="00026079" w14:paraId="49347A52" w14:textId="77777777" w:rsidTr="00062CBA">
        <w:tc>
          <w:tcPr>
            <w:tcW w:w="2268" w:type="dxa"/>
          </w:tcPr>
          <w:p w14:paraId="7155FEA1" w14:textId="7D4585CF" w:rsidR="000A2360" w:rsidRPr="00026079" w:rsidRDefault="000A2360" w:rsidP="00F91928">
            <w:pPr>
              <w:pStyle w:val="infoblue"/>
            </w:pPr>
            <w:r w:rsidRPr="00026079">
              <w:t>BR02</w:t>
            </w:r>
          </w:p>
        </w:tc>
        <w:tc>
          <w:tcPr>
            <w:tcW w:w="3636" w:type="dxa"/>
          </w:tcPr>
          <w:p w14:paraId="0B16553C" w14:textId="5EFA969A" w:rsidR="000A2360" w:rsidRPr="00A61E58" w:rsidRDefault="00A61E58" w:rsidP="00F91928">
            <w:pPr>
              <w:pStyle w:val="infoblue"/>
            </w:pPr>
            <w:r w:rsidRPr="00A61E58">
              <w:rPr>
                <w:rFonts w:eastAsiaTheme="minorHAnsi"/>
              </w:rPr>
              <w:t xml:space="preserve">The </w:t>
            </w:r>
            <w:r w:rsidR="005D27B0">
              <w:rPr>
                <w:rFonts w:eastAsiaTheme="minorHAnsi"/>
              </w:rPr>
              <w:t xml:space="preserve">Asset </w:t>
            </w:r>
            <w:r w:rsidR="00C7427D">
              <w:rPr>
                <w:rFonts w:eastAsiaTheme="minorHAnsi"/>
              </w:rPr>
              <w:t xml:space="preserve"> name should be of maximum 25 characters</w:t>
            </w:r>
          </w:p>
        </w:tc>
        <w:tc>
          <w:tcPr>
            <w:tcW w:w="2952" w:type="dxa"/>
          </w:tcPr>
          <w:p w14:paraId="72D0A41A" w14:textId="4C9B7065" w:rsidR="000A2360" w:rsidRPr="00026079" w:rsidRDefault="008562C2" w:rsidP="00C7427D">
            <w:pPr>
              <w:pStyle w:val="infoblue"/>
            </w:pPr>
            <w:r>
              <w:t>Display</w:t>
            </w:r>
            <w:r w:rsidR="00893E99" w:rsidRPr="00026079">
              <w:t>s error message “</w:t>
            </w:r>
            <w:r w:rsidR="00C7427D">
              <w:t xml:space="preserve">Name should be less than </w:t>
            </w:r>
            <w:r w:rsidR="00C7427D">
              <w:lastRenderedPageBreak/>
              <w:t>25 characters</w:t>
            </w:r>
            <w:r w:rsidR="00893E99" w:rsidRPr="00026079">
              <w:t>”</w:t>
            </w:r>
          </w:p>
        </w:tc>
      </w:tr>
      <w:tr w:rsidR="00D31EE2" w:rsidRPr="00026079" w14:paraId="46B39FDB" w14:textId="77777777" w:rsidTr="00A61E58">
        <w:trPr>
          <w:trHeight w:val="732"/>
        </w:trPr>
        <w:tc>
          <w:tcPr>
            <w:tcW w:w="2268" w:type="dxa"/>
          </w:tcPr>
          <w:p w14:paraId="420FE912" w14:textId="7408657A" w:rsidR="000A2360" w:rsidRPr="00026079" w:rsidRDefault="000A2360" w:rsidP="00F91928">
            <w:pPr>
              <w:pStyle w:val="infoblue"/>
            </w:pPr>
            <w:r w:rsidRPr="00026079">
              <w:lastRenderedPageBreak/>
              <w:t>BR03</w:t>
            </w:r>
          </w:p>
        </w:tc>
        <w:tc>
          <w:tcPr>
            <w:tcW w:w="3636" w:type="dxa"/>
          </w:tcPr>
          <w:p w14:paraId="776D4143" w14:textId="0B9380E7" w:rsidR="000A2360" w:rsidRPr="00026079" w:rsidRDefault="00C7427D" w:rsidP="00F91928">
            <w:pPr>
              <w:pStyle w:val="infoblue"/>
            </w:pPr>
            <w:r w:rsidRPr="00A61E58">
              <w:rPr>
                <w:rFonts w:eastAsiaTheme="minorHAnsi"/>
              </w:rPr>
              <w:t xml:space="preserve">The </w:t>
            </w:r>
            <w:r>
              <w:rPr>
                <w:rFonts w:eastAsiaTheme="minorHAnsi"/>
              </w:rPr>
              <w:t>Asset description should be of maximum 25 characters</w:t>
            </w:r>
          </w:p>
        </w:tc>
        <w:tc>
          <w:tcPr>
            <w:tcW w:w="2952" w:type="dxa"/>
          </w:tcPr>
          <w:p w14:paraId="356D8C7E" w14:textId="51E33E8D" w:rsidR="000A2360" w:rsidRPr="00026079" w:rsidRDefault="00C7427D" w:rsidP="00F91928">
            <w:pPr>
              <w:pStyle w:val="infoblue"/>
            </w:pPr>
            <w:r>
              <w:t>Display</w:t>
            </w:r>
            <w:r w:rsidRPr="00026079">
              <w:t>s error message “</w:t>
            </w:r>
            <w:r>
              <w:t>Description should be less than 25 characters</w:t>
            </w:r>
            <w:r w:rsidRPr="00026079">
              <w:t>”</w:t>
            </w:r>
          </w:p>
        </w:tc>
      </w:tr>
      <w:tr w:rsidR="00573C08" w:rsidRPr="00026079" w14:paraId="3123DA08" w14:textId="77777777" w:rsidTr="00062CBA">
        <w:tc>
          <w:tcPr>
            <w:tcW w:w="2268" w:type="dxa"/>
          </w:tcPr>
          <w:p w14:paraId="5CFBB6B7" w14:textId="185622C3" w:rsidR="00573C08" w:rsidRPr="00026079" w:rsidRDefault="00573C08" w:rsidP="00F91928">
            <w:pPr>
              <w:pStyle w:val="infoblue"/>
            </w:pPr>
            <w:r>
              <w:t>BR04</w:t>
            </w:r>
          </w:p>
        </w:tc>
        <w:tc>
          <w:tcPr>
            <w:tcW w:w="3636" w:type="dxa"/>
          </w:tcPr>
          <w:p w14:paraId="3F9D76FA" w14:textId="1B1CA4B9" w:rsidR="00573C08" w:rsidRPr="00026079" w:rsidRDefault="00C7427D" w:rsidP="00F91928">
            <w:pPr>
              <w:pStyle w:val="infoblue"/>
            </w:pPr>
            <w:r>
              <w:t xml:space="preserve">Asset Quantity </w:t>
            </w:r>
            <w:r w:rsidR="00C3235F">
              <w:t xml:space="preserve">Field  </w:t>
            </w:r>
            <w:r>
              <w:t>should accept only numbers</w:t>
            </w:r>
          </w:p>
        </w:tc>
        <w:tc>
          <w:tcPr>
            <w:tcW w:w="2952" w:type="dxa"/>
          </w:tcPr>
          <w:p w14:paraId="16EA2F43" w14:textId="34E81AFC" w:rsidR="00573C08" w:rsidRPr="00026079" w:rsidRDefault="00573C08" w:rsidP="00C7427D">
            <w:pPr>
              <w:pStyle w:val="infoblue"/>
            </w:pPr>
            <w:r w:rsidRPr="00026079">
              <w:t>Displays error message “</w:t>
            </w:r>
            <w:r w:rsidR="00C7427D">
              <w:t>Enter only nu</w:t>
            </w:r>
            <w:r w:rsidR="00C3235F">
              <w:t>m</w:t>
            </w:r>
            <w:r w:rsidR="00C7427D">
              <w:t>bers</w:t>
            </w:r>
            <w:r>
              <w:t>”</w:t>
            </w:r>
          </w:p>
        </w:tc>
      </w:tr>
      <w:tr w:rsidR="00913100" w:rsidRPr="00026079" w14:paraId="113208BD" w14:textId="77777777" w:rsidTr="00062CBA">
        <w:tc>
          <w:tcPr>
            <w:tcW w:w="2268" w:type="dxa"/>
          </w:tcPr>
          <w:p w14:paraId="0BA10064" w14:textId="4786024B" w:rsidR="00913100" w:rsidRDefault="00913100" w:rsidP="00F91928">
            <w:pPr>
              <w:pStyle w:val="infoblue"/>
            </w:pPr>
            <w:r>
              <w:t>BR05</w:t>
            </w:r>
          </w:p>
        </w:tc>
        <w:tc>
          <w:tcPr>
            <w:tcW w:w="3636" w:type="dxa"/>
          </w:tcPr>
          <w:p w14:paraId="3A98A6D0" w14:textId="7B12C398" w:rsidR="00913100" w:rsidRDefault="00913100" w:rsidP="00F91928">
            <w:pPr>
              <w:pStyle w:val="infoblue"/>
            </w:pPr>
            <w:r>
              <w:t>Asset ID  show be Unique</w:t>
            </w:r>
          </w:p>
        </w:tc>
        <w:tc>
          <w:tcPr>
            <w:tcW w:w="2952" w:type="dxa"/>
          </w:tcPr>
          <w:p w14:paraId="0D445308" w14:textId="77777777" w:rsidR="00913100" w:rsidRPr="00026079" w:rsidRDefault="00913100" w:rsidP="00C7427D">
            <w:pPr>
              <w:pStyle w:val="infoblue"/>
            </w:pPr>
          </w:p>
        </w:tc>
      </w:tr>
    </w:tbl>
    <w:p w14:paraId="2E47C33A" w14:textId="77777777" w:rsidR="009F5790" w:rsidRPr="009F5790" w:rsidRDefault="009F5790" w:rsidP="00F91928">
      <w:pPr>
        <w:pStyle w:val="CommentText"/>
      </w:pPr>
    </w:p>
    <w:p w14:paraId="12195B52" w14:textId="77777777" w:rsidR="009F5790" w:rsidRPr="009F5790" w:rsidRDefault="009F5790" w:rsidP="00F91928">
      <w:pPr>
        <w:pStyle w:val="CommentText"/>
      </w:pPr>
    </w:p>
    <w:p w14:paraId="5FCAD465" w14:textId="77777777" w:rsidR="009F5790" w:rsidRPr="009F5790" w:rsidRDefault="009F5790" w:rsidP="00F91928">
      <w:pPr>
        <w:pStyle w:val="StyleHeading1H1Mainheading1Heading1Heading10Head1h1Sec"/>
      </w:pPr>
      <w:bookmarkStart w:id="74" w:name="_Toc144299931"/>
      <w:bookmarkStart w:id="75" w:name="_Toc145125017"/>
      <w:bookmarkStart w:id="76" w:name="_Toc165439516"/>
      <w:bookmarkStart w:id="77" w:name="_Toc186019625"/>
      <w:bookmarkStart w:id="78" w:name="_Toc494202009"/>
      <w:r w:rsidRPr="009F5790">
        <w:t>Diagrams</w:t>
      </w:r>
      <w:bookmarkEnd w:id="74"/>
      <w:bookmarkEnd w:id="75"/>
      <w:bookmarkEnd w:id="76"/>
      <w:bookmarkEnd w:id="77"/>
      <w:bookmarkEnd w:id="78"/>
    </w:p>
    <w:p w14:paraId="0342FFB6" w14:textId="36AEE9F6" w:rsidR="009F5790" w:rsidRPr="009F5790" w:rsidRDefault="009F5790" w:rsidP="00F91928">
      <w:pPr>
        <w:pStyle w:val="StyleHeading2Sub-headingH2ChapterNumberAppendixLetterchnh"/>
      </w:pPr>
      <w:bookmarkStart w:id="79" w:name="_Toc144299932"/>
      <w:bookmarkStart w:id="80" w:name="_Toc145125018"/>
      <w:bookmarkStart w:id="81" w:name="_Toc165439517"/>
      <w:bookmarkStart w:id="82" w:name="_Toc186019626"/>
      <w:bookmarkStart w:id="83" w:name="_Toc494202010"/>
      <w:r w:rsidRPr="009F5790">
        <w:t>Use Case Diagram</w:t>
      </w:r>
      <w:bookmarkEnd w:id="79"/>
      <w:bookmarkEnd w:id="80"/>
      <w:bookmarkEnd w:id="81"/>
      <w:bookmarkEnd w:id="82"/>
      <w:r w:rsidR="00794598">
        <w:t xml:space="preserve"> for</w:t>
      </w:r>
      <w:bookmarkEnd w:id="83"/>
      <w:r w:rsidR="00794598">
        <w:t xml:space="preserve"> </w:t>
      </w:r>
    </w:p>
    <w:p w14:paraId="3C58AB81" w14:textId="77777777" w:rsidR="009F5790" w:rsidRPr="009F5790" w:rsidRDefault="009F5790" w:rsidP="00F91928">
      <w:pPr>
        <w:pStyle w:val="infoblue"/>
      </w:pPr>
    </w:p>
    <w:p w14:paraId="29281F77" w14:textId="39C311F1" w:rsidR="009F5790" w:rsidRPr="009F5790" w:rsidRDefault="00037D1A" w:rsidP="00F91928">
      <w:pPr>
        <w:pStyle w:val="infoblue"/>
      </w:pPr>
      <w:r>
        <w:rPr>
          <w:noProof/>
          <w:lang w:val="en-US"/>
        </w:rPr>
        <w:drawing>
          <wp:inline distT="0" distB="0" distL="0" distR="0" wp14:anchorId="0B940BAB" wp14:editId="5013253A">
            <wp:extent cx="5702061" cy="3485072"/>
            <wp:effectExtent l="0" t="0" r="0" b="1270"/>
            <wp:docPr id="1" name="Picture 1" descr="D:\Users\hshashan\Desktop\Asset Management\Use Cas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shashan\Desktop\Asset Management\Use Case\Captur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05" cy="349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4" w:name="_GoBack"/>
      <w:bookmarkEnd w:id="84"/>
    </w:p>
    <w:p w14:paraId="034BDB38" w14:textId="77777777" w:rsidR="009F5790" w:rsidRPr="009F5790" w:rsidRDefault="009F5790" w:rsidP="00F91928"/>
    <w:p w14:paraId="35E2DE9C" w14:textId="77777777" w:rsidR="009F5790" w:rsidRPr="009F5790" w:rsidRDefault="009F5790" w:rsidP="00F91928">
      <w:pPr>
        <w:pStyle w:val="StyleHeading1H1Mainheading1Heading1Heading10Head1h1Sec"/>
      </w:pPr>
      <w:bookmarkStart w:id="85" w:name="_Toc144299934"/>
      <w:bookmarkStart w:id="86" w:name="_Toc145125020"/>
      <w:bookmarkStart w:id="87" w:name="_Toc165439519"/>
      <w:bookmarkStart w:id="88" w:name="_Toc186019628"/>
      <w:bookmarkStart w:id="89" w:name="_Toc494202011"/>
      <w:r w:rsidRPr="009F5790">
        <w:lastRenderedPageBreak/>
        <w:t>Scenarios</w:t>
      </w:r>
      <w:bookmarkEnd w:id="85"/>
      <w:bookmarkEnd w:id="86"/>
      <w:bookmarkEnd w:id="87"/>
      <w:bookmarkEnd w:id="88"/>
      <w:bookmarkEnd w:id="89"/>
    </w:p>
    <w:p w14:paraId="472550AD" w14:textId="77777777" w:rsidR="009F5790" w:rsidRPr="009F5790" w:rsidRDefault="009F5790" w:rsidP="00F91928">
      <w:pPr>
        <w:pStyle w:val="StyleHeading2Sub-headingH2ChapterNumberAppendixLetterchnh"/>
      </w:pPr>
      <w:bookmarkStart w:id="90" w:name="_Toc144299935"/>
      <w:bookmarkStart w:id="91" w:name="_Toc145125021"/>
      <w:bookmarkStart w:id="92" w:name="_Toc165439520"/>
      <w:bookmarkStart w:id="93" w:name="_Toc186019629"/>
      <w:bookmarkStart w:id="94" w:name="_Toc494202012"/>
      <w:r w:rsidRPr="009F5790">
        <w:t>Success Scenarios</w:t>
      </w:r>
      <w:bookmarkEnd w:id="90"/>
      <w:bookmarkEnd w:id="91"/>
      <w:bookmarkEnd w:id="92"/>
      <w:bookmarkEnd w:id="93"/>
      <w:bookmarkEnd w:id="94"/>
    </w:p>
    <w:p w14:paraId="51113A37" w14:textId="0DB104EA" w:rsidR="009F5790" w:rsidRPr="009F5790" w:rsidRDefault="009F5790" w:rsidP="00F91928"/>
    <w:p w14:paraId="5B164B10" w14:textId="6A60A349" w:rsidR="00982C75" w:rsidRPr="001B42C2" w:rsidRDefault="00982C75" w:rsidP="00F9192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 w:rsidR="00913100">
        <w:t>updation</w:t>
      </w:r>
      <w:r w:rsidR="009C030F">
        <w:t xml:space="preserve"> </w:t>
      </w:r>
      <w:r w:rsidR="00913100">
        <w:t xml:space="preserve">of </w:t>
      </w:r>
      <w:r w:rsidR="005D27B0">
        <w:t xml:space="preserve">Asset </w:t>
      </w:r>
      <w:r w:rsidR="009C030F">
        <w:t xml:space="preserve"> details to the exixting set of </w:t>
      </w:r>
      <w:r w:rsidR="00C7427D">
        <w:t>Asset</w:t>
      </w:r>
      <w:r w:rsidR="009C030F">
        <w:t>s</w:t>
      </w:r>
    </w:p>
    <w:p w14:paraId="014A9EA6" w14:textId="4DA341ED" w:rsidR="00982C75" w:rsidRPr="001B42C2" w:rsidRDefault="009C030F" w:rsidP="00F91928">
      <w:pPr>
        <w:pStyle w:val="NormalNotesBulleted"/>
        <w:numPr>
          <w:ilvl w:val="0"/>
          <w:numId w:val="7"/>
        </w:numPr>
      </w:pPr>
      <w:r w:rsidRPr="009F1100">
        <w:t xml:space="preserve">Successful </w:t>
      </w:r>
      <w:r>
        <w:t xml:space="preserve">addition of a new </w:t>
      </w:r>
      <w:r w:rsidR="005D27B0">
        <w:t xml:space="preserve">Asset </w:t>
      </w:r>
      <w:r>
        <w:t xml:space="preserve"> details </w:t>
      </w:r>
      <w:r w:rsidR="00C7427D">
        <w:t xml:space="preserve"> on </w:t>
      </w:r>
      <w:r w:rsidR="00982C75">
        <w:t>reattempt</w:t>
      </w:r>
    </w:p>
    <w:p w14:paraId="17B36821" w14:textId="77777777" w:rsidR="009F5790" w:rsidRPr="009F5790" w:rsidRDefault="009F5790" w:rsidP="00F91928">
      <w:pPr>
        <w:pStyle w:val="StyleHeading2Sub-headingH2ChapterNumberAppendixLetterchnh"/>
      </w:pPr>
      <w:bookmarkStart w:id="95" w:name="_Toc144299936"/>
      <w:bookmarkStart w:id="96" w:name="_Toc145125022"/>
      <w:bookmarkStart w:id="97" w:name="_Toc165439521"/>
      <w:bookmarkStart w:id="98" w:name="_Toc186019630"/>
      <w:bookmarkStart w:id="99" w:name="_Toc494202013"/>
      <w:r w:rsidRPr="009F5790">
        <w:t>Failure Scenarios</w:t>
      </w:r>
      <w:bookmarkEnd w:id="95"/>
      <w:bookmarkEnd w:id="96"/>
      <w:bookmarkEnd w:id="97"/>
      <w:bookmarkEnd w:id="98"/>
      <w:bookmarkEnd w:id="99"/>
    </w:p>
    <w:p w14:paraId="4B82413E" w14:textId="77777777" w:rsidR="00982C75" w:rsidRPr="00F258A6" w:rsidRDefault="00982C75" w:rsidP="00F91928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F91928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Pr="00F258A6" w:rsidRDefault="00982C75" w:rsidP="00F91928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9A41F91" w:rsidR="009F5790" w:rsidRPr="009F5790" w:rsidRDefault="00982C75" w:rsidP="00F91928">
      <w:r>
        <w:tab/>
      </w:r>
    </w:p>
    <w:p w14:paraId="2338ADB1" w14:textId="77777777" w:rsidR="009F5790" w:rsidRDefault="009F5790" w:rsidP="00F91928"/>
    <w:p w14:paraId="43DBF5CF" w14:textId="77777777" w:rsidR="00C7427D" w:rsidRPr="009F5790" w:rsidRDefault="00C7427D" w:rsidP="00F91928"/>
    <w:p w14:paraId="506C29A1" w14:textId="77777777" w:rsidR="009F5790" w:rsidRPr="009F5790" w:rsidRDefault="009F5790" w:rsidP="00F91928">
      <w:pPr>
        <w:pStyle w:val="StyleHeading1H1Mainheading1Heading1Heading10Head1h1Sec"/>
      </w:pPr>
      <w:bookmarkStart w:id="100" w:name="_Toc144299937"/>
      <w:bookmarkStart w:id="101" w:name="_Toc145125023"/>
      <w:bookmarkStart w:id="102" w:name="_Toc165439522"/>
      <w:bookmarkStart w:id="103" w:name="_Toc186019631"/>
      <w:bookmarkStart w:id="104" w:name="_Toc494202014"/>
      <w:r w:rsidRPr="009F5790">
        <w:t>Issues</w:t>
      </w:r>
      <w:bookmarkEnd w:id="100"/>
      <w:bookmarkEnd w:id="101"/>
      <w:bookmarkEnd w:id="102"/>
      <w:bookmarkEnd w:id="103"/>
      <w:bookmarkEnd w:id="104"/>
    </w:p>
    <w:p w14:paraId="3B4B31B3" w14:textId="2354153B" w:rsidR="009F5790" w:rsidRPr="00D26199" w:rsidRDefault="00B95EBB" w:rsidP="00F91928">
      <w:pPr>
        <w:pStyle w:val="NormalNotesBulleted"/>
        <w:numPr>
          <w:ilvl w:val="0"/>
          <w:numId w:val="7"/>
        </w:numPr>
      </w:pPr>
      <w:r w:rsidRPr="00D26199">
        <w:t xml:space="preserve">What is the maximum </w:t>
      </w:r>
      <w:r w:rsidR="00C7427D">
        <w:t>number of quantity admin can enter?</w:t>
      </w:r>
    </w:p>
    <w:p w14:paraId="18651777" w14:textId="71EB8FDA" w:rsidR="00913100" w:rsidRDefault="00913100" w:rsidP="00F91928">
      <w:pPr>
        <w:pStyle w:val="NormalNotesBulleted"/>
        <w:numPr>
          <w:ilvl w:val="0"/>
          <w:numId w:val="7"/>
        </w:numPr>
      </w:pPr>
      <w:r>
        <w:t>What if we want to change the Asset Name?</w:t>
      </w:r>
    </w:p>
    <w:p w14:paraId="7941F1F0" w14:textId="66C9A18E" w:rsidR="00913100" w:rsidRPr="00D26199" w:rsidRDefault="00913100" w:rsidP="00F91928">
      <w:pPr>
        <w:pStyle w:val="NormalNotesBulleted"/>
        <w:numPr>
          <w:ilvl w:val="0"/>
          <w:numId w:val="7"/>
        </w:numPr>
      </w:pPr>
      <w:r>
        <w:t>Shouldn’t Asset ID field be non editable?</w:t>
      </w:r>
    </w:p>
    <w:p w14:paraId="7CC62646" w14:textId="77777777" w:rsidR="009F5790" w:rsidRPr="009F5790" w:rsidRDefault="009F5790" w:rsidP="00F91928">
      <w:pPr>
        <w:pStyle w:val="StyleHeading1H1Mainheading1Heading1Heading10Head1h1Sec"/>
      </w:pPr>
      <w:bookmarkStart w:id="105" w:name="_Toc144299938"/>
      <w:bookmarkStart w:id="106" w:name="_Toc145125024"/>
      <w:bookmarkStart w:id="107" w:name="_Toc165439523"/>
      <w:bookmarkStart w:id="108" w:name="_Toc186019632"/>
      <w:bookmarkStart w:id="109" w:name="_Toc494202015"/>
      <w:r w:rsidRPr="009F5790">
        <w:t>UI Specifications</w:t>
      </w:r>
      <w:bookmarkEnd w:id="105"/>
      <w:bookmarkEnd w:id="106"/>
      <w:bookmarkEnd w:id="107"/>
      <w:bookmarkEnd w:id="108"/>
      <w:bookmarkEnd w:id="109"/>
    </w:p>
    <w:p w14:paraId="58B743EA" w14:textId="77777777" w:rsidR="009F5790" w:rsidRPr="009F5790" w:rsidRDefault="009F5790" w:rsidP="00F91928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F91928"/>
    <w:p w14:paraId="0A1EEE56" w14:textId="77777777" w:rsidR="009F5790" w:rsidRPr="009F5790" w:rsidRDefault="009F5790" w:rsidP="00F91928"/>
    <w:p w14:paraId="5FAA00E1" w14:textId="77777777" w:rsidR="009F5790" w:rsidRPr="009F5790" w:rsidRDefault="009F5790" w:rsidP="00F91928"/>
    <w:p w14:paraId="3D5D1008" w14:textId="77777777" w:rsidR="009F5790" w:rsidRPr="001C4D77" w:rsidRDefault="009F5790" w:rsidP="00F91928">
      <w:pPr>
        <w:pStyle w:val="StyleHeading1H1Mainheading1Heading1Heading10Head1h1Sec"/>
      </w:pPr>
      <w:bookmarkStart w:id="110" w:name="_Toc144299939"/>
      <w:bookmarkStart w:id="111" w:name="_Toc145125025"/>
      <w:bookmarkStart w:id="112" w:name="_Toc165439524"/>
      <w:bookmarkStart w:id="113" w:name="_Toc186019633"/>
      <w:bookmarkStart w:id="114" w:name="_Toc494202016"/>
      <w:r w:rsidRPr="001C4D77">
        <w:t>Inter System Dependencies</w:t>
      </w:r>
      <w:bookmarkEnd w:id="110"/>
      <w:bookmarkEnd w:id="111"/>
      <w:bookmarkEnd w:id="112"/>
      <w:bookmarkEnd w:id="113"/>
      <w:bookmarkEnd w:id="114"/>
    </w:p>
    <w:p w14:paraId="5896F56D" w14:textId="3F8B02B4" w:rsidR="009F5790" w:rsidRPr="009F5790" w:rsidRDefault="009F5790" w:rsidP="00F91928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C53AA">
        <w:t xml:space="preserve">Apply Online for Course’ gets impacted due to : </w:t>
      </w:r>
    </w:p>
    <w:p w14:paraId="32524964" w14:textId="77777777" w:rsidR="009F5790" w:rsidRPr="009F5790" w:rsidRDefault="009F5790" w:rsidP="00F91928"/>
    <w:p w14:paraId="19D63F4C" w14:textId="56620F51" w:rsidR="009F5790" w:rsidRPr="009F5790" w:rsidRDefault="009F5790" w:rsidP="00F91928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F91928"/>
    <w:p w14:paraId="7E34014E" w14:textId="4431FDD0" w:rsidR="009F5790" w:rsidRPr="009F5790" w:rsidRDefault="009F5790" w:rsidP="00F91928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user tries to apply for a course without login, he should be denied so. </w:t>
      </w:r>
    </w:p>
    <w:p w14:paraId="2C231003" w14:textId="77777777" w:rsidR="009F5790" w:rsidRPr="009F5790" w:rsidRDefault="009F5790" w:rsidP="00F91928"/>
    <w:p w14:paraId="2304A5FD" w14:textId="77777777" w:rsidR="009F5790" w:rsidRPr="009F5790" w:rsidRDefault="009F5790" w:rsidP="00F91928">
      <w:pPr>
        <w:pStyle w:val="StyleHeading1H1Mainheading1Heading1Heading10Head1h1Sec"/>
      </w:pPr>
      <w:bookmarkStart w:id="115" w:name="_Toc144299940"/>
      <w:bookmarkStart w:id="116" w:name="_Toc145125026"/>
      <w:bookmarkStart w:id="117" w:name="_Toc165439525"/>
      <w:bookmarkStart w:id="118" w:name="_Toc186019634"/>
      <w:bookmarkStart w:id="119" w:name="_Toc494202017"/>
      <w:r w:rsidRPr="009F5790">
        <w:t>Integratio</w:t>
      </w:r>
      <w:bookmarkEnd w:id="115"/>
      <w:bookmarkEnd w:id="116"/>
      <w:r w:rsidRPr="009F5790">
        <w:t>n with an already existing System of the &lt;&lt;Customer&gt;&gt;</w:t>
      </w:r>
      <w:bookmarkEnd w:id="117"/>
      <w:bookmarkEnd w:id="118"/>
      <w:bookmarkEnd w:id="119"/>
    </w:p>
    <w:p w14:paraId="0460A58B" w14:textId="77777777" w:rsidR="009F5790" w:rsidRPr="009F5790" w:rsidRDefault="009F5790" w:rsidP="00F91928"/>
    <w:p w14:paraId="0ABB75AE" w14:textId="77777777" w:rsidR="009F5790" w:rsidRPr="00D26199" w:rsidRDefault="009F5790" w:rsidP="00F91928">
      <w:r w:rsidRPr="00D26199">
        <w:t>&lt;&lt; This is especially applicable if the project at hand is an enhancement to an existing system.&gt;&gt;</w:t>
      </w:r>
    </w:p>
    <w:p w14:paraId="549E3FD1" w14:textId="77777777" w:rsidR="009F5790" w:rsidRPr="009F5790" w:rsidRDefault="009F5790" w:rsidP="00F91928"/>
    <w:p w14:paraId="50AD47E6" w14:textId="77777777" w:rsidR="009F5790" w:rsidRPr="009F5790" w:rsidRDefault="009F5790" w:rsidP="00F91928">
      <w:pPr>
        <w:pStyle w:val="StyleHeading1H1Mainheading1Heading1Heading10Head1h1Sec"/>
      </w:pPr>
      <w:bookmarkStart w:id="120" w:name="_Toc144299941"/>
      <w:bookmarkStart w:id="121" w:name="_Toc145125027"/>
      <w:bookmarkStart w:id="122" w:name="_Toc165439526"/>
      <w:bookmarkStart w:id="123" w:name="_Toc186019635"/>
      <w:bookmarkStart w:id="124" w:name="_Toc494202018"/>
      <w:r w:rsidRPr="009F5790">
        <w:lastRenderedPageBreak/>
        <w:t>Assumptions</w:t>
      </w:r>
      <w:bookmarkEnd w:id="120"/>
      <w:bookmarkEnd w:id="121"/>
      <w:bookmarkEnd w:id="122"/>
      <w:bookmarkEnd w:id="123"/>
      <w:bookmarkEnd w:id="124"/>
    </w:p>
    <w:p w14:paraId="22AC17C0" w14:textId="77777777" w:rsidR="009F5790" w:rsidRPr="009F5790" w:rsidRDefault="009F5790" w:rsidP="00F91928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F91928"/>
    <w:p w14:paraId="133AC3F5" w14:textId="77777777" w:rsidR="009F5790" w:rsidRPr="009F5790" w:rsidRDefault="009F5790" w:rsidP="00F91928">
      <w:r w:rsidRPr="009F5790">
        <w:br w:type="page"/>
      </w:r>
    </w:p>
    <w:p w14:paraId="507C4500" w14:textId="77777777" w:rsidR="009F5790" w:rsidRPr="009F5790" w:rsidRDefault="009F5790" w:rsidP="00F91928"/>
    <w:p w14:paraId="4A6FF747" w14:textId="77777777" w:rsidR="009F5790" w:rsidRPr="009F5790" w:rsidRDefault="009F5790" w:rsidP="00F91928"/>
    <w:p w14:paraId="446E364F" w14:textId="57EF95A0" w:rsidR="009F5790" w:rsidRPr="001C4D77" w:rsidRDefault="009F5790" w:rsidP="00F91928">
      <w:r w:rsidRPr="001C4D77">
        <w:t>REVISION HISTORY OF THE WORK PRODUCT</w:t>
      </w:r>
    </w:p>
    <w:p w14:paraId="53265488" w14:textId="0EEBBB8F" w:rsidR="009F5790" w:rsidRPr="001C4D77" w:rsidRDefault="009F5790" w:rsidP="00F91928">
      <w:r w:rsidRPr="001C4D77">
        <w:t>&lt;to be maintained by projects&gt;</w:t>
      </w:r>
    </w:p>
    <w:p w14:paraId="0085CB76" w14:textId="77777777" w:rsidR="009F5790" w:rsidRPr="009F5790" w:rsidRDefault="009F5790" w:rsidP="00F91928"/>
    <w:p w14:paraId="27DB307B" w14:textId="77777777" w:rsidR="009F5790" w:rsidRPr="009F5790" w:rsidRDefault="009F5790" w:rsidP="00F91928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F91928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F91928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F91928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F91928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F91928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F91928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F91928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F91928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F91928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F9192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F91928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F91928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F91928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F91928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F91928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F9192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F91928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F91928"/>
        </w:tc>
      </w:tr>
    </w:tbl>
    <w:p w14:paraId="4690480B" w14:textId="77777777" w:rsidR="009F5790" w:rsidRPr="009F5790" w:rsidRDefault="009F5790" w:rsidP="00F91928"/>
    <w:p w14:paraId="5E49A99B" w14:textId="687C11B2" w:rsidR="00DD3DC0" w:rsidRPr="009F5790" w:rsidRDefault="00DD3DC0" w:rsidP="00F91928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80689F" w14:textId="77777777" w:rsidR="004A671A" w:rsidRDefault="004A671A" w:rsidP="00F91928">
      <w:r>
        <w:separator/>
      </w:r>
    </w:p>
    <w:p w14:paraId="573A50BC" w14:textId="77777777" w:rsidR="004A671A" w:rsidRDefault="004A671A" w:rsidP="00F91928"/>
    <w:p w14:paraId="7338263E" w14:textId="77777777" w:rsidR="004A671A" w:rsidRDefault="004A671A" w:rsidP="00F91928"/>
    <w:p w14:paraId="4C201295" w14:textId="77777777" w:rsidR="004A671A" w:rsidRDefault="004A671A" w:rsidP="00F91928"/>
    <w:p w14:paraId="0575B3ED" w14:textId="77777777" w:rsidR="004A671A" w:rsidRDefault="004A671A" w:rsidP="00F91928"/>
    <w:p w14:paraId="0F843DC1" w14:textId="77777777" w:rsidR="004A671A" w:rsidRDefault="004A671A" w:rsidP="00F91928"/>
  </w:endnote>
  <w:endnote w:type="continuationSeparator" w:id="0">
    <w:p w14:paraId="7882A87E" w14:textId="77777777" w:rsidR="004A671A" w:rsidRDefault="004A671A" w:rsidP="00F91928">
      <w:r>
        <w:continuationSeparator/>
      </w:r>
    </w:p>
    <w:p w14:paraId="4786DA3E" w14:textId="77777777" w:rsidR="004A671A" w:rsidRDefault="004A671A" w:rsidP="00F91928"/>
    <w:p w14:paraId="1B6F48BA" w14:textId="77777777" w:rsidR="004A671A" w:rsidRDefault="004A671A" w:rsidP="00F91928"/>
    <w:p w14:paraId="1745D6FF" w14:textId="77777777" w:rsidR="004A671A" w:rsidRDefault="004A671A" w:rsidP="00F91928"/>
    <w:p w14:paraId="6D55BCCA" w14:textId="77777777" w:rsidR="004A671A" w:rsidRDefault="004A671A" w:rsidP="00F91928"/>
    <w:p w14:paraId="0D388E84" w14:textId="77777777" w:rsidR="004A671A" w:rsidRDefault="004A671A" w:rsidP="00F919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C" w14:textId="77777777" w:rsidR="005D27B0" w:rsidRDefault="005D27B0" w:rsidP="00F91928">
    <w:pPr>
      <w:pStyle w:val="Footer"/>
    </w:pPr>
  </w:p>
  <w:p w14:paraId="5E49A9DD" w14:textId="77777777" w:rsidR="005D27B0" w:rsidRDefault="005D27B0" w:rsidP="00F91928"/>
  <w:p w14:paraId="4F1246D0" w14:textId="77777777" w:rsidR="005D27B0" w:rsidRDefault="005D27B0" w:rsidP="00F91928"/>
  <w:p w14:paraId="2F6CC1CB" w14:textId="77777777" w:rsidR="005D27B0" w:rsidRDefault="005D27B0" w:rsidP="00F91928"/>
  <w:p w14:paraId="6EA8DA5B" w14:textId="77777777" w:rsidR="005D27B0" w:rsidRDefault="005D27B0" w:rsidP="00F9192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C566E" w14:textId="77777777" w:rsidR="005D27B0" w:rsidRDefault="005D27B0" w:rsidP="00F91928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5D27B0" w:rsidRPr="00D318E1" w:rsidRDefault="005D27B0" w:rsidP="00F91928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037D1A">
          <w:rPr>
            <w:b/>
            <w:noProof/>
            <w:lang w:val="fr-FR"/>
          </w:rPr>
          <w:t>8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037D1A">
          <w:rPr>
            <w:noProof/>
            <w:lang w:val="fr-FR"/>
          </w:rPr>
          <w:t>11</w:t>
        </w:r>
        <w:r>
          <w:rPr>
            <w:lang w:val="fr-FR"/>
          </w:rPr>
          <w:fldChar w:fldCharType="end"/>
        </w:r>
      </w:sdtContent>
    </w:sdt>
  </w:p>
  <w:p w14:paraId="5E49A9DF" w14:textId="77777777" w:rsidR="005D27B0" w:rsidRDefault="005D27B0" w:rsidP="00F91928"/>
  <w:p w14:paraId="5E49A9E0" w14:textId="77777777" w:rsidR="005D27B0" w:rsidRDefault="005D27B0" w:rsidP="00F91928"/>
  <w:p w14:paraId="5E49A9E1" w14:textId="77777777" w:rsidR="005D27B0" w:rsidRDefault="005D27B0" w:rsidP="00F91928"/>
  <w:p w14:paraId="5E49A9E2" w14:textId="1842743F" w:rsidR="005D27B0" w:rsidRDefault="005D27B0" w:rsidP="00F91928"/>
  <w:p w14:paraId="48726609" w14:textId="23A45DB7" w:rsidR="005D27B0" w:rsidRPr="005E7574" w:rsidRDefault="005D27B0" w:rsidP="00F91928">
    <w:r>
      <w:t>Capgemini Internal</w:t>
    </w:r>
  </w:p>
  <w:p w14:paraId="48DD6EF0" w14:textId="77777777" w:rsidR="005D27B0" w:rsidRDefault="005D27B0" w:rsidP="00F91928"/>
  <w:p w14:paraId="2AA8F8D8" w14:textId="77777777" w:rsidR="005D27B0" w:rsidRDefault="005D27B0" w:rsidP="00F91928"/>
  <w:p w14:paraId="78D181C9" w14:textId="77777777" w:rsidR="005D27B0" w:rsidRDefault="005D27B0" w:rsidP="00F919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83E1BA" w14:textId="77777777" w:rsidR="004A671A" w:rsidRDefault="004A671A" w:rsidP="00F91928">
      <w:r>
        <w:separator/>
      </w:r>
    </w:p>
    <w:p w14:paraId="51774A0D" w14:textId="77777777" w:rsidR="004A671A" w:rsidRDefault="004A671A" w:rsidP="00F91928"/>
    <w:p w14:paraId="6860B860" w14:textId="77777777" w:rsidR="004A671A" w:rsidRDefault="004A671A" w:rsidP="00F91928"/>
    <w:p w14:paraId="618E2B0A" w14:textId="77777777" w:rsidR="004A671A" w:rsidRDefault="004A671A" w:rsidP="00F91928"/>
    <w:p w14:paraId="26161B9D" w14:textId="77777777" w:rsidR="004A671A" w:rsidRDefault="004A671A" w:rsidP="00F91928"/>
    <w:p w14:paraId="392E2EFA" w14:textId="77777777" w:rsidR="004A671A" w:rsidRDefault="004A671A" w:rsidP="00F91928"/>
  </w:footnote>
  <w:footnote w:type="continuationSeparator" w:id="0">
    <w:p w14:paraId="41438D10" w14:textId="77777777" w:rsidR="004A671A" w:rsidRDefault="004A671A" w:rsidP="00F91928">
      <w:r>
        <w:continuationSeparator/>
      </w:r>
    </w:p>
    <w:p w14:paraId="5787688A" w14:textId="77777777" w:rsidR="004A671A" w:rsidRDefault="004A671A" w:rsidP="00F91928"/>
    <w:p w14:paraId="00C26C26" w14:textId="77777777" w:rsidR="004A671A" w:rsidRDefault="004A671A" w:rsidP="00F91928"/>
    <w:p w14:paraId="3DBBA481" w14:textId="77777777" w:rsidR="004A671A" w:rsidRDefault="004A671A" w:rsidP="00F91928"/>
    <w:p w14:paraId="62A2B344" w14:textId="77777777" w:rsidR="004A671A" w:rsidRDefault="004A671A" w:rsidP="00F91928"/>
    <w:p w14:paraId="16C42B2C" w14:textId="77777777" w:rsidR="004A671A" w:rsidRDefault="004A671A" w:rsidP="00F919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7" w14:textId="77777777" w:rsidR="005D27B0" w:rsidRDefault="004A671A" w:rsidP="00F91928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5D27B0" w:rsidRDefault="005D27B0" w:rsidP="00F91928"/>
  <w:p w14:paraId="195F69AB" w14:textId="77777777" w:rsidR="005D27B0" w:rsidRDefault="005D27B0" w:rsidP="00F91928"/>
  <w:p w14:paraId="3AAB0591" w14:textId="77777777" w:rsidR="005D27B0" w:rsidRDefault="005D27B0" w:rsidP="00F91928"/>
  <w:p w14:paraId="648B6FA2" w14:textId="77777777" w:rsidR="005D27B0" w:rsidRDefault="005D27B0" w:rsidP="00F9192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D9" w14:textId="50C89381" w:rsidR="005D27B0" w:rsidRPr="003308F8" w:rsidRDefault="004A671A" w:rsidP="00F91928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5D27B0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D27B0">
      <w:t>Use Case Specification</w:t>
    </w:r>
  </w:p>
  <w:p w14:paraId="5E49A9DA" w14:textId="77777777" w:rsidR="005D27B0" w:rsidRDefault="005D27B0" w:rsidP="00F91928"/>
  <w:p w14:paraId="5E49A9DB" w14:textId="77777777" w:rsidR="005D27B0" w:rsidRDefault="005D27B0" w:rsidP="00F91928"/>
  <w:p w14:paraId="699F2CC6" w14:textId="77777777" w:rsidR="005D27B0" w:rsidRDefault="005D27B0" w:rsidP="00F91928"/>
  <w:p w14:paraId="6B954302" w14:textId="77777777" w:rsidR="005D27B0" w:rsidRDefault="005D27B0" w:rsidP="00F91928"/>
  <w:p w14:paraId="3FAEEEF9" w14:textId="77777777" w:rsidR="005D27B0" w:rsidRDefault="005D27B0" w:rsidP="00F9192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9A9E3" w14:textId="77777777" w:rsidR="005D27B0" w:rsidRDefault="004A671A" w:rsidP="00F91928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E4E73"/>
    <w:multiLevelType w:val="multilevel"/>
    <w:tmpl w:val="602E5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B239B"/>
    <w:multiLevelType w:val="multilevel"/>
    <w:tmpl w:val="E1786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E11F04"/>
    <w:multiLevelType w:val="hybridMultilevel"/>
    <w:tmpl w:val="844AA8E8"/>
    <w:lvl w:ilvl="0" w:tplc="4BE61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588F1DCC"/>
    <w:multiLevelType w:val="multilevel"/>
    <w:tmpl w:val="278C7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5D6A639E"/>
    <w:multiLevelType w:val="hybridMultilevel"/>
    <w:tmpl w:val="31B0B616"/>
    <w:lvl w:ilvl="0" w:tplc="EFAC25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FE4D39"/>
    <w:multiLevelType w:val="hybridMultilevel"/>
    <w:tmpl w:val="31B0B616"/>
    <w:lvl w:ilvl="0" w:tplc="EFAC25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>
    <w:nsid w:val="6A2D1B94"/>
    <w:multiLevelType w:val="multilevel"/>
    <w:tmpl w:val="602E5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2"/>
  </w:num>
  <w:num w:numId="4">
    <w:abstractNumId w:val="24"/>
  </w:num>
  <w:num w:numId="5">
    <w:abstractNumId w:val="10"/>
  </w:num>
  <w:num w:numId="6">
    <w:abstractNumId w:val="14"/>
  </w:num>
  <w:num w:numId="7">
    <w:abstractNumId w:val="13"/>
  </w:num>
  <w:num w:numId="8">
    <w:abstractNumId w:val="0"/>
  </w:num>
  <w:num w:numId="9">
    <w:abstractNumId w:val="1"/>
  </w:num>
  <w:num w:numId="10">
    <w:abstractNumId w:val="15"/>
  </w:num>
  <w:num w:numId="11">
    <w:abstractNumId w:val="9"/>
  </w:num>
  <w:num w:numId="12">
    <w:abstractNumId w:val="17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5"/>
  </w:num>
  <w:num w:numId="18">
    <w:abstractNumId w:val="23"/>
  </w:num>
  <w:num w:numId="19">
    <w:abstractNumId w:val="2"/>
  </w:num>
  <w:num w:numId="20">
    <w:abstractNumId w:val="21"/>
  </w:num>
  <w:num w:numId="21">
    <w:abstractNumId w:val="19"/>
  </w:num>
  <w:num w:numId="22">
    <w:abstractNumId w:val="11"/>
  </w:num>
  <w:num w:numId="23">
    <w:abstractNumId w:val="16"/>
  </w:num>
  <w:num w:numId="24">
    <w:abstractNumId w:val="22"/>
  </w:num>
  <w:num w:numId="25">
    <w:abstractNumId w:val="22"/>
  </w:num>
  <w:num w:numId="26">
    <w:abstractNumId w:val="22"/>
  </w:num>
  <w:num w:numId="27">
    <w:abstractNumId w:val="18"/>
  </w:num>
  <w:num w:numId="28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26079"/>
    <w:rsid w:val="00037D1A"/>
    <w:rsid w:val="000601C3"/>
    <w:rsid w:val="00062CBA"/>
    <w:rsid w:val="000815F4"/>
    <w:rsid w:val="0008331A"/>
    <w:rsid w:val="00096043"/>
    <w:rsid w:val="000A2360"/>
    <w:rsid w:val="000C5717"/>
    <w:rsid w:val="000E00E7"/>
    <w:rsid w:val="0012666F"/>
    <w:rsid w:val="00141B52"/>
    <w:rsid w:val="00150EC1"/>
    <w:rsid w:val="00155262"/>
    <w:rsid w:val="00155339"/>
    <w:rsid w:val="0016258D"/>
    <w:rsid w:val="00164AD1"/>
    <w:rsid w:val="00170CF8"/>
    <w:rsid w:val="0017290A"/>
    <w:rsid w:val="001804C0"/>
    <w:rsid w:val="0019751B"/>
    <w:rsid w:val="001A1E4F"/>
    <w:rsid w:val="001C4D77"/>
    <w:rsid w:val="00201D1D"/>
    <w:rsid w:val="00233482"/>
    <w:rsid w:val="002572DB"/>
    <w:rsid w:val="0026052B"/>
    <w:rsid w:val="00261AEF"/>
    <w:rsid w:val="002731C7"/>
    <w:rsid w:val="00277103"/>
    <w:rsid w:val="002D0988"/>
    <w:rsid w:val="002F046F"/>
    <w:rsid w:val="002F2F8C"/>
    <w:rsid w:val="00303E5A"/>
    <w:rsid w:val="00307C46"/>
    <w:rsid w:val="003308F8"/>
    <w:rsid w:val="00332A79"/>
    <w:rsid w:val="00334B92"/>
    <w:rsid w:val="00363E88"/>
    <w:rsid w:val="00393B8C"/>
    <w:rsid w:val="00395294"/>
    <w:rsid w:val="003952B2"/>
    <w:rsid w:val="003B11B3"/>
    <w:rsid w:val="003B3B20"/>
    <w:rsid w:val="003E795D"/>
    <w:rsid w:val="004027C9"/>
    <w:rsid w:val="004214FD"/>
    <w:rsid w:val="004347D3"/>
    <w:rsid w:val="004447F9"/>
    <w:rsid w:val="00470377"/>
    <w:rsid w:val="00472619"/>
    <w:rsid w:val="00472B48"/>
    <w:rsid w:val="00472DB3"/>
    <w:rsid w:val="00487F47"/>
    <w:rsid w:val="004A671A"/>
    <w:rsid w:val="004A7DCD"/>
    <w:rsid w:val="004A7EA3"/>
    <w:rsid w:val="004B0FFF"/>
    <w:rsid w:val="004C3902"/>
    <w:rsid w:val="004D06AF"/>
    <w:rsid w:val="004E7445"/>
    <w:rsid w:val="004F3CA5"/>
    <w:rsid w:val="004F6444"/>
    <w:rsid w:val="00516B52"/>
    <w:rsid w:val="00517857"/>
    <w:rsid w:val="00524418"/>
    <w:rsid w:val="00530E5A"/>
    <w:rsid w:val="0053544D"/>
    <w:rsid w:val="00536274"/>
    <w:rsid w:val="00552AEE"/>
    <w:rsid w:val="00556AEE"/>
    <w:rsid w:val="00573C08"/>
    <w:rsid w:val="005920F8"/>
    <w:rsid w:val="005B3604"/>
    <w:rsid w:val="005D27B0"/>
    <w:rsid w:val="005D4827"/>
    <w:rsid w:val="005E5169"/>
    <w:rsid w:val="005E7574"/>
    <w:rsid w:val="00605B2D"/>
    <w:rsid w:val="00606EE4"/>
    <w:rsid w:val="00621E81"/>
    <w:rsid w:val="006349A0"/>
    <w:rsid w:val="006403D2"/>
    <w:rsid w:val="00641FA0"/>
    <w:rsid w:val="0064586A"/>
    <w:rsid w:val="00667576"/>
    <w:rsid w:val="00667AD1"/>
    <w:rsid w:val="006A615C"/>
    <w:rsid w:val="006B0A33"/>
    <w:rsid w:val="006C53AA"/>
    <w:rsid w:val="006D0299"/>
    <w:rsid w:val="006D50FE"/>
    <w:rsid w:val="006F3974"/>
    <w:rsid w:val="0077584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50205"/>
    <w:rsid w:val="008562C2"/>
    <w:rsid w:val="00860D64"/>
    <w:rsid w:val="00871582"/>
    <w:rsid w:val="00882A5D"/>
    <w:rsid w:val="00893E99"/>
    <w:rsid w:val="00897131"/>
    <w:rsid w:val="008A7999"/>
    <w:rsid w:val="008B6B15"/>
    <w:rsid w:val="008D0A08"/>
    <w:rsid w:val="008D1CF1"/>
    <w:rsid w:val="008D634D"/>
    <w:rsid w:val="008E15A0"/>
    <w:rsid w:val="008F0517"/>
    <w:rsid w:val="009020ED"/>
    <w:rsid w:val="0091275A"/>
    <w:rsid w:val="00913100"/>
    <w:rsid w:val="00925C0D"/>
    <w:rsid w:val="00935785"/>
    <w:rsid w:val="009410F1"/>
    <w:rsid w:val="009768DB"/>
    <w:rsid w:val="00982C75"/>
    <w:rsid w:val="0098706E"/>
    <w:rsid w:val="009A6B54"/>
    <w:rsid w:val="009A7052"/>
    <w:rsid w:val="009B4999"/>
    <w:rsid w:val="009C030F"/>
    <w:rsid w:val="009F0A34"/>
    <w:rsid w:val="009F5790"/>
    <w:rsid w:val="00A10DE5"/>
    <w:rsid w:val="00A1407A"/>
    <w:rsid w:val="00A318D4"/>
    <w:rsid w:val="00A33C06"/>
    <w:rsid w:val="00A44DE3"/>
    <w:rsid w:val="00A61E58"/>
    <w:rsid w:val="00A65EC7"/>
    <w:rsid w:val="00A971EE"/>
    <w:rsid w:val="00AA3B75"/>
    <w:rsid w:val="00AC4943"/>
    <w:rsid w:val="00AD2561"/>
    <w:rsid w:val="00AE6300"/>
    <w:rsid w:val="00AE6C7C"/>
    <w:rsid w:val="00AE763E"/>
    <w:rsid w:val="00AF402D"/>
    <w:rsid w:val="00AF5631"/>
    <w:rsid w:val="00B136BF"/>
    <w:rsid w:val="00B231E6"/>
    <w:rsid w:val="00B33C04"/>
    <w:rsid w:val="00B34985"/>
    <w:rsid w:val="00B45EA4"/>
    <w:rsid w:val="00B53DC1"/>
    <w:rsid w:val="00B764C5"/>
    <w:rsid w:val="00B80750"/>
    <w:rsid w:val="00B90CF5"/>
    <w:rsid w:val="00B95EBB"/>
    <w:rsid w:val="00BB51C9"/>
    <w:rsid w:val="00C00F8B"/>
    <w:rsid w:val="00C04CF0"/>
    <w:rsid w:val="00C13A48"/>
    <w:rsid w:val="00C16330"/>
    <w:rsid w:val="00C20FBF"/>
    <w:rsid w:val="00C24AC2"/>
    <w:rsid w:val="00C3235F"/>
    <w:rsid w:val="00C3602B"/>
    <w:rsid w:val="00C37DC8"/>
    <w:rsid w:val="00C413EE"/>
    <w:rsid w:val="00C57E5C"/>
    <w:rsid w:val="00C65776"/>
    <w:rsid w:val="00C7427D"/>
    <w:rsid w:val="00C82F93"/>
    <w:rsid w:val="00C84AE8"/>
    <w:rsid w:val="00C84F35"/>
    <w:rsid w:val="00C934E4"/>
    <w:rsid w:val="00C97676"/>
    <w:rsid w:val="00CA5FF3"/>
    <w:rsid w:val="00CB5284"/>
    <w:rsid w:val="00CD3D0F"/>
    <w:rsid w:val="00CE66BB"/>
    <w:rsid w:val="00CF58C2"/>
    <w:rsid w:val="00D00798"/>
    <w:rsid w:val="00D12ADC"/>
    <w:rsid w:val="00D16345"/>
    <w:rsid w:val="00D26199"/>
    <w:rsid w:val="00D316EB"/>
    <w:rsid w:val="00D318E1"/>
    <w:rsid w:val="00D31EE2"/>
    <w:rsid w:val="00D40824"/>
    <w:rsid w:val="00D55179"/>
    <w:rsid w:val="00D62EB9"/>
    <w:rsid w:val="00D907B3"/>
    <w:rsid w:val="00DC40E6"/>
    <w:rsid w:val="00DD3832"/>
    <w:rsid w:val="00DD3DC0"/>
    <w:rsid w:val="00DE247D"/>
    <w:rsid w:val="00E12319"/>
    <w:rsid w:val="00E14F9A"/>
    <w:rsid w:val="00E218F1"/>
    <w:rsid w:val="00E26304"/>
    <w:rsid w:val="00E420F2"/>
    <w:rsid w:val="00E701E7"/>
    <w:rsid w:val="00E778A4"/>
    <w:rsid w:val="00EA36BC"/>
    <w:rsid w:val="00EA7593"/>
    <w:rsid w:val="00EB60A3"/>
    <w:rsid w:val="00ED7534"/>
    <w:rsid w:val="00F113CB"/>
    <w:rsid w:val="00F11BF2"/>
    <w:rsid w:val="00F27F5E"/>
    <w:rsid w:val="00F31BF2"/>
    <w:rsid w:val="00F40E18"/>
    <w:rsid w:val="00F56846"/>
    <w:rsid w:val="00F76F15"/>
    <w:rsid w:val="00F8175B"/>
    <w:rsid w:val="00F8410D"/>
    <w:rsid w:val="00F91928"/>
    <w:rsid w:val="00F9573D"/>
    <w:rsid w:val="00FC181B"/>
    <w:rsid w:val="00F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9192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AD2561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F91928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AD2561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23</TotalTime>
  <Pages>11</Pages>
  <Words>1750</Words>
  <Characters>9976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Shashank, Himanshu</cp:lastModifiedBy>
  <cp:revision>4</cp:revision>
  <dcterms:created xsi:type="dcterms:W3CDTF">2017-10-28T07:38:00Z</dcterms:created>
  <dcterms:modified xsi:type="dcterms:W3CDTF">2017-11-04T09:45:00Z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