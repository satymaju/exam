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ED829F" w14:textId="77777777" w:rsidR="009F5790" w:rsidRPr="001C4D77" w:rsidRDefault="009F5790" w:rsidP="005920F8">
      <w:pPr>
        <w:pStyle w:val="PageTitle"/>
      </w:pPr>
    </w:p>
    <w:p w14:paraId="5AB8EF64" w14:textId="77777777" w:rsidR="009F5790" w:rsidRPr="001C4D77" w:rsidRDefault="009F5790" w:rsidP="005920F8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5920F8">
      <w:pPr>
        <w:pStyle w:val="PageTitle"/>
      </w:pPr>
    </w:p>
    <w:p w14:paraId="03A8A6B3" w14:textId="45C90EC8" w:rsidR="009F5790" w:rsidRPr="001C4D77" w:rsidRDefault="00155339" w:rsidP="005920F8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5920F8"/>
    <w:p w14:paraId="12D6A4D9" w14:textId="77777777" w:rsidR="009F5790" w:rsidRPr="009F5790" w:rsidRDefault="009F5790" w:rsidP="005920F8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E26E5" w:rsidRPr="009F5790" w14:paraId="68594304" w14:textId="77777777" w:rsidTr="00693442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F823F61" w14:textId="77777777" w:rsidR="009E26E5" w:rsidRPr="009F5790" w:rsidRDefault="009E26E5" w:rsidP="00693442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2C6312C" w14:textId="77777777" w:rsidR="009E26E5" w:rsidRPr="009F5790" w:rsidRDefault="009E26E5" w:rsidP="00693442">
            <w:r w:rsidRPr="00D3101D">
              <w:t> </w:t>
            </w:r>
            <w:r>
              <w:t>PRJ_AssetManagementSystem</w:t>
            </w:r>
            <w:r w:rsidRPr="00D3101D">
              <w:t xml:space="preserve"> _001</w:t>
            </w:r>
          </w:p>
        </w:tc>
      </w:tr>
      <w:tr w:rsidR="009E26E5" w:rsidRPr="009F5790" w14:paraId="7D9AD913" w14:textId="77777777" w:rsidTr="00693442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36CEF15" w14:textId="77777777" w:rsidR="009E26E5" w:rsidRPr="009F5790" w:rsidRDefault="009E26E5" w:rsidP="00693442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451CD16B" w14:textId="77777777" w:rsidR="009E26E5" w:rsidRPr="009F5790" w:rsidRDefault="009E26E5" w:rsidP="00693442">
            <w:r w:rsidRPr="009F5790">
              <w:t> </w:t>
            </w:r>
            <w:r>
              <w:t>Asset Management System</w:t>
            </w:r>
          </w:p>
        </w:tc>
      </w:tr>
    </w:tbl>
    <w:p w14:paraId="38869AA0" w14:textId="77777777" w:rsidR="009E26E5" w:rsidRPr="009F5790" w:rsidRDefault="009E26E5" w:rsidP="009E26E5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E26E5" w:rsidRPr="009F5790" w14:paraId="1726E402" w14:textId="77777777" w:rsidTr="00693442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EE6B52F" w14:textId="77777777" w:rsidR="009E26E5" w:rsidRPr="009F5790" w:rsidRDefault="009E26E5" w:rsidP="00693442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3C18360" w14:textId="77777777" w:rsidR="009E26E5" w:rsidRPr="009F5790" w:rsidRDefault="009E26E5" w:rsidP="00693442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1D9AF4E" w14:textId="77777777" w:rsidR="009E26E5" w:rsidRPr="009F5790" w:rsidRDefault="009E26E5" w:rsidP="00693442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E26E5" w:rsidRPr="009F5790" w14:paraId="352F5154" w14:textId="77777777" w:rsidTr="00693442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05DBB2" w14:textId="77777777" w:rsidR="009E26E5" w:rsidRPr="009F5790" w:rsidRDefault="009E26E5" w:rsidP="00693442">
            <w:r w:rsidRPr="009F5790">
              <w:t> </w:t>
            </w:r>
            <w:r>
              <w:t>Himanshu/Indraneel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CA2AA2" w14:textId="77777777" w:rsidR="009E26E5" w:rsidRPr="009F5790" w:rsidRDefault="009E26E5" w:rsidP="00693442">
            <w:r>
              <w:t>Associate Consultant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D26311" w14:textId="77777777" w:rsidR="009E26E5" w:rsidRPr="009F5790" w:rsidRDefault="009E26E5" w:rsidP="00693442">
            <w:r w:rsidRPr="009F5790">
              <w:t> </w:t>
            </w:r>
            <w:r>
              <w:t>4</w:t>
            </w:r>
            <w:r w:rsidRPr="008E15A0">
              <w:rPr>
                <w:vertAlign w:val="superscript"/>
              </w:rPr>
              <w:t>th</w:t>
            </w:r>
            <w:r>
              <w:t xml:space="preserve"> October, 2017</w:t>
            </w:r>
          </w:p>
        </w:tc>
      </w:tr>
      <w:tr w:rsidR="009E26E5" w:rsidRPr="009F5790" w14:paraId="12EB7D46" w14:textId="77777777" w:rsidTr="00693442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34FC84C" w14:textId="77777777" w:rsidR="009E26E5" w:rsidRPr="009F5790" w:rsidRDefault="009E26E5" w:rsidP="00693442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56C40212" w14:textId="77777777" w:rsidR="009E26E5" w:rsidRPr="009F5790" w:rsidRDefault="009E26E5" w:rsidP="00693442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38904D1F" w14:textId="77777777" w:rsidR="009E26E5" w:rsidRPr="009F5790" w:rsidRDefault="009E26E5" w:rsidP="00693442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E26E5" w:rsidRPr="009F5790" w14:paraId="197DDE63" w14:textId="77777777" w:rsidTr="00693442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1A631" w14:textId="77777777" w:rsidR="009E26E5" w:rsidRPr="009F5790" w:rsidRDefault="009E26E5" w:rsidP="00693442">
            <w:r w:rsidRPr="009F5790">
              <w:t> </w:t>
            </w:r>
            <w:r>
              <w:t>Dayanand Patil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195BE" w14:textId="77777777" w:rsidR="009E26E5" w:rsidRPr="009F5790" w:rsidRDefault="009E26E5" w:rsidP="00693442">
            <w:r>
              <w:t>Assistant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9A8219" w14:textId="77777777" w:rsidR="009E26E5" w:rsidRPr="009F5790" w:rsidRDefault="009E26E5" w:rsidP="00693442">
            <w:r>
              <w:t>4</w:t>
            </w:r>
            <w:r w:rsidRPr="008E15A0">
              <w:rPr>
                <w:vertAlign w:val="superscript"/>
              </w:rPr>
              <w:t>th</w:t>
            </w:r>
            <w:r>
              <w:t xml:space="preserve"> October, 2017</w:t>
            </w:r>
          </w:p>
        </w:tc>
      </w:tr>
      <w:tr w:rsidR="009E26E5" w:rsidRPr="009F5790" w14:paraId="798B2CD3" w14:textId="77777777" w:rsidTr="00693442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CC9459F" w14:textId="77777777" w:rsidR="009E26E5" w:rsidRPr="009F5790" w:rsidRDefault="009E26E5" w:rsidP="00693442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80AD72" w14:textId="77777777" w:rsidR="009E26E5" w:rsidRPr="009F5790" w:rsidRDefault="009E26E5" w:rsidP="00693442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8AA93D" w14:textId="77777777" w:rsidR="009E26E5" w:rsidRPr="009F5790" w:rsidRDefault="009E26E5" w:rsidP="00693442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E26E5" w:rsidRPr="009F5790" w14:paraId="05FE2BAE" w14:textId="77777777" w:rsidTr="00693442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3862C" w14:textId="77777777" w:rsidR="009E26E5" w:rsidRPr="009F5790" w:rsidRDefault="009E26E5" w:rsidP="00693442">
            <w:r w:rsidRPr="009F5790">
              <w:t> </w:t>
            </w:r>
            <w:r>
              <w:t>Shilpa Bhosle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F3901" w14:textId="77777777" w:rsidR="009E26E5" w:rsidRPr="009F5790" w:rsidRDefault="009E26E5" w:rsidP="00693442">
            <w:r w:rsidRPr="009F5790">
              <w:t> </w:t>
            </w:r>
            <w:r>
              <w:t>Deputy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A87F2" w14:textId="77777777" w:rsidR="009E26E5" w:rsidRPr="009F5790" w:rsidRDefault="009E26E5" w:rsidP="00693442">
            <w:r>
              <w:t>4</w:t>
            </w:r>
            <w:r w:rsidRPr="008E15A0">
              <w:rPr>
                <w:vertAlign w:val="superscript"/>
              </w:rPr>
              <w:t>th</w:t>
            </w:r>
            <w:r>
              <w:t xml:space="preserve"> October, 2017</w:t>
            </w:r>
          </w:p>
        </w:tc>
      </w:tr>
      <w:tr w:rsidR="009E26E5" w:rsidRPr="009F5790" w14:paraId="5A5A21A8" w14:textId="77777777" w:rsidTr="00693442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2DE60BF" w14:textId="77777777" w:rsidR="009E26E5" w:rsidRPr="009F5790" w:rsidRDefault="009E26E5" w:rsidP="00693442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22B26" w14:textId="77777777" w:rsidR="009E26E5" w:rsidRPr="009F5790" w:rsidRDefault="009E26E5" w:rsidP="00693442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27AE0748" w14:textId="77777777" w:rsidR="009E26E5" w:rsidRPr="009F5790" w:rsidRDefault="009E26E5" w:rsidP="00693442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9E26E5" w:rsidRPr="009F5790" w14:paraId="58678633" w14:textId="77777777" w:rsidTr="00693442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ECA1554" w14:textId="77777777" w:rsidR="009E26E5" w:rsidRPr="009F5790" w:rsidRDefault="009E26E5" w:rsidP="00693442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1158D" w14:textId="77777777" w:rsidR="009E26E5" w:rsidRPr="009F5790" w:rsidRDefault="009E26E5" w:rsidP="00693442">
            <w:pPr>
              <w:rPr>
                <w:vanish/>
              </w:rPr>
            </w:pPr>
            <w:r>
              <w:t>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3C49A7C" w14:textId="77777777" w:rsidR="009E26E5" w:rsidRPr="009F5790" w:rsidRDefault="009E26E5" w:rsidP="00693442">
            <w:r w:rsidRPr="009F5790">
              <w:t> </w:t>
            </w:r>
          </w:p>
        </w:tc>
      </w:tr>
    </w:tbl>
    <w:p w14:paraId="0966AC59" w14:textId="22C502FD" w:rsidR="009F5790" w:rsidRPr="009F5790" w:rsidRDefault="009F5790" w:rsidP="009E26E5">
      <w:pPr>
        <w:ind w:left="0"/>
      </w:pPr>
      <w:r w:rsidRPr="009F5790">
        <w:br w:type="page"/>
      </w:r>
    </w:p>
    <w:p w14:paraId="42EE7ADE" w14:textId="77777777" w:rsidR="009F5790" w:rsidRPr="009F5790" w:rsidRDefault="009F5790" w:rsidP="005920F8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5920F8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5920F8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062CBA">
        <w:tc>
          <w:tcPr>
            <w:tcW w:w="2808" w:type="dxa"/>
            <w:vAlign w:val="center"/>
          </w:tcPr>
          <w:p w14:paraId="1976D30B" w14:textId="77777777" w:rsidR="009F5790" w:rsidRPr="009F5790" w:rsidRDefault="009F5790" w:rsidP="005920F8">
            <w:r w:rsidRPr="009F5790">
              <w:t>Version</w:t>
            </w:r>
          </w:p>
        </w:tc>
        <w:tc>
          <w:tcPr>
            <w:tcW w:w="1620" w:type="dxa"/>
          </w:tcPr>
          <w:p w14:paraId="7E8B01D1" w14:textId="2C069058" w:rsidR="009F5790" w:rsidRPr="005920F8" w:rsidRDefault="005920F8" w:rsidP="005920F8">
            <w:r w:rsidRPr="005920F8">
              <w:t>1.0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5920F8"/>
        </w:tc>
        <w:tc>
          <w:tcPr>
            <w:tcW w:w="1080" w:type="dxa"/>
          </w:tcPr>
          <w:p w14:paraId="488BB2E9" w14:textId="77777777" w:rsidR="009F5790" w:rsidRPr="009F5790" w:rsidRDefault="009F5790" w:rsidP="005920F8"/>
        </w:tc>
        <w:tc>
          <w:tcPr>
            <w:tcW w:w="1080" w:type="dxa"/>
          </w:tcPr>
          <w:p w14:paraId="325B699D" w14:textId="77777777" w:rsidR="009F5790" w:rsidRPr="009F5790" w:rsidRDefault="009F5790" w:rsidP="005920F8"/>
        </w:tc>
        <w:tc>
          <w:tcPr>
            <w:tcW w:w="1080" w:type="dxa"/>
          </w:tcPr>
          <w:p w14:paraId="77EF851F" w14:textId="77777777" w:rsidR="009F5790" w:rsidRPr="009F5790" w:rsidRDefault="009F5790" w:rsidP="005920F8"/>
        </w:tc>
        <w:tc>
          <w:tcPr>
            <w:tcW w:w="1080" w:type="dxa"/>
          </w:tcPr>
          <w:p w14:paraId="3AD2F557" w14:textId="77777777" w:rsidR="009F5790" w:rsidRPr="009F5790" w:rsidRDefault="009F5790" w:rsidP="005920F8"/>
        </w:tc>
      </w:tr>
      <w:tr w:rsidR="009F5790" w:rsidRPr="009F5790" w14:paraId="7EF63984" w14:textId="77777777" w:rsidTr="00062CBA">
        <w:tc>
          <w:tcPr>
            <w:tcW w:w="2808" w:type="dxa"/>
            <w:vAlign w:val="center"/>
          </w:tcPr>
          <w:p w14:paraId="0516B6F4" w14:textId="77777777" w:rsidR="009F5790" w:rsidRPr="009F5790" w:rsidRDefault="009F5790" w:rsidP="005920F8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5920F8" w:rsidRDefault="009F5790" w:rsidP="005920F8">
            <w:r w:rsidRPr="005920F8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5920F8"/>
        </w:tc>
        <w:tc>
          <w:tcPr>
            <w:tcW w:w="1080" w:type="dxa"/>
          </w:tcPr>
          <w:p w14:paraId="3D8D9994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5920F8"/>
        </w:tc>
        <w:tc>
          <w:tcPr>
            <w:tcW w:w="1080" w:type="dxa"/>
          </w:tcPr>
          <w:p w14:paraId="2BE1FC53" w14:textId="77777777" w:rsidR="009F5790" w:rsidRPr="009F5790" w:rsidRDefault="009F5790" w:rsidP="005920F8"/>
        </w:tc>
        <w:tc>
          <w:tcPr>
            <w:tcW w:w="1080" w:type="dxa"/>
          </w:tcPr>
          <w:p w14:paraId="1799B660" w14:textId="77777777" w:rsidR="009F5790" w:rsidRPr="009F5790" w:rsidRDefault="009F5790" w:rsidP="005920F8"/>
        </w:tc>
      </w:tr>
      <w:tr w:rsidR="009F5790" w:rsidRPr="009F5790" w14:paraId="2BC2A16F" w14:textId="77777777" w:rsidTr="00062CBA">
        <w:tc>
          <w:tcPr>
            <w:tcW w:w="2808" w:type="dxa"/>
            <w:vAlign w:val="center"/>
          </w:tcPr>
          <w:p w14:paraId="47098972" w14:textId="77777777" w:rsidR="009F5790" w:rsidRPr="009F5790" w:rsidRDefault="009F5790" w:rsidP="005920F8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5920F8" w:rsidRDefault="009F5790" w:rsidP="005920F8">
            <w:r w:rsidRPr="005920F8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5920F8"/>
        </w:tc>
        <w:tc>
          <w:tcPr>
            <w:tcW w:w="1080" w:type="dxa"/>
          </w:tcPr>
          <w:p w14:paraId="3645B887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5920F8"/>
        </w:tc>
        <w:tc>
          <w:tcPr>
            <w:tcW w:w="1080" w:type="dxa"/>
          </w:tcPr>
          <w:p w14:paraId="3A64C6EF" w14:textId="77777777" w:rsidR="009F5790" w:rsidRPr="009F5790" w:rsidRDefault="009F5790" w:rsidP="005920F8"/>
        </w:tc>
        <w:tc>
          <w:tcPr>
            <w:tcW w:w="1080" w:type="dxa"/>
          </w:tcPr>
          <w:p w14:paraId="47308748" w14:textId="77777777" w:rsidR="009F5790" w:rsidRPr="009F5790" w:rsidRDefault="009F5790" w:rsidP="005920F8"/>
        </w:tc>
      </w:tr>
      <w:tr w:rsidR="009F5790" w:rsidRPr="009F5790" w14:paraId="2E56A852" w14:textId="77777777" w:rsidTr="00062CBA">
        <w:tc>
          <w:tcPr>
            <w:tcW w:w="2808" w:type="dxa"/>
          </w:tcPr>
          <w:p w14:paraId="64B7F5B7" w14:textId="77777777" w:rsidR="009F5790" w:rsidRPr="009F5790" w:rsidRDefault="009F5790" w:rsidP="005920F8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5920F8" w:rsidRDefault="009F5790" w:rsidP="005920F8">
            <w:r w:rsidRPr="005920F8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5920F8"/>
        </w:tc>
        <w:tc>
          <w:tcPr>
            <w:tcW w:w="1080" w:type="dxa"/>
          </w:tcPr>
          <w:p w14:paraId="46558018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5920F8"/>
        </w:tc>
        <w:tc>
          <w:tcPr>
            <w:tcW w:w="1080" w:type="dxa"/>
          </w:tcPr>
          <w:p w14:paraId="3AFC5A5C" w14:textId="77777777" w:rsidR="009F5790" w:rsidRPr="009F5790" w:rsidRDefault="009F5790" w:rsidP="005920F8"/>
        </w:tc>
        <w:tc>
          <w:tcPr>
            <w:tcW w:w="1080" w:type="dxa"/>
          </w:tcPr>
          <w:p w14:paraId="7E23613F" w14:textId="77777777" w:rsidR="009F5790" w:rsidRPr="009F5790" w:rsidRDefault="009F5790" w:rsidP="005920F8"/>
        </w:tc>
      </w:tr>
      <w:tr w:rsidR="009F5790" w:rsidRPr="009F5790" w14:paraId="307F8A75" w14:textId="77777777" w:rsidTr="00062CBA">
        <w:tc>
          <w:tcPr>
            <w:tcW w:w="2808" w:type="dxa"/>
          </w:tcPr>
          <w:p w14:paraId="4D8423FC" w14:textId="77777777" w:rsidR="009F5790" w:rsidRPr="009F5790" w:rsidRDefault="009F5790" w:rsidP="005920F8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5920F8" w:rsidRDefault="009F5790" w:rsidP="005920F8">
            <w:r w:rsidRPr="005920F8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5920F8"/>
        </w:tc>
        <w:tc>
          <w:tcPr>
            <w:tcW w:w="1080" w:type="dxa"/>
          </w:tcPr>
          <w:p w14:paraId="4D22E910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5920F8"/>
        </w:tc>
        <w:tc>
          <w:tcPr>
            <w:tcW w:w="1080" w:type="dxa"/>
          </w:tcPr>
          <w:p w14:paraId="6071EC99" w14:textId="77777777" w:rsidR="009F5790" w:rsidRPr="009F5790" w:rsidRDefault="009F5790" w:rsidP="005920F8"/>
        </w:tc>
        <w:tc>
          <w:tcPr>
            <w:tcW w:w="1080" w:type="dxa"/>
          </w:tcPr>
          <w:p w14:paraId="0D8E8B38" w14:textId="77777777" w:rsidR="009F5790" w:rsidRPr="009F5790" w:rsidRDefault="009F5790" w:rsidP="005920F8"/>
        </w:tc>
      </w:tr>
      <w:tr w:rsidR="009F5790" w:rsidRPr="009F5790" w14:paraId="3EABB1EE" w14:textId="77777777" w:rsidTr="00062CBA">
        <w:tc>
          <w:tcPr>
            <w:tcW w:w="2808" w:type="dxa"/>
          </w:tcPr>
          <w:p w14:paraId="27EF7D4D" w14:textId="77777777" w:rsidR="009F5790" w:rsidRPr="009F5790" w:rsidRDefault="009F5790" w:rsidP="005920F8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5920F8" w:rsidRDefault="009F5790" w:rsidP="005920F8">
            <w:r w:rsidRPr="005920F8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5920F8"/>
        </w:tc>
        <w:tc>
          <w:tcPr>
            <w:tcW w:w="1080" w:type="dxa"/>
          </w:tcPr>
          <w:p w14:paraId="3BC21E42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5920F8"/>
        </w:tc>
        <w:tc>
          <w:tcPr>
            <w:tcW w:w="1080" w:type="dxa"/>
          </w:tcPr>
          <w:p w14:paraId="718D8944" w14:textId="77777777" w:rsidR="009F5790" w:rsidRPr="009F5790" w:rsidRDefault="009F5790" w:rsidP="005920F8"/>
        </w:tc>
        <w:tc>
          <w:tcPr>
            <w:tcW w:w="1080" w:type="dxa"/>
          </w:tcPr>
          <w:p w14:paraId="5DD7E652" w14:textId="77777777" w:rsidR="009F5790" w:rsidRPr="009F5790" w:rsidRDefault="009F5790" w:rsidP="005920F8"/>
        </w:tc>
      </w:tr>
      <w:tr w:rsidR="009F5790" w:rsidRPr="009F5790" w14:paraId="5751E9DE" w14:textId="77777777" w:rsidTr="00062CBA">
        <w:tc>
          <w:tcPr>
            <w:tcW w:w="2808" w:type="dxa"/>
          </w:tcPr>
          <w:p w14:paraId="5BD5BEA4" w14:textId="77777777" w:rsidR="009F5790" w:rsidRPr="009F5790" w:rsidRDefault="009F5790" w:rsidP="005920F8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5920F8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5920F8"/>
        </w:tc>
        <w:tc>
          <w:tcPr>
            <w:tcW w:w="1080" w:type="dxa"/>
          </w:tcPr>
          <w:p w14:paraId="161B779E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5920F8"/>
        </w:tc>
        <w:tc>
          <w:tcPr>
            <w:tcW w:w="1080" w:type="dxa"/>
          </w:tcPr>
          <w:p w14:paraId="4BE23196" w14:textId="77777777" w:rsidR="009F5790" w:rsidRPr="009F5790" w:rsidRDefault="009F5790" w:rsidP="005920F8"/>
        </w:tc>
        <w:tc>
          <w:tcPr>
            <w:tcW w:w="1080" w:type="dxa"/>
          </w:tcPr>
          <w:p w14:paraId="3F95224E" w14:textId="77777777" w:rsidR="009F5790" w:rsidRPr="009F5790" w:rsidRDefault="009F5790" w:rsidP="005920F8"/>
        </w:tc>
      </w:tr>
    </w:tbl>
    <w:p w14:paraId="7C85DA30" w14:textId="77777777" w:rsidR="009F5790" w:rsidRPr="009F5790" w:rsidRDefault="009F5790" w:rsidP="005920F8"/>
    <w:p w14:paraId="36105CE6" w14:textId="77777777" w:rsidR="009F5790" w:rsidRPr="009F5790" w:rsidRDefault="009F5790" w:rsidP="005920F8"/>
    <w:p w14:paraId="2CC8A7F7" w14:textId="77777777" w:rsidR="009F5790" w:rsidRPr="009F5790" w:rsidRDefault="009F5790" w:rsidP="005920F8">
      <w:r w:rsidRPr="009F5790">
        <w:t xml:space="preserve">Disclaimer: </w:t>
      </w:r>
    </w:p>
    <w:p w14:paraId="28E0825A" w14:textId="77777777" w:rsidR="009F5790" w:rsidRPr="009F5790" w:rsidRDefault="009F5790" w:rsidP="005920F8"/>
    <w:p w14:paraId="47F58572" w14:textId="53626F5C" w:rsidR="009F5790" w:rsidRPr="009F5790" w:rsidRDefault="009F5790" w:rsidP="005920F8">
      <w:r w:rsidRPr="009F5790">
        <w:t>The scope of the pro</w:t>
      </w:r>
      <w:r w:rsidR="00C04CF0">
        <w:t>ject ‘</w:t>
      </w:r>
      <w:r w:rsidR="0038351F">
        <w:rPr>
          <w:b/>
        </w:rPr>
        <w:t>Asset Management System</w:t>
      </w:r>
      <w:r w:rsidR="00C04CF0">
        <w:rPr>
          <w:b/>
        </w:rPr>
        <w:t xml:space="preserve">’ </w:t>
      </w:r>
      <w:r w:rsidRPr="009F5790">
        <w:t>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5920F8">
      <w:r w:rsidRPr="005B3604">
        <w:lastRenderedPageBreak/>
        <w:t>TABLE OF CONTENTS</w:t>
      </w:r>
    </w:p>
    <w:p w14:paraId="63D9F59F" w14:textId="77777777" w:rsidR="009F5790" w:rsidRPr="009F5790" w:rsidRDefault="009F5790" w:rsidP="005920F8"/>
    <w:p w14:paraId="7E059BBD" w14:textId="77777777" w:rsidR="00CE66BB" w:rsidRDefault="009F579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494201988" w:history="1">
        <w:r w:rsidR="00CE66BB" w:rsidRPr="00E01385">
          <w:rPr>
            <w:rStyle w:val="Hyperlink"/>
            <w:noProof/>
          </w:rPr>
          <w:t>1.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Use Case Name: Login to the University Admission System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_Toc494201988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CE66BB">
          <w:rPr>
            <w:noProof/>
            <w:webHidden/>
          </w:rPr>
          <w:t>5</w:t>
        </w:r>
        <w:r w:rsidR="00CE66BB">
          <w:rPr>
            <w:noProof/>
            <w:webHidden/>
          </w:rPr>
          <w:fldChar w:fldCharType="end"/>
        </w:r>
      </w:hyperlink>
    </w:p>
    <w:p w14:paraId="38348EFB" w14:textId="77777777" w:rsidR="00CE66BB" w:rsidRDefault="003E072E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1989" w:history="1">
        <w:r w:rsidR="00CE66BB" w:rsidRPr="00E01385">
          <w:rPr>
            <w:rStyle w:val="Hyperlink"/>
            <w:noProof/>
          </w:rPr>
          <w:t>2.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Actor(s)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_Toc494201989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CE66BB">
          <w:rPr>
            <w:noProof/>
            <w:webHidden/>
          </w:rPr>
          <w:t>5</w:t>
        </w:r>
        <w:r w:rsidR="00CE66BB">
          <w:rPr>
            <w:noProof/>
            <w:webHidden/>
          </w:rPr>
          <w:fldChar w:fldCharType="end"/>
        </w:r>
      </w:hyperlink>
    </w:p>
    <w:p w14:paraId="535E0D9F" w14:textId="77777777" w:rsidR="00CE66BB" w:rsidRDefault="003E072E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1990" w:history="1">
        <w:r w:rsidR="00CE66BB" w:rsidRPr="00E01385">
          <w:rPr>
            <w:rStyle w:val="Hyperlink"/>
            <w:noProof/>
          </w:rPr>
          <w:t>3.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Preconditions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_Toc494201990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CE66BB">
          <w:rPr>
            <w:noProof/>
            <w:webHidden/>
          </w:rPr>
          <w:t>5</w:t>
        </w:r>
        <w:r w:rsidR="00CE66BB">
          <w:rPr>
            <w:noProof/>
            <w:webHidden/>
          </w:rPr>
          <w:fldChar w:fldCharType="end"/>
        </w:r>
      </w:hyperlink>
    </w:p>
    <w:p w14:paraId="5A3D6FD1" w14:textId="77777777" w:rsidR="00CE66BB" w:rsidRDefault="003E072E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1991" w:history="1">
        <w:r w:rsidR="00CE66BB" w:rsidRPr="00E01385">
          <w:rPr>
            <w:rStyle w:val="Hyperlink"/>
            <w:noProof/>
          </w:rPr>
          <w:t>4.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Flow of Events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_Toc494201991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CE66BB">
          <w:rPr>
            <w:noProof/>
            <w:webHidden/>
          </w:rPr>
          <w:t>5</w:t>
        </w:r>
        <w:r w:rsidR="00CE66BB">
          <w:rPr>
            <w:noProof/>
            <w:webHidden/>
          </w:rPr>
          <w:fldChar w:fldCharType="end"/>
        </w:r>
      </w:hyperlink>
    </w:p>
    <w:p w14:paraId="01F783B7" w14:textId="77777777" w:rsidR="00CE66BB" w:rsidRDefault="003E072E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1992" w:history="1">
        <w:r w:rsidR="00CE66BB" w:rsidRPr="00E01385">
          <w:rPr>
            <w:rStyle w:val="Hyperlink"/>
            <w:noProof/>
          </w:rPr>
          <w:t>4.1  Basic Flow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_Toc494201992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CE66BB">
          <w:rPr>
            <w:noProof/>
            <w:webHidden/>
          </w:rPr>
          <w:t>5</w:t>
        </w:r>
        <w:r w:rsidR="00CE66BB">
          <w:rPr>
            <w:noProof/>
            <w:webHidden/>
          </w:rPr>
          <w:fldChar w:fldCharType="end"/>
        </w:r>
      </w:hyperlink>
    </w:p>
    <w:p w14:paraId="0F84AE58" w14:textId="77777777" w:rsidR="00CE66BB" w:rsidRDefault="003E072E">
      <w:pPr>
        <w:pStyle w:val="TOC2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1993" w:history="1">
        <w:r w:rsidR="00CE66BB" w:rsidRPr="00E01385">
          <w:rPr>
            <w:rStyle w:val="Hyperlink"/>
            <w:noProof/>
          </w:rPr>
          <w:t>4.2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Alternative Flows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_Toc494201993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CE66BB">
          <w:rPr>
            <w:noProof/>
            <w:webHidden/>
          </w:rPr>
          <w:t>5</w:t>
        </w:r>
        <w:r w:rsidR="00CE66BB">
          <w:rPr>
            <w:noProof/>
            <w:webHidden/>
          </w:rPr>
          <w:fldChar w:fldCharType="end"/>
        </w:r>
      </w:hyperlink>
    </w:p>
    <w:p w14:paraId="7021158C" w14:textId="5F600E0F" w:rsidR="00CE66BB" w:rsidRDefault="003E072E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1994" w:history="1">
        <w:r w:rsidR="00CE66BB" w:rsidRPr="00E01385">
          <w:rPr>
            <w:rStyle w:val="Hyperlink"/>
            <w:noProof/>
          </w:rPr>
          <w:t xml:space="preserve">4.2.1  Alternate Flow 1: successful login to </w:t>
        </w:r>
        <w:r w:rsidR="002329A3">
          <w:rPr>
            <w:rStyle w:val="Hyperlink"/>
            <w:noProof/>
          </w:rPr>
          <w:t>AMS</w:t>
        </w:r>
        <w:r w:rsidR="00CE66BB" w:rsidRPr="00E01385">
          <w:rPr>
            <w:rStyle w:val="Hyperlink"/>
            <w:noProof/>
          </w:rPr>
          <w:t xml:space="preserve"> on second attempt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_Toc494201994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CE66BB">
          <w:rPr>
            <w:noProof/>
            <w:webHidden/>
          </w:rPr>
          <w:t>5</w:t>
        </w:r>
        <w:r w:rsidR="00CE66BB">
          <w:rPr>
            <w:noProof/>
            <w:webHidden/>
          </w:rPr>
          <w:fldChar w:fldCharType="end"/>
        </w:r>
      </w:hyperlink>
    </w:p>
    <w:p w14:paraId="404499D0" w14:textId="77777777" w:rsidR="00CE66BB" w:rsidRDefault="003E072E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1995" w:history="1">
        <w:r w:rsidR="00CE66BB" w:rsidRPr="00E01385">
          <w:rPr>
            <w:rStyle w:val="Hyperlink"/>
            <w:noProof/>
          </w:rPr>
          <w:t>4.2.2  Alternate Flow 2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_Toc494201995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CE66BB">
          <w:rPr>
            <w:noProof/>
            <w:webHidden/>
          </w:rPr>
          <w:t>6</w:t>
        </w:r>
        <w:r w:rsidR="00CE66BB">
          <w:rPr>
            <w:noProof/>
            <w:webHidden/>
          </w:rPr>
          <w:fldChar w:fldCharType="end"/>
        </w:r>
      </w:hyperlink>
    </w:p>
    <w:p w14:paraId="22CDA771" w14:textId="77777777" w:rsidR="00CE66BB" w:rsidRDefault="003E072E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1996" w:history="1">
        <w:r w:rsidR="00CE66BB" w:rsidRPr="00E01385">
          <w:rPr>
            <w:rStyle w:val="Hyperlink"/>
            <w:noProof/>
          </w:rPr>
          <w:t>Exception Flow 1: Web Server Down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_Toc494201996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CE66BB">
          <w:rPr>
            <w:noProof/>
            <w:webHidden/>
          </w:rPr>
          <w:t>6</w:t>
        </w:r>
        <w:r w:rsidR="00CE66BB">
          <w:rPr>
            <w:noProof/>
            <w:webHidden/>
          </w:rPr>
          <w:fldChar w:fldCharType="end"/>
        </w:r>
      </w:hyperlink>
    </w:p>
    <w:p w14:paraId="469D5C96" w14:textId="77777777" w:rsidR="00CE66BB" w:rsidRDefault="003E072E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1997" w:history="1">
        <w:r w:rsidR="00CE66BB" w:rsidRPr="00E01385">
          <w:rPr>
            <w:rStyle w:val="Hyperlink"/>
            <w:noProof/>
          </w:rPr>
          <w:t>Exception Flow 2: Database Connectivity Error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_Toc494201997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CE66BB">
          <w:rPr>
            <w:noProof/>
            <w:webHidden/>
          </w:rPr>
          <w:t>6</w:t>
        </w:r>
        <w:r w:rsidR="00CE66BB">
          <w:rPr>
            <w:noProof/>
            <w:webHidden/>
          </w:rPr>
          <w:fldChar w:fldCharType="end"/>
        </w:r>
      </w:hyperlink>
    </w:p>
    <w:p w14:paraId="1DF5CBB9" w14:textId="77777777" w:rsidR="00CE66BB" w:rsidRDefault="003E072E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1998" w:history="1">
        <w:r w:rsidR="00CE66BB" w:rsidRPr="00E01385">
          <w:rPr>
            <w:rStyle w:val="Hyperlink"/>
            <w:noProof/>
          </w:rPr>
          <w:t>Exception Flow 3: Network Connectivity Error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_Toc494201998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CE66BB">
          <w:rPr>
            <w:noProof/>
            <w:webHidden/>
          </w:rPr>
          <w:t>6</w:t>
        </w:r>
        <w:r w:rsidR="00CE66BB">
          <w:rPr>
            <w:noProof/>
            <w:webHidden/>
          </w:rPr>
          <w:fldChar w:fldCharType="end"/>
        </w:r>
      </w:hyperlink>
    </w:p>
    <w:p w14:paraId="79953AE4" w14:textId="77777777" w:rsidR="00CE66BB" w:rsidRDefault="003E072E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1999" w:history="1">
        <w:r w:rsidR="00CE66BB" w:rsidRPr="00E01385">
          <w:rPr>
            <w:rStyle w:val="Hyperlink"/>
            <w:noProof/>
          </w:rPr>
          <w:t>5.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Post Conditions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_Toc494201999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CE66BB">
          <w:rPr>
            <w:noProof/>
            <w:webHidden/>
          </w:rPr>
          <w:t>6</w:t>
        </w:r>
        <w:r w:rsidR="00CE66BB">
          <w:rPr>
            <w:noProof/>
            <w:webHidden/>
          </w:rPr>
          <w:fldChar w:fldCharType="end"/>
        </w:r>
      </w:hyperlink>
    </w:p>
    <w:p w14:paraId="6D012FFE" w14:textId="77777777" w:rsidR="00CE66BB" w:rsidRDefault="003E072E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00" w:history="1">
        <w:r w:rsidR="00CE66BB" w:rsidRPr="00E01385">
          <w:rPr>
            <w:rStyle w:val="Hyperlink"/>
            <w:noProof/>
          </w:rPr>
          <w:t>6.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Special Requirements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_Toc494202000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CE66BB">
          <w:rPr>
            <w:noProof/>
            <w:webHidden/>
          </w:rPr>
          <w:t>7</w:t>
        </w:r>
        <w:r w:rsidR="00CE66BB">
          <w:rPr>
            <w:noProof/>
            <w:webHidden/>
          </w:rPr>
          <w:fldChar w:fldCharType="end"/>
        </w:r>
      </w:hyperlink>
    </w:p>
    <w:p w14:paraId="619B0427" w14:textId="77777777" w:rsidR="00CE66BB" w:rsidRDefault="003E072E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01" w:history="1">
        <w:r w:rsidR="00CE66BB" w:rsidRPr="00E01385">
          <w:rPr>
            <w:rStyle w:val="Hyperlink"/>
            <w:noProof/>
          </w:rPr>
          <w:t>Performance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_Toc494202001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CE66BB">
          <w:rPr>
            <w:noProof/>
            <w:webHidden/>
          </w:rPr>
          <w:t>7</w:t>
        </w:r>
        <w:r w:rsidR="00CE66BB">
          <w:rPr>
            <w:noProof/>
            <w:webHidden/>
          </w:rPr>
          <w:fldChar w:fldCharType="end"/>
        </w:r>
      </w:hyperlink>
    </w:p>
    <w:p w14:paraId="12FB4721" w14:textId="77777777" w:rsidR="00CE66BB" w:rsidRDefault="003E072E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02" w:history="1">
        <w:r w:rsidR="00CE66BB" w:rsidRPr="00E01385">
          <w:rPr>
            <w:rStyle w:val="Hyperlink"/>
            <w:noProof/>
          </w:rPr>
          <w:t>Availability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_Toc494202002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CE66BB">
          <w:rPr>
            <w:noProof/>
            <w:webHidden/>
          </w:rPr>
          <w:t>7</w:t>
        </w:r>
        <w:r w:rsidR="00CE66BB">
          <w:rPr>
            <w:noProof/>
            <w:webHidden/>
          </w:rPr>
          <w:fldChar w:fldCharType="end"/>
        </w:r>
      </w:hyperlink>
    </w:p>
    <w:p w14:paraId="4CE4733C" w14:textId="77777777" w:rsidR="00CE66BB" w:rsidRDefault="003E072E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03" w:history="1">
        <w:r w:rsidR="00CE66BB" w:rsidRPr="00E01385">
          <w:rPr>
            <w:rStyle w:val="Hyperlink"/>
            <w:noProof/>
          </w:rPr>
          <w:t>User Interface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_Toc494202003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CE66BB">
          <w:rPr>
            <w:noProof/>
            <w:webHidden/>
          </w:rPr>
          <w:t>7</w:t>
        </w:r>
        <w:r w:rsidR="00CE66BB">
          <w:rPr>
            <w:noProof/>
            <w:webHidden/>
          </w:rPr>
          <w:fldChar w:fldCharType="end"/>
        </w:r>
      </w:hyperlink>
    </w:p>
    <w:p w14:paraId="7325B21D" w14:textId="77777777" w:rsidR="00CE66BB" w:rsidRDefault="003E072E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04" w:history="1">
        <w:r w:rsidR="00CE66BB" w:rsidRPr="00E01385">
          <w:rPr>
            <w:rStyle w:val="Hyperlink"/>
            <w:noProof/>
          </w:rPr>
          <w:t>Security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_Toc494202004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CE66BB">
          <w:rPr>
            <w:noProof/>
            <w:webHidden/>
          </w:rPr>
          <w:t>7</w:t>
        </w:r>
        <w:r w:rsidR="00CE66BB">
          <w:rPr>
            <w:noProof/>
            <w:webHidden/>
          </w:rPr>
          <w:fldChar w:fldCharType="end"/>
        </w:r>
      </w:hyperlink>
    </w:p>
    <w:p w14:paraId="082F0344" w14:textId="77777777" w:rsidR="00CE66BB" w:rsidRDefault="003E072E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05" w:history="1">
        <w:r w:rsidR="00CE66BB" w:rsidRPr="00E01385">
          <w:rPr>
            <w:rStyle w:val="Hyperlink"/>
            <w:noProof/>
          </w:rPr>
          <w:t>7.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Extension Points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_Toc494202005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CE66BB">
          <w:rPr>
            <w:noProof/>
            <w:webHidden/>
          </w:rPr>
          <w:t>7</w:t>
        </w:r>
        <w:r w:rsidR="00CE66BB">
          <w:rPr>
            <w:noProof/>
            <w:webHidden/>
          </w:rPr>
          <w:fldChar w:fldCharType="end"/>
        </w:r>
      </w:hyperlink>
    </w:p>
    <w:p w14:paraId="0E9CFD6E" w14:textId="77777777" w:rsidR="00CE66BB" w:rsidRDefault="003E072E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06" w:history="1">
        <w:r w:rsidR="00CE66BB" w:rsidRPr="00E01385">
          <w:rPr>
            <w:rStyle w:val="Hyperlink"/>
            <w:noProof/>
          </w:rPr>
          <w:t>Extension in Alternate Flow  1: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_Toc494202006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CE66BB">
          <w:rPr>
            <w:noProof/>
            <w:webHidden/>
          </w:rPr>
          <w:t>7</w:t>
        </w:r>
        <w:r w:rsidR="00CE66BB">
          <w:rPr>
            <w:noProof/>
            <w:webHidden/>
          </w:rPr>
          <w:fldChar w:fldCharType="end"/>
        </w:r>
      </w:hyperlink>
    </w:p>
    <w:p w14:paraId="37B32181" w14:textId="77777777" w:rsidR="00CE66BB" w:rsidRDefault="003E072E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07" w:history="1">
        <w:r w:rsidR="00CE66BB" w:rsidRPr="00E01385">
          <w:rPr>
            <w:rStyle w:val="Hyperlink"/>
            <w:noProof/>
          </w:rPr>
          <w:t>Extension in Alternate Flow  x: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_Toc494202007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CE66BB">
          <w:rPr>
            <w:noProof/>
            <w:webHidden/>
          </w:rPr>
          <w:t>8</w:t>
        </w:r>
        <w:r w:rsidR="00CE66BB">
          <w:rPr>
            <w:noProof/>
            <w:webHidden/>
          </w:rPr>
          <w:fldChar w:fldCharType="end"/>
        </w:r>
      </w:hyperlink>
    </w:p>
    <w:p w14:paraId="6E1922B5" w14:textId="77777777" w:rsidR="00CE66BB" w:rsidRDefault="003E072E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08" w:history="1">
        <w:r w:rsidR="00CE66BB" w:rsidRPr="00E01385">
          <w:rPr>
            <w:rStyle w:val="Hyperlink"/>
            <w:noProof/>
          </w:rPr>
          <w:t>8.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Business Rules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_Toc494202008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CE66BB">
          <w:rPr>
            <w:noProof/>
            <w:webHidden/>
          </w:rPr>
          <w:t>8</w:t>
        </w:r>
        <w:r w:rsidR="00CE66BB">
          <w:rPr>
            <w:noProof/>
            <w:webHidden/>
          </w:rPr>
          <w:fldChar w:fldCharType="end"/>
        </w:r>
      </w:hyperlink>
    </w:p>
    <w:p w14:paraId="55557995" w14:textId="77777777" w:rsidR="00CE66BB" w:rsidRDefault="003E072E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09" w:history="1">
        <w:r w:rsidR="00CE66BB" w:rsidRPr="00E01385">
          <w:rPr>
            <w:rStyle w:val="Hyperlink"/>
            <w:noProof/>
          </w:rPr>
          <w:t>9.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Diagrams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_Toc494202009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CE66BB">
          <w:rPr>
            <w:noProof/>
            <w:webHidden/>
          </w:rPr>
          <w:t>8</w:t>
        </w:r>
        <w:r w:rsidR="00CE66BB">
          <w:rPr>
            <w:noProof/>
            <w:webHidden/>
          </w:rPr>
          <w:fldChar w:fldCharType="end"/>
        </w:r>
      </w:hyperlink>
    </w:p>
    <w:p w14:paraId="4B261E52" w14:textId="77777777" w:rsidR="00CE66BB" w:rsidRDefault="003E072E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10" w:history="1">
        <w:r w:rsidR="00CE66BB" w:rsidRPr="00E01385">
          <w:rPr>
            <w:rStyle w:val="Hyperlink"/>
            <w:noProof/>
          </w:rPr>
          <w:t>Use Case Diagram for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_Toc494202010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CE66BB">
          <w:rPr>
            <w:noProof/>
            <w:webHidden/>
          </w:rPr>
          <w:t>8</w:t>
        </w:r>
        <w:r w:rsidR="00CE66BB">
          <w:rPr>
            <w:noProof/>
            <w:webHidden/>
          </w:rPr>
          <w:fldChar w:fldCharType="end"/>
        </w:r>
      </w:hyperlink>
    </w:p>
    <w:p w14:paraId="10661DC9" w14:textId="77777777" w:rsidR="00CE66BB" w:rsidRDefault="003E072E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11" w:history="1">
        <w:r w:rsidR="00CE66BB" w:rsidRPr="00E01385">
          <w:rPr>
            <w:rStyle w:val="Hyperlink"/>
            <w:noProof/>
          </w:rPr>
          <w:t>10.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Scenarios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_Toc494202011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CE66BB">
          <w:rPr>
            <w:noProof/>
            <w:webHidden/>
          </w:rPr>
          <w:t>9</w:t>
        </w:r>
        <w:r w:rsidR="00CE66BB">
          <w:rPr>
            <w:noProof/>
            <w:webHidden/>
          </w:rPr>
          <w:fldChar w:fldCharType="end"/>
        </w:r>
      </w:hyperlink>
    </w:p>
    <w:p w14:paraId="3891745F" w14:textId="77777777" w:rsidR="00CE66BB" w:rsidRDefault="003E072E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12" w:history="1">
        <w:r w:rsidR="00CE66BB" w:rsidRPr="00E01385">
          <w:rPr>
            <w:rStyle w:val="Hyperlink"/>
            <w:noProof/>
          </w:rPr>
          <w:t>Success Scenarios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_Toc494202012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CE66BB">
          <w:rPr>
            <w:noProof/>
            <w:webHidden/>
          </w:rPr>
          <w:t>9</w:t>
        </w:r>
        <w:r w:rsidR="00CE66BB">
          <w:rPr>
            <w:noProof/>
            <w:webHidden/>
          </w:rPr>
          <w:fldChar w:fldCharType="end"/>
        </w:r>
      </w:hyperlink>
    </w:p>
    <w:p w14:paraId="3F2A3DDF" w14:textId="77777777" w:rsidR="00CE66BB" w:rsidRDefault="003E072E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13" w:history="1">
        <w:r w:rsidR="00CE66BB" w:rsidRPr="00E01385">
          <w:rPr>
            <w:rStyle w:val="Hyperlink"/>
            <w:noProof/>
          </w:rPr>
          <w:t>Failure Scenarios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_Toc494202013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CE66BB">
          <w:rPr>
            <w:noProof/>
            <w:webHidden/>
          </w:rPr>
          <w:t>9</w:t>
        </w:r>
        <w:r w:rsidR="00CE66BB">
          <w:rPr>
            <w:noProof/>
            <w:webHidden/>
          </w:rPr>
          <w:fldChar w:fldCharType="end"/>
        </w:r>
      </w:hyperlink>
    </w:p>
    <w:p w14:paraId="52947A4A" w14:textId="77777777" w:rsidR="00CE66BB" w:rsidRDefault="003E072E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14" w:history="1">
        <w:r w:rsidR="00CE66BB" w:rsidRPr="00E01385">
          <w:rPr>
            <w:rStyle w:val="Hyperlink"/>
            <w:noProof/>
          </w:rPr>
          <w:t>11.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Issues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_Toc494202014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CE66BB">
          <w:rPr>
            <w:noProof/>
            <w:webHidden/>
          </w:rPr>
          <w:t>10</w:t>
        </w:r>
        <w:r w:rsidR="00CE66BB">
          <w:rPr>
            <w:noProof/>
            <w:webHidden/>
          </w:rPr>
          <w:fldChar w:fldCharType="end"/>
        </w:r>
      </w:hyperlink>
    </w:p>
    <w:p w14:paraId="25244067" w14:textId="77777777" w:rsidR="00CE66BB" w:rsidRDefault="003E072E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15" w:history="1">
        <w:r w:rsidR="00CE66BB" w:rsidRPr="00E01385">
          <w:rPr>
            <w:rStyle w:val="Hyperlink"/>
            <w:noProof/>
          </w:rPr>
          <w:t>12.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UI Specifications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_Toc494202015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CE66BB">
          <w:rPr>
            <w:noProof/>
            <w:webHidden/>
          </w:rPr>
          <w:t>10</w:t>
        </w:r>
        <w:r w:rsidR="00CE66BB">
          <w:rPr>
            <w:noProof/>
            <w:webHidden/>
          </w:rPr>
          <w:fldChar w:fldCharType="end"/>
        </w:r>
      </w:hyperlink>
    </w:p>
    <w:p w14:paraId="7AC768E2" w14:textId="77777777" w:rsidR="00CE66BB" w:rsidRDefault="003E072E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16" w:history="1">
        <w:r w:rsidR="00CE66BB" w:rsidRPr="00E01385">
          <w:rPr>
            <w:rStyle w:val="Hyperlink"/>
            <w:noProof/>
          </w:rPr>
          <w:t>13.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Inter System Dependencies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_Toc494202016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CE66BB">
          <w:rPr>
            <w:noProof/>
            <w:webHidden/>
          </w:rPr>
          <w:t>10</w:t>
        </w:r>
        <w:r w:rsidR="00CE66BB">
          <w:rPr>
            <w:noProof/>
            <w:webHidden/>
          </w:rPr>
          <w:fldChar w:fldCharType="end"/>
        </w:r>
      </w:hyperlink>
    </w:p>
    <w:p w14:paraId="4F0FB284" w14:textId="77777777" w:rsidR="00CE66BB" w:rsidRDefault="003E072E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17" w:history="1">
        <w:r w:rsidR="00CE66BB" w:rsidRPr="00E01385">
          <w:rPr>
            <w:rStyle w:val="Hyperlink"/>
            <w:noProof/>
          </w:rPr>
          <w:t>14.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Integration with an already existing System of the &lt;&lt;Customer&gt;&gt;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_Toc494202017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CE66BB">
          <w:rPr>
            <w:noProof/>
            <w:webHidden/>
          </w:rPr>
          <w:t>10</w:t>
        </w:r>
        <w:r w:rsidR="00CE66BB">
          <w:rPr>
            <w:noProof/>
            <w:webHidden/>
          </w:rPr>
          <w:fldChar w:fldCharType="end"/>
        </w:r>
      </w:hyperlink>
    </w:p>
    <w:p w14:paraId="28405AEE" w14:textId="77777777" w:rsidR="00CE66BB" w:rsidRDefault="003E072E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18" w:history="1">
        <w:r w:rsidR="00CE66BB" w:rsidRPr="00E01385">
          <w:rPr>
            <w:rStyle w:val="Hyperlink"/>
            <w:noProof/>
          </w:rPr>
          <w:t>15.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Assumptions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_Toc494202018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CE66BB">
          <w:rPr>
            <w:noProof/>
            <w:webHidden/>
          </w:rPr>
          <w:t>10</w:t>
        </w:r>
        <w:r w:rsidR="00CE66BB">
          <w:rPr>
            <w:noProof/>
            <w:webHidden/>
          </w:rPr>
          <w:fldChar w:fldCharType="end"/>
        </w:r>
      </w:hyperlink>
    </w:p>
    <w:p w14:paraId="59FA5DA1" w14:textId="77777777" w:rsidR="009F5790" w:rsidRPr="00F42082" w:rsidRDefault="009F5790" w:rsidP="005920F8">
      <w:r w:rsidRPr="00F42082">
        <w:lastRenderedPageBreak/>
        <w:fldChar w:fldCharType="end"/>
      </w:r>
    </w:p>
    <w:p w14:paraId="74E6C9D8" w14:textId="77777777" w:rsidR="009F5790" w:rsidRPr="009F5790" w:rsidRDefault="009F5790" w:rsidP="005920F8"/>
    <w:p w14:paraId="54DA6AF0" w14:textId="77777777" w:rsidR="009F5790" w:rsidRPr="009F5790" w:rsidRDefault="009F5790" w:rsidP="005920F8"/>
    <w:p w14:paraId="5A45629C" w14:textId="77777777" w:rsidR="009F5790" w:rsidRPr="009F5790" w:rsidRDefault="009F5790" w:rsidP="005920F8"/>
    <w:p w14:paraId="32E4EA51" w14:textId="77777777" w:rsidR="009F5790" w:rsidRPr="009F5790" w:rsidRDefault="009F5790" w:rsidP="005920F8"/>
    <w:p w14:paraId="12FDF1A2" w14:textId="77777777" w:rsidR="009F5790" w:rsidRPr="009F5790" w:rsidRDefault="009F5790" w:rsidP="005920F8"/>
    <w:p w14:paraId="332B7CEA" w14:textId="77777777" w:rsidR="009F5790" w:rsidRPr="009F5790" w:rsidRDefault="009F5790" w:rsidP="005920F8"/>
    <w:p w14:paraId="2663E52A" w14:textId="39AA061B" w:rsidR="009F5790" w:rsidRPr="009F5790" w:rsidRDefault="009F5790" w:rsidP="005920F8">
      <w:pPr>
        <w:pStyle w:val="StyleHeading1H1Mainheading1Heading1Heading10Head1h1Sec"/>
      </w:pPr>
      <w:bookmarkStart w:id="0" w:name="_Toc144299909"/>
      <w:bookmarkStart w:id="1" w:name="_Toc145124997"/>
      <w:bookmarkStart w:id="2" w:name="_Toc165439502"/>
      <w:bookmarkStart w:id="3" w:name="_Toc186019611"/>
      <w:bookmarkStart w:id="4" w:name="_Toc494201988"/>
      <w:r w:rsidRPr="009F5790">
        <w:t xml:space="preserve">Use Case Name: </w:t>
      </w:r>
      <w:bookmarkEnd w:id="0"/>
      <w:bookmarkEnd w:id="1"/>
      <w:bookmarkEnd w:id="2"/>
      <w:bookmarkEnd w:id="3"/>
      <w:r w:rsidR="009E26E5">
        <w:t>Raise Request In</w:t>
      </w:r>
      <w:r w:rsidR="004D06AF" w:rsidRPr="004D06AF">
        <w:t xml:space="preserve"> the </w:t>
      </w:r>
      <w:bookmarkEnd w:id="4"/>
      <w:r w:rsidR="0038351F">
        <w:t>Asset Management System</w:t>
      </w:r>
    </w:p>
    <w:p w14:paraId="591A06AB" w14:textId="77777777" w:rsidR="00C84F35" w:rsidRDefault="00C84F35" w:rsidP="005920F8">
      <w:pPr>
        <w:pStyle w:val="BodyText"/>
      </w:pPr>
    </w:p>
    <w:p w14:paraId="3A3F155A" w14:textId="6866C93C" w:rsidR="00C84F35" w:rsidRDefault="009F5790" w:rsidP="005920F8">
      <w:pPr>
        <w:pStyle w:val="BodyText"/>
      </w:pPr>
      <w:r w:rsidRPr="009F5790">
        <w:rPr>
          <w:b/>
        </w:rPr>
        <w:t xml:space="preserve">Use Case ID: </w:t>
      </w:r>
      <w:r w:rsidRPr="009F5790">
        <w:t xml:space="preserve"> </w:t>
      </w:r>
      <w:r w:rsidR="0038351F">
        <w:t>AMS.USER</w:t>
      </w:r>
      <w:r w:rsidR="009E26E5">
        <w:t>.RAISEREQUEST</w:t>
      </w:r>
      <w:r w:rsidR="002F2F8C">
        <w:t>_001</w:t>
      </w:r>
    </w:p>
    <w:p w14:paraId="54821FD2" w14:textId="77777777" w:rsidR="00C84F35" w:rsidRDefault="00C84F35" w:rsidP="005920F8">
      <w:pPr>
        <w:pStyle w:val="BodyText"/>
      </w:pPr>
    </w:p>
    <w:p w14:paraId="339B99C7" w14:textId="0089C2F0" w:rsidR="009F5790" w:rsidRPr="009F5790" w:rsidRDefault="009F5790" w:rsidP="00C04CF0">
      <w:pPr>
        <w:pStyle w:val="BodyText"/>
      </w:pPr>
      <w:r w:rsidRPr="009F5790">
        <w:rPr>
          <w:b/>
        </w:rPr>
        <w:t>Brief Description:</w:t>
      </w:r>
      <w:r w:rsidRPr="009F5790">
        <w:t xml:space="preserve"> </w:t>
      </w:r>
      <w:r w:rsidR="002F2F8C" w:rsidRPr="008E3D20">
        <w:t>This Use Case desc</w:t>
      </w:r>
      <w:r w:rsidR="00C04CF0">
        <w:t xml:space="preserve">ribes the process by which </w:t>
      </w:r>
      <w:r w:rsidR="0038351F">
        <w:t>user</w:t>
      </w:r>
      <w:r w:rsidR="002F2F8C" w:rsidRPr="008E3D20">
        <w:t xml:space="preserve"> </w:t>
      </w:r>
      <w:r w:rsidR="00487F47">
        <w:t xml:space="preserve">can </w:t>
      </w:r>
      <w:r w:rsidR="009E26E5">
        <w:t>raise a request</w:t>
      </w:r>
      <w:r w:rsidR="002F2F8C" w:rsidRPr="008E3D20">
        <w:t xml:space="preserve"> into the </w:t>
      </w:r>
      <w:r w:rsidR="0038351F">
        <w:t>Asset Management</w:t>
      </w:r>
      <w:r w:rsidR="00487F47">
        <w:t xml:space="preserve"> system</w:t>
      </w:r>
      <w:r w:rsidR="00C04CF0">
        <w:t>.</w:t>
      </w:r>
    </w:p>
    <w:p w14:paraId="736729FA" w14:textId="77777777" w:rsidR="009F5790" w:rsidRPr="009F5790" w:rsidRDefault="009F5790" w:rsidP="005920F8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494201989"/>
      <w:r w:rsidRPr="009F5790">
        <w:t>Actor(s)</w:t>
      </w:r>
      <w:bookmarkEnd w:id="5"/>
      <w:bookmarkEnd w:id="6"/>
      <w:bookmarkEnd w:id="7"/>
      <w:bookmarkEnd w:id="8"/>
      <w:bookmarkEnd w:id="9"/>
    </w:p>
    <w:p w14:paraId="545CFA6E" w14:textId="6B3C27B9" w:rsidR="009F5790" w:rsidRDefault="0038351F" w:rsidP="005920F8">
      <w:pPr>
        <w:pStyle w:val="ListParagraph"/>
        <w:numPr>
          <w:ilvl w:val="0"/>
          <w:numId w:val="9"/>
        </w:numPr>
      </w:pPr>
      <w:r>
        <w:t>User</w:t>
      </w:r>
    </w:p>
    <w:p w14:paraId="4B67A074" w14:textId="77777777" w:rsidR="00C20FBF" w:rsidRPr="009F5790" w:rsidRDefault="00C20FBF" w:rsidP="005920F8">
      <w:pPr>
        <w:pStyle w:val="ListParagraph"/>
      </w:pPr>
    </w:p>
    <w:p w14:paraId="0EC1C799" w14:textId="77777777" w:rsidR="009F5790" w:rsidRPr="009F5790" w:rsidRDefault="009F5790" w:rsidP="005920F8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494201990"/>
      <w:r w:rsidRPr="009F5790">
        <w:t>Preconditions</w:t>
      </w:r>
      <w:bookmarkEnd w:id="10"/>
      <w:bookmarkEnd w:id="11"/>
      <w:bookmarkEnd w:id="12"/>
      <w:bookmarkEnd w:id="13"/>
      <w:bookmarkEnd w:id="14"/>
    </w:p>
    <w:p w14:paraId="3A8CE008" w14:textId="5828C32D" w:rsidR="002F2F8C" w:rsidRPr="008E3D20" w:rsidRDefault="0038351F" w:rsidP="005920F8">
      <w:pPr>
        <w:pStyle w:val="ListParagraph"/>
        <w:numPr>
          <w:ilvl w:val="0"/>
          <w:numId w:val="10"/>
        </w:numPr>
      </w:pPr>
      <w:r>
        <w:t>User is a registered employee in Asset Management system</w:t>
      </w:r>
      <w:r w:rsidR="00C04CF0">
        <w:t>.</w:t>
      </w:r>
    </w:p>
    <w:p w14:paraId="1DABDCB6" w14:textId="301ABE72" w:rsidR="002F2F8C" w:rsidRDefault="0038351F" w:rsidP="005920F8">
      <w:pPr>
        <w:pStyle w:val="ListParagraph"/>
        <w:numPr>
          <w:ilvl w:val="0"/>
          <w:numId w:val="10"/>
        </w:numPr>
      </w:pPr>
      <w:r>
        <w:t>User</w:t>
      </w:r>
      <w:r w:rsidR="00C04CF0">
        <w:t xml:space="preserve"> has an access to the </w:t>
      </w:r>
      <w:r>
        <w:t>Asset Management System</w:t>
      </w:r>
      <w:r w:rsidR="00C04CF0">
        <w:t xml:space="preserve"> Website.</w:t>
      </w:r>
    </w:p>
    <w:p w14:paraId="4B400B64" w14:textId="24B2C20E" w:rsidR="00C04CF0" w:rsidRDefault="0038351F" w:rsidP="005920F8">
      <w:pPr>
        <w:pStyle w:val="ListParagraph"/>
        <w:numPr>
          <w:ilvl w:val="0"/>
          <w:numId w:val="10"/>
        </w:numPr>
      </w:pPr>
      <w:r>
        <w:t>User</w:t>
      </w:r>
      <w:r w:rsidR="00C04CF0">
        <w:t xml:space="preserve"> has a valid user id and a password.</w:t>
      </w:r>
    </w:p>
    <w:p w14:paraId="2F44FA54" w14:textId="21EB338C" w:rsidR="00971879" w:rsidRDefault="00971879" w:rsidP="005920F8">
      <w:pPr>
        <w:pStyle w:val="ListParagraph"/>
        <w:numPr>
          <w:ilvl w:val="0"/>
          <w:numId w:val="10"/>
        </w:numPr>
      </w:pPr>
      <w:r>
        <w:t>User has successfully logged into Asset Management System.</w:t>
      </w:r>
    </w:p>
    <w:p w14:paraId="5FFC8CDC" w14:textId="58F7EEB1" w:rsidR="009F5790" w:rsidRPr="009F5790" w:rsidRDefault="009F5790" w:rsidP="005920F8">
      <w:pPr>
        <w:pStyle w:val="BodyText3"/>
      </w:pPr>
    </w:p>
    <w:p w14:paraId="76B4CB6E" w14:textId="77777777" w:rsidR="009F5790" w:rsidRPr="009F5790" w:rsidRDefault="009F5790" w:rsidP="005920F8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494201991"/>
      <w:r w:rsidRPr="009F5790">
        <w:t>Flow of Events</w:t>
      </w:r>
      <w:bookmarkEnd w:id="15"/>
      <w:bookmarkEnd w:id="16"/>
      <w:bookmarkEnd w:id="17"/>
      <w:bookmarkEnd w:id="18"/>
      <w:bookmarkEnd w:id="19"/>
    </w:p>
    <w:p w14:paraId="10ED304D" w14:textId="77777777" w:rsidR="009F5790" w:rsidRPr="001C4D77" w:rsidRDefault="009F5790" w:rsidP="005920F8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494201992"/>
      <w:r w:rsidRPr="001C4D77">
        <w:t>4.1  Basic Flow</w:t>
      </w:r>
      <w:bookmarkEnd w:id="20"/>
      <w:bookmarkEnd w:id="21"/>
      <w:bookmarkEnd w:id="22"/>
      <w:bookmarkEnd w:id="23"/>
      <w:bookmarkEnd w:id="24"/>
      <w:bookmarkEnd w:id="25"/>
    </w:p>
    <w:p w14:paraId="48353E1C" w14:textId="4333632E" w:rsidR="00487F47" w:rsidRDefault="003E795D" w:rsidP="00487F47">
      <w:pPr>
        <w:pStyle w:val="Footer"/>
      </w:pPr>
      <w:r w:rsidRPr="00913ACC">
        <w:t xml:space="preserve">Name: Successful </w:t>
      </w:r>
      <w:r w:rsidR="002215E3">
        <w:t>raising a request in</w:t>
      </w:r>
      <w:r w:rsidRPr="00913ACC">
        <w:t xml:space="preserve"> </w:t>
      </w:r>
      <w:r w:rsidR="0038351F">
        <w:t>Asset Management System</w:t>
      </w:r>
      <w:r w:rsidR="00043E16">
        <w:t>.</w:t>
      </w:r>
    </w:p>
    <w:p w14:paraId="1748114E" w14:textId="77777777" w:rsidR="00487F47" w:rsidRDefault="00487F47" w:rsidP="00487F47">
      <w:pPr>
        <w:pStyle w:val="Footer"/>
      </w:pPr>
    </w:p>
    <w:p w14:paraId="5D46049B" w14:textId="63500B02" w:rsidR="00487F47" w:rsidRDefault="0038351F" w:rsidP="002329A3">
      <w:pPr>
        <w:pStyle w:val="ListParagraph"/>
        <w:numPr>
          <w:ilvl w:val="0"/>
          <w:numId w:val="27"/>
        </w:numPr>
      </w:pPr>
      <w:r>
        <w:t>User</w:t>
      </w:r>
      <w:r w:rsidR="00487F47">
        <w:t xml:space="preserve"> </w:t>
      </w:r>
      <w:r w:rsidR="002215E3">
        <w:t xml:space="preserve">clicks </w:t>
      </w:r>
      <w:r w:rsidR="002215E3" w:rsidRPr="00043E16">
        <w:rPr>
          <w:b/>
        </w:rPr>
        <w:t>Raise Request</w:t>
      </w:r>
      <w:r w:rsidR="002215E3">
        <w:t xml:space="preserve"> link available on the Asset Management System home page</w:t>
      </w:r>
      <w:r w:rsidR="00487F47">
        <w:t>.</w:t>
      </w:r>
      <w:r>
        <w:t xml:space="preserve"> </w:t>
      </w:r>
    </w:p>
    <w:p w14:paraId="75330557" w14:textId="6EB40EEA" w:rsidR="002329A3" w:rsidRDefault="002329A3" w:rsidP="002329A3">
      <w:pPr>
        <w:pStyle w:val="ListParagraph"/>
        <w:numPr>
          <w:ilvl w:val="0"/>
          <w:numId w:val="27"/>
        </w:numPr>
      </w:pPr>
      <w:r>
        <w:t xml:space="preserve">The system </w:t>
      </w:r>
      <w:r w:rsidR="002215E3">
        <w:t>navigates to raise a request screen</w:t>
      </w:r>
      <w:r>
        <w:t>.</w:t>
      </w:r>
    </w:p>
    <w:p w14:paraId="6491CA68" w14:textId="2D95AA45" w:rsidR="002329A3" w:rsidRDefault="002329A3" w:rsidP="002329A3">
      <w:pPr>
        <w:pStyle w:val="ListParagraph"/>
        <w:numPr>
          <w:ilvl w:val="0"/>
          <w:numId w:val="27"/>
        </w:numPr>
      </w:pPr>
      <w:r>
        <w:t xml:space="preserve">User </w:t>
      </w:r>
      <w:r w:rsidR="002215E3">
        <w:t xml:space="preserve">selects </w:t>
      </w:r>
      <w:r w:rsidR="002215E3" w:rsidRPr="002215E3">
        <w:rPr>
          <w:b/>
        </w:rPr>
        <w:t>EMP NO</w:t>
      </w:r>
      <w:r>
        <w:t>.</w:t>
      </w:r>
    </w:p>
    <w:p w14:paraId="0D7DACB9" w14:textId="38181547" w:rsidR="00487F47" w:rsidRDefault="002215E3" w:rsidP="002329A3">
      <w:pPr>
        <w:pStyle w:val="ListParagraph"/>
        <w:numPr>
          <w:ilvl w:val="0"/>
          <w:numId w:val="27"/>
        </w:numPr>
      </w:pPr>
      <w:r>
        <w:t xml:space="preserve">User selects </w:t>
      </w:r>
      <w:r w:rsidRPr="002215E3">
        <w:rPr>
          <w:b/>
        </w:rPr>
        <w:t>Asset Name</w:t>
      </w:r>
      <w:r>
        <w:rPr>
          <w:b/>
        </w:rPr>
        <w:t>.</w:t>
      </w:r>
    </w:p>
    <w:p w14:paraId="7B70A9EF" w14:textId="0C6F31B7" w:rsidR="00516B52" w:rsidRPr="002329A3" w:rsidRDefault="0038351F" w:rsidP="002329A3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2329A3">
        <w:rPr>
          <w:rFonts w:asciiTheme="minorHAnsi" w:eastAsiaTheme="minorHAnsi" w:hAnsiTheme="minorHAnsi" w:cstheme="minorHAnsi"/>
          <w:lang w:eastAsia="en-US"/>
        </w:rPr>
        <w:t>User</w:t>
      </w:r>
      <w:r w:rsidR="00487F47" w:rsidRPr="002329A3">
        <w:rPr>
          <w:rFonts w:asciiTheme="minorHAnsi" w:eastAsiaTheme="minorHAnsi" w:hAnsiTheme="minorHAnsi" w:cstheme="minorHAnsi"/>
          <w:lang w:eastAsia="en-US"/>
        </w:rPr>
        <w:t xml:space="preserve"> enters </w:t>
      </w:r>
      <w:r w:rsidR="002215E3" w:rsidRPr="002215E3">
        <w:rPr>
          <w:rFonts w:asciiTheme="minorHAnsi" w:eastAsiaTheme="minorHAnsi" w:hAnsiTheme="minorHAnsi" w:cstheme="minorHAnsi"/>
          <w:b/>
          <w:lang w:eastAsia="en-US"/>
        </w:rPr>
        <w:t>Description</w:t>
      </w:r>
      <w:r w:rsidR="002215E3">
        <w:rPr>
          <w:rFonts w:asciiTheme="minorHAnsi" w:eastAsiaTheme="minorHAnsi" w:hAnsiTheme="minorHAnsi" w:cstheme="minorHAnsi"/>
          <w:b/>
          <w:lang w:eastAsia="en-US"/>
        </w:rPr>
        <w:t>.</w:t>
      </w:r>
    </w:p>
    <w:p w14:paraId="0B0050D4" w14:textId="6DA2EC36" w:rsidR="00516B52" w:rsidRPr="002329A3" w:rsidRDefault="0038351F" w:rsidP="002329A3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2329A3">
        <w:rPr>
          <w:rFonts w:asciiTheme="minorHAnsi" w:eastAsiaTheme="minorHAnsi" w:hAnsiTheme="minorHAnsi" w:cstheme="minorHAnsi"/>
          <w:lang w:eastAsia="en-US"/>
        </w:rPr>
        <w:t>User</w:t>
      </w:r>
      <w:r w:rsidR="00516B52" w:rsidRPr="002329A3">
        <w:rPr>
          <w:rFonts w:asciiTheme="minorHAnsi" w:eastAsiaTheme="minorHAnsi" w:hAnsiTheme="minorHAnsi" w:cstheme="minorHAnsi"/>
          <w:lang w:eastAsia="en-US"/>
        </w:rPr>
        <w:t xml:space="preserve"> enters </w:t>
      </w:r>
      <w:r w:rsidR="002215E3" w:rsidRPr="002215E3">
        <w:rPr>
          <w:rFonts w:asciiTheme="minorHAnsi" w:eastAsiaTheme="minorHAnsi" w:hAnsiTheme="minorHAnsi" w:cstheme="minorHAnsi"/>
          <w:b/>
          <w:lang w:eastAsia="en-US"/>
        </w:rPr>
        <w:t>Quantity.</w:t>
      </w:r>
    </w:p>
    <w:p w14:paraId="299DDEF7" w14:textId="1E4CD4A5" w:rsidR="003E795D" w:rsidRPr="002329A3" w:rsidRDefault="0038351F" w:rsidP="002329A3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2329A3">
        <w:rPr>
          <w:rFonts w:asciiTheme="minorHAnsi" w:eastAsiaTheme="minorHAnsi" w:hAnsiTheme="minorHAnsi" w:cstheme="minorHAnsi"/>
          <w:lang w:eastAsia="en-US"/>
        </w:rPr>
        <w:t>User</w:t>
      </w:r>
      <w:r w:rsidR="00516B52" w:rsidRPr="002329A3">
        <w:rPr>
          <w:rFonts w:asciiTheme="minorHAnsi" w:eastAsiaTheme="minorHAnsi" w:hAnsiTheme="minorHAnsi" w:cstheme="minorHAnsi"/>
          <w:lang w:eastAsia="en-US"/>
        </w:rPr>
        <w:t xml:space="preserve"> </w:t>
      </w:r>
      <w:r w:rsidR="00487F47" w:rsidRPr="002329A3">
        <w:rPr>
          <w:rFonts w:asciiTheme="minorHAnsi" w:eastAsiaTheme="minorHAnsi" w:hAnsiTheme="minorHAnsi" w:cstheme="minorHAnsi"/>
          <w:lang w:eastAsia="en-US"/>
        </w:rPr>
        <w:t xml:space="preserve">clicks on the </w:t>
      </w:r>
      <w:r w:rsidR="002329A3" w:rsidRPr="002329A3">
        <w:rPr>
          <w:rFonts w:asciiTheme="minorHAnsi" w:eastAsiaTheme="minorHAnsi" w:hAnsiTheme="minorHAnsi" w:cstheme="minorHAnsi"/>
          <w:b/>
          <w:lang w:eastAsia="en-US"/>
        </w:rPr>
        <w:t>Submit</w:t>
      </w:r>
      <w:r w:rsidR="00487F47" w:rsidRPr="002329A3">
        <w:rPr>
          <w:rFonts w:asciiTheme="minorHAnsi" w:eastAsiaTheme="minorHAnsi" w:hAnsiTheme="minorHAnsi" w:cstheme="minorHAnsi"/>
          <w:lang w:eastAsia="en-US"/>
        </w:rPr>
        <w:t xml:space="preserve"> button.</w:t>
      </w:r>
    </w:p>
    <w:p w14:paraId="287F6D2B" w14:textId="3D2B2664" w:rsidR="003E795D" w:rsidRDefault="002215E3" w:rsidP="002329A3">
      <w:pPr>
        <w:pStyle w:val="ListParagraph"/>
        <w:numPr>
          <w:ilvl w:val="0"/>
          <w:numId w:val="27"/>
        </w:numPr>
      </w:pPr>
      <w:r>
        <w:t>The system validates the details with available rules.</w:t>
      </w:r>
      <w:r w:rsidR="00487F47">
        <w:t>.</w:t>
      </w:r>
    </w:p>
    <w:p w14:paraId="0D577D6B" w14:textId="3B6C9974" w:rsidR="00487F47" w:rsidRPr="002445D4" w:rsidRDefault="00516B52" w:rsidP="002329A3">
      <w:pPr>
        <w:pStyle w:val="ListParagraph"/>
        <w:numPr>
          <w:ilvl w:val="0"/>
          <w:numId w:val="27"/>
        </w:numPr>
      </w:pPr>
      <w:r>
        <w:t xml:space="preserve">The system navigates </w:t>
      </w:r>
      <w:r w:rsidR="0038351F">
        <w:t>User</w:t>
      </w:r>
      <w:r>
        <w:t xml:space="preserve"> to the </w:t>
      </w:r>
      <w:r w:rsidR="002329A3" w:rsidRPr="002329A3">
        <w:rPr>
          <w:b/>
        </w:rPr>
        <w:t>AMS Screen</w:t>
      </w:r>
      <w:r w:rsidR="002215E3">
        <w:rPr>
          <w:b/>
        </w:rPr>
        <w:t>.</w:t>
      </w:r>
    </w:p>
    <w:p w14:paraId="08F058DD" w14:textId="77777777" w:rsidR="009F5790" w:rsidRPr="009F5790" w:rsidRDefault="009F5790" w:rsidP="002329A3">
      <w:pPr>
        <w:pStyle w:val="CommentText"/>
      </w:pPr>
    </w:p>
    <w:p w14:paraId="078DBFF3" w14:textId="77777777" w:rsidR="009F5790" w:rsidRPr="009F5790" w:rsidRDefault="009F5790" w:rsidP="005920F8">
      <w:pPr>
        <w:pStyle w:val="StyleHeading2Sub-headingH2ChapterNumberAppendixLetterchnh"/>
        <w:numPr>
          <w:ilvl w:val="1"/>
          <w:numId w:val="8"/>
        </w:numPr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r w:rsidRPr="009F5790">
        <w:t xml:space="preserve"> </w:t>
      </w:r>
      <w:bookmarkStart w:id="33" w:name="_Toc494201993"/>
      <w:r w:rsidRPr="009F5790">
        <w:t>Alternative Flow</w:t>
      </w:r>
      <w:bookmarkEnd w:id="26"/>
      <w:bookmarkEnd w:id="27"/>
      <w:bookmarkEnd w:id="28"/>
      <w:r w:rsidRPr="009F5790">
        <w:t>s</w:t>
      </w:r>
      <w:bookmarkEnd w:id="29"/>
      <w:bookmarkEnd w:id="30"/>
      <w:bookmarkEnd w:id="31"/>
      <w:bookmarkEnd w:id="32"/>
      <w:bookmarkEnd w:id="33"/>
    </w:p>
    <w:p w14:paraId="1500B5CB" w14:textId="5466A181" w:rsidR="009F5790" w:rsidRPr="009F5790" w:rsidRDefault="00871582" w:rsidP="005920F8">
      <w:pPr>
        <w:pStyle w:val="StyleHeading2Sub-headingH2ChapterNumberAppendixLetterchnh"/>
      </w:pPr>
      <w:bookmarkStart w:id="34" w:name="_Toc165439508"/>
      <w:bookmarkStart w:id="35" w:name="_Toc186019617"/>
      <w:bookmarkStart w:id="36" w:name="_Toc216505521"/>
      <w:bookmarkStart w:id="37" w:name="_Toc494201994"/>
      <w:bookmarkStart w:id="38" w:name="_Toc141844800"/>
      <w:bookmarkStart w:id="39" w:name="_Toc143500967"/>
      <w:bookmarkStart w:id="40" w:name="_Toc144299918"/>
      <w:bookmarkStart w:id="41" w:name="_Toc145125005"/>
      <w:r>
        <w:t xml:space="preserve">4.2.1  </w:t>
      </w:r>
      <w:r w:rsidR="009F5790" w:rsidRPr="009F5790">
        <w:t>Alternate Flow 1</w:t>
      </w:r>
      <w:bookmarkEnd w:id="34"/>
      <w:bookmarkEnd w:id="35"/>
      <w:bookmarkEnd w:id="36"/>
      <w:r w:rsidR="00FD5844">
        <w:t xml:space="preserve">: </w:t>
      </w:r>
      <w:r w:rsidR="00BB51C9">
        <w:t xml:space="preserve">successful </w:t>
      </w:r>
      <w:r w:rsidR="00381298">
        <w:t>Raising a request in</w:t>
      </w:r>
      <w:r w:rsidR="002329A3">
        <w:t xml:space="preserve"> AMS</w:t>
      </w:r>
      <w:r w:rsidR="00BB51C9">
        <w:t xml:space="preserve"> on second attempt</w:t>
      </w:r>
      <w:bookmarkEnd w:id="37"/>
      <w:r w:rsidR="009023AE">
        <w:t xml:space="preserve"> due to entered Quantity is ‘0’</w:t>
      </w:r>
    </w:p>
    <w:p w14:paraId="574AE385" w14:textId="38BDD30A" w:rsidR="009F5790" w:rsidRPr="009F5790" w:rsidRDefault="002329A3" w:rsidP="002329A3">
      <w:pPr>
        <w:tabs>
          <w:tab w:val="left" w:pos="6575"/>
        </w:tabs>
      </w:pPr>
      <w:r>
        <w:tab/>
      </w:r>
    </w:p>
    <w:bookmarkEnd w:id="38"/>
    <w:bookmarkEnd w:id="39"/>
    <w:bookmarkEnd w:id="40"/>
    <w:bookmarkEnd w:id="41"/>
    <w:p w14:paraId="3302AD1F" w14:textId="77777777" w:rsidR="009023AE" w:rsidRDefault="009023AE" w:rsidP="009023AE">
      <w:pPr>
        <w:pStyle w:val="ListParagraph"/>
        <w:numPr>
          <w:ilvl w:val="0"/>
          <w:numId w:val="12"/>
        </w:numPr>
      </w:pPr>
      <w:r>
        <w:t xml:space="preserve">User clicks </w:t>
      </w:r>
      <w:r w:rsidRPr="00043E16">
        <w:rPr>
          <w:b/>
        </w:rPr>
        <w:t>Raise Request</w:t>
      </w:r>
      <w:r>
        <w:t xml:space="preserve"> link available on the Asset Management System home page. </w:t>
      </w:r>
    </w:p>
    <w:p w14:paraId="08B84D64" w14:textId="77777777" w:rsidR="009023AE" w:rsidRDefault="009023AE" w:rsidP="009023AE">
      <w:pPr>
        <w:pStyle w:val="ListParagraph"/>
        <w:numPr>
          <w:ilvl w:val="0"/>
          <w:numId w:val="12"/>
        </w:numPr>
      </w:pPr>
      <w:r>
        <w:t>The system navigates to raise a request screen.</w:t>
      </w:r>
    </w:p>
    <w:p w14:paraId="217DA19D" w14:textId="77777777" w:rsidR="009023AE" w:rsidRDefault="009023AE" w:rsidP="009023AE">
      <w:pPr>
        <w:pStyle w:val="ListParagraph"/>
        <w:numPr>
          <w:ilvl w:val="0"/>
          <w:numId w:val="12"/>
        </w:numPr>
      </w:pPr>
      <w:r>
        <w:t xml:space="preserve">User selects </w:t>
      </w:r>
      <w:r w:rsidRPr="002215E3">
        <w:rPr>
          <w:b/>
        </w:rPr>
        <w:t>EMP NO</w:t>
      </w:r>
      <w:r>
        <w:t>.</w:t>
      </w:r>
    </w:p>
    <w:p w14:paraId="6BADC4EC" w14:textId="77777777" w:rsidR="009023AE" w:rsidRDefault="009023AE" w:rsidP="009023AE">
      <w:pPr>
        <w:pStyle w:val="ListParagraph"/>
        <w:numPr>
          <w:ilvl w:val="0"/>
          <w:numId w:val="12"/>
        </w:numPr>
      </w:pPr>
      <w:r>
        <w:t xml:space="preserve">User selects </w:t>
      </w:r>
      <w:r w:rsidRPr="002215E3">
        <w:rPr>
          <w:b/>
        </w:rPr>
        <w:t>Asset Name</w:t>
      </w:r>
      <w:r>
        <w:rPr>
          <w:b/>
        </w:rPr>
        <w:t>.</w:t>
      </w:r>
    </w:p>
    <w:p w14:paraId="0468771E" w14:textId="77777777" w:rsidR="009023AE" w:rsidRPr="002329A3" w:rsidRDefault="009023AE" w:rsidP="009023A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2329A3">
        <w:rPr>
          <w:rFonts w:asciiTheme="minorHAnsi" w:eastAsiaTheme="minorHAnsi" w:hAnsiTheme="minorHAnsi" w:cstheme="minorHAnsi"/>
          <w:lang w:eastAsia="en-US"/>
        </w:rPr>
        <w:t xml:space="preserve">User enters </w:t>
      </w:r>
      <w:r w:rsidRPr="002215E3">
        <w:rPr>
          <w:rFonts w:asciiTheme="minorHAnsi" w:eastAsiaTheme="minorHAnsi" w:hAnsiTheme="minorHAnsi" w:cstheme="minorHAnsi"/>
          <w:b/>
          <w:lang w:eastAsia="en-US"/>
        </w:rPr>
        <w:t>Description</w:t>
      </w:r>
      <w:r>
        <w:rPr>
          <w:rFonts w:asciiTheme="minorHAnsi" w:eastAsiaTheme="minorHAnsi" w:hAnsiTheme="minorHAnsi" w:cstheme="minorHAnsi"/>
          <w:b/>
          <w:lang w:eastAsia="en-US"/>
        </w:rPr>
        <w:t>.</w:t>
      </w:r>
    </w:p>
    <w:p w14:paraId="36AE643C" w14:textId="74875DA9" w:rsidR="009023AE" w:rsidRPr="002329A3" w:rsidRDefault="009023AE" w:rsidP="009023A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2329A3">
        <w:rPr>
          <w:rFonts w:asciiTheme="minorHAnsi" w:eastAsiaTheme="minorHAnsi" w:hAnsiTheme="minorHAnsi" w:cstheme="minorHAnsi"/>
          <w:lang w:eastAsia="en-US"/>
        </w:rPr>
        <w:t xml:space="preserve">User enters </w:t>
      </w:r>
      <w:r w:rsidRPr="002215E3">
        <w:rPr>
          <w:rFonts w:asciiTheme="minorHAnsi" w:eastAsiaTheme="minorHAnsi" w:hAnsiTheme="minorHAnsi" w:cstheme="minorHAnsi"/>
          <w:b/>
          <w:lang w:eastAsia="en-US"/>
        </w:rPr>
        <w:t>Quantity</w:t>
      </w:r>
      <w:r>
        <w:rPr>
          <w:rFonts w:asciiTheme="minorHAnsi" w:eastAsiaTheme="minorHAnsi" w:hAnsiTheme="minorHAnsi" w:cstheme="minorHAnsi"/>
          <w:b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lang w:eastAsia="en-US"/>
        </w:rPr>
        <w:t>as 0</w:t>
      </w:r>
      <w:r w:rsidRPr="002215E3">
        <w:rPr>
          <w:rFonts w:asciiTheme="minorHAnsi" w:eastAsiaTheme="minorHAnsi" w:hAnsiTheme="minorHAnsi" w:cstheme="minorHAnsi"/>
          <w:b/>
          <w:lang w:eastAsia="en-US"/>
        </w:rPr>
        <w:t>.</w:t>
      </w:r>
    </w:p>
    <w:p w14:paraId="5B481D53" w14:textId="77777777" w:rsidR="009023AE" w:rsidRPr="002329A3" w:rsidRDefault="009023AE" w:rsidP="009023A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2329A3">
        <w:rPr>
          <w:rFonts w:asciiTheme="minorHAnsi" w:eastAsiaTheme="minorHAnsi" w:hAnsiTheme="minorHAnsi" w:cstheme="minorHAnsi"/>
          <w:lang w:eastAsia="en-US"/>
        </w:rPr>
        <w:t xml:space="preserve">User clicks on the </w:t>
      </w:r>
      <w:r w:rsidRPr="002329A3">
        <w:rPr>
          <w:rFonts w:asciiTheme="minorHAnsi" w:eastAsiaTheme="minorHAnsi" w:hAnsiTheme="minorHAnsi" w:cstheme="minorHAnsi"/>
          <w:b/>
          <w:lang w:eastAsia="en-US"/>
        </w:rPr>
        <w:t>Submit</w:t>
      </w:r>
      <w:r w:rsidRPr="002329A3">
        <w:rPr>
          <w:rFonts w:asciiTheme="minorHAnsi" w:eastAsiaTheme="minorHAnsi" w:hAnsiTheme="minorHAnsi" w:cstheme="minorHAnsi"/>
          <w:lang w:eastAsia="en-US"/>
        </w:rPr>
        <w:t xml:space="preserve"> button.</w:t>
      </w:r>
    </w:p>
    <w:p w14:paraId="40CA25BD" w14:textId="4BADD44B" w:rsidR="009023AE" w:rsidRPr="002445D4" w:rsidRDefault="009023AE" w:rsidP="009023AE">
      <w:pPr>
        <w:pStyle w:val="ListParagraph"/>
        <w:numPr>
          <w:ilvl w:val="0"/>
          <w:numId w:val="12"/>
        </w:numPr>
      </w:pPr>
      <w:r>
        <w:t>The system validates the details with available rules.</w:t>
      </w:r>
    </w:p>
    <w:p w14:paraId="19868F1E" w14:textId="7958B076" w:rsidR="00FD5844" w:rsidRDefault="00816D84" w:rsidP="005920F8">
      <w:pPr>
        <w:pStyle w:val="ListParagraph"/>
        <w:numPr>
          <w:ilvl w:val="0"/>
          <w:numId w:val="12"/>
        </w:numPr>
      </w:pPr>
      <w:r>
        <w:t>The system pro</w:t>
      </w:r>
      <w:r w:rsidR="00516B52">
        <w:t>m</w:t>
      </w:r>
      <w:r>
        <w:t>p</w:t>
      </w:r>
      <w:r w:rsidR="00516B52">
        <w:t xml:space="preserve">ts the </w:t>
      </w:r>
      <w:r w:rsidR="0038351F">
        <w:t>User</w:t>
      </w:r>
      <w:r w:rsidR="00FD5844">
        <w:t xml:space="preserve"> to re-enter the </w:t>
      </w:r>
      <w:r>
        <w:t>Quantity.</w:t>
      </w:r>
    </w:p>
    <w:p w14:paraId="5A2D3A21" w14:textId="2F2B7F6A" w:rsidR="00FD5844" w:rsidRDefault="0030117E" w:rsidP="005920F8">
      <w:pPr>
        <w:pStyle w:val="ListParagraph"/>
        <w:numPr>
          <w:ilvl w:val="0"/>
          <w:numId w:val="12"/>
        </w:numPr>
      </w:pPr>
      <w:r>
        <w:t>The step 3</w:t>
      </w:r>
      <w:r w:rsidR="00FD5844">
        <w:t xml:space="preserve"> of Basic flow is followed.</w:t>
      </w:r>
    </w:p>
    <w:p w14:paraId="46DC7092" w14:textId="77777777" w:rsidR="009F5790" w:rsidRPr="009F5790" w:rsidRDefault="009F5790" w:rsidP="00516B52">
      <w:pPr>
        <w:pStyle w:val="infoblue"/>
        <w:ind w:left="0"/>
      </w:pPr>
      <w:bookmarkStart w:id="42" w:name="_Toc144299927"/>
    </w:p>
    <w:p w14:paraId="2BF1FBF7" w14:textId="00D5EB57" w:rsidR="00800A1B" w:rsidRDefault="00516B52" w:rsidP="005920F8">
      <w:pPr>
        <w:pStyle w:val="StyleHeading2Sub-headingH2ChapterNumberAppendixLetterchnh"/>
      </w:pPr>
      <w:bookmarkStart w:id="43" w:name="_Toc494201995"/>
      <w:r>
        <w:t>4.2.2</w:t>
      </w:r>
      <w:r w:rsidR="00800A1B">
        <w:t xml:space="preserve">  Alternate Flow </w:t>
      </w:r>
      <w:r>
        <w:t>2</w:t>
      </w:r>
      <w:bookmarkEnd w:id="43"/>
    </w:p>
    <w:p w14:paraId="0F03F8BC" w14:textId="77777777" w:rsidR="009F5790" w:rsidRPr="009F5790" w:rsidRDefault="009F5790" w:rsidP="005920F8"/>
    <w:p w14:paraId="28D5B42E" w14:textId="0D996CDA" w:rsidR="00800A1B" w:rsidRDefault="00516B52" w:rsidP="005920F8">
      <w:pPr>
        <w:pStyle w:val="StyleHeading2Sub-headingH2ChapterNumberAppendixLetterchnh"/>
      </w:pPr>
      <w:bookmarkStart w:id="44" w:name="_Toc494201996"/>
      <w:r>
        <w:t>Exception Flow 1</w:t>
      </w:r>
      <w:r w:rsidR="00800A1B">
        <w:t>: Web Server Down</w:t>
      </w:r>
      <w:bookmarkEnd w:id="44"/>
    </w:p>
    <w:p w14:paraId="448765C3" w14:textId="58470F36" w:rsidR="00043E16" w:rsidRDefault="00043E16" w:rsidP="005920F8">
      <w:pPr>
        <w:pStyle w:val="ListParagraph"/>
        <w:numPr>
          <w:ilvl w:val="0"/>
          <w:numId w:val="14"/>
        </w:numPr>
      </w:pPr>
      <w:r>
        <w:t xml:space="preserve">User clicks </w:t>
      </w:r>
      <w:r w:rsidRPr="00043E16">
        <w:rPr>
          <w:b/>
        </w:rPr>
        <w:t>Raise Request</w:t>
      </w:r>
      <w:r>
        <w:t xml:space="preserve"> link available on the Asset Management System home page.</w:t>
      </w:r>
    </w:p>
    <w:p w14:paraId="7CCF3F54" w14:textId="1957C5EE" w:rsidR="00800A1B" w:rsidRPr="00B07296" w:rsidRDefault="00800A1B" w:rsidP="005920F8">
      <w:pPr>
        <w:pStyle w:val="ListParagraph"/>
        <w:numPr>
          <w:ilvl w:val="0"/>
          <w:numId w:val="14"/>
        </w:numPr>
      </w:pPr>
      <w:r>
        <w:t>The system displays an error message regarding web server unavailability problem</w:t>
      </w:r>
    </w:p>
    <w:p w14:paraId="35BD7539" w14:textId="5DCF1D73" w:rsidR="00800A1B" w:rsidRDefault="00516B52" w:rsidP="005920F8">
      <w:pPr>
        <w:pStyle w:val="StyleHeading2Sub-headingH2ChapterNumberAppendixLetterchnh"/>
      </w:pPr>
      <w:bookmarkStart w:id="45" w:name="_Toc494201997"/>
      <w:r>
        <w:t>Exception Flow 2</w:t>
      </w:r>
      <w:r w:rsidR="00800A1B">
        <w:t>: Database Connectivity Error</w:t>
      </w:r>
      <w:bookmarkEnd w:id="45"/>
    </w:p>
    <w:p w14:paraId="4046E15A" w14:textId="77777777" w:rsidR="00800A1B" w:rsidRDefault="00800A1B" w:rsidP="005920F8"/>
    <w:p w14:paraId="0330984C" w14:textId="77777777" w:rsidR="00043E16" w:rsidRDefault="00043E16" w:rsidP="00043E16">
      <w:pPr>
        <w:pStyle w:val="ListParagraph"/>
        <w:numPr>
          <w:ilvl w:val="0"/>
          <w:numId w:val="16"/>
        </w:numPr>
      </w:pPr>
      <w:r>
        <w:t xml:space="preserve">User clicks </w:t>
      </w:r>
      <w:r w:rsidRPr="00043E16">
        <w:rPr>
          <w:b/>
        </w:rPr>
        <w:t>Raise Request</w:t>
      </w:r>
      <w:r>
        <w:t xml:space="preserve"> link available on the Asset Management System home page. </w:t>
      </w:r>
    </w:p>
    <w:p w14:paraId="7A4F4138" w14:textId="77777777" w:rsidR="00043E16" w:rsidRDefault="00043E16" w:rsidP="00043E16">
      <w:pPr>
        <w:pStyle w:val="ListParagraph"/>
        <w:numPr>
          <w:ilvl w:val="0"/>
          <w:numId w:val="16"/>
        </w:numPr>
      </w:pPr>
      <w:r>
        <w:t>The system navigates to raise a request screen.</w:t>
      </w:r>
    </w:p>
    <w:p w14:paraId="4D860897" w14:textId="77777777" w:rsidR="00043E16" w:rsidRDefault="00043E16" w:rsidP="00043E16">
      <w:pPr>
        <w:pStyle w:val="ListParagraph"/>
        <w:numPr>
          <w:ilvl w:val="0"/>
          <w:numId w:val="16"/>
        </w:numPr>
      </w:pPr>
      <w:r>
        <w:t xml:space="preserve">User selects </w:t>
      </w:r>
      <w:r w:rsidRPr="002215E3">
        <w:rPr>
          <w:b/>
        </w:rPr>
        <w:t>EMP NO</w:t>
      </w:r>
      <w:r>
        <w:t>.</w:t>
      </w:r>
    </w:p>
    <w:p w14:paraId="2A047461" w14:textId="77777777" w:rsidR="00043E16" w:rsidRDefault="00043E16" w:rsidP="00043E16">
      <w:pPr>
        <w:pStyle w:val="ListParagraph"/>
        <w:numPr>
          <w:ilvl w:val="0"/>
          <w:numId w:val="16"/>
        </w:numPr>
      </w:pPr>
      <w:r>
        <w:t xml:space="preserve">User selects </w:t>
      </w:r>
      <w:r w:rsidRPr="002215E3">
        <w:rPr>
          <w:b/>
        </w:rPr>
        <w:t>Asset Name</w:t>
      </w:r>
      <w:r>
        <w:rPr>
          <w:b/>
        </w:rPr>
        <w:t>.</w:t>
      </w:r>
    </w:p>
    <w:p w14:paraId="07F179D2" w14:textId="77777777" w:rsidR="00043E16" w:rsidRPr="002329A3" w:rsidRDefault="00043E16" w:rsidP="00043E16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2329A3">
        <w:rPr>
          <w:rFonts w:asciiTheme="minorHAnsi" w:eastAsiaTheme="minorHAnsi" w:hAnsiTheme="minorHAnsi" w:cstheme="minorHAnsi"/>
          <w:lang w:eastAsia="en-US"/>
        </w:rPr>
        <w:t xml:space="preserve">User enters </w:t>
      </w:r>
      <w:r w:rsidRPr="002215E3">
        <w:rPr>
          <w:rFonts w:asciiTheme="minorHAnsi" w:eastAsiaTheme="minorHAnsi" w:hAnsiTheme="minorHAnsi" w:cstheme="minorHAnsi"/>
          <w:b/>
          <w:lang w:eastAsia="en-US"/>
        </w:rPr>
        <w:t>Description</w:t>
      </w:r>
      <w:r>
        <w:rPr>
          <w:rFonts w:asciiTheme="minorHAnsi" w:eastAsiaTheme="minorHAnsi" w:hAnsiTheme="minorHAnsi" w:cstheme="minorHAnsi"/>
          <w:b/>
          <w:lang w:eastAsia="en-US"/>
        </w:rPr>
        <w:t>.</w:t>
      </w:r>
    </w:p>
    <w:p w14:paraId="55DB12D4" w14:textId="77777777" w:rsidR="00043E16" w:rsidRPr="002329A3" w:rsidRDefault="00043E16" w:rsidP="00043E16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2329A3">
        <w:rPr>
          <w:rFonts w:asciiTheme="minorHAnsi" w:eastAsiaTheme="minorHAnsi" w:hAnsiTheme="minorHAnsi" w:cstheme="minorHAnsi"/>
          <w:lang w:eastAsia="en-US"/>
        </w:rPr>
        <w:t xml:space="preserve">User enters </w:t>
      </w:r>
      <w:r w:rsidRPr="002215E3">
        <w:rPr>
          <w:rFonts w:asciiTheme="minorHAnsi" w:eastAsiaTheme="minorHAnsi" w:hAnsiTheme="minorHAnsi" w:cstheme="minorHAnsi"/>
          <w:b/>
          <w:lang w:eastAsia="en-US"/>
        </w:rPr>
        <w:t>Quantity.</w:t>
      </w:r>
    </w:p>
    <w:p w14:paraId="506E28EE" w14:textId="77777777" w:rsidR="00043E16" w:rsidRPr="002329A3" w:rsidRDefault="00043E16" w:rsidP="00043E16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2329A3">
        <w:rPr>
          <w:rFonts w:asciiTheme="minorHAnsi" w:eastAsiaTheme="minorHAnsi" w:hAnsiTheme="minorHAnsi" w:cstheme="minorHAnsi"/>
          <w:lang w:eastAsia="en-US"/>
        </w:rPr>
        <w:t xml:space="preserve">User clicks on the </w:t>
      </w:r>
      <w:r w:rsidRPr="002329A3">
        <w:rPr>
          <w:rFonts w:asciiTheme="minorHAnsi" w:eastAsiaTheme="minorHAnsi" w:hAnsiTheme="minorHAnsi" w:cstheme="minorHAnsi"/>
          <w:b/>
          <w:lang w:eastAsia="en-US"/>
        </w:rPr>
        <w:t>Submit</w:t>
      </w:r>
      <w:r w:rsidRPr="002329A3">
        <w:rPr>
          <w:rFonts w:asciiTheme="minorHAnsi" w:eastAsiaTheme="minorHAnsi" w:hAnsiTheme="minorHAnsi" w:cstheme="minorHAnsi"/>
          <w:lang w:eastAsia="en-US"/>
        </w:rPr>
        <w:t xml:space="preserve"> button.</w:t>
      </w:r>
    </w:p>
    <w:p w14:paraId="4DCA3991" w14:textId="77777777" w:rsidR="00800A1B" w:rsidRPr="002445D4" w:rsidRDefault="00800A1B" w:rsidP="005920F8">
      <w:pPr>
        <w:pStyle w:val="ListParagraph"/>
        <w:numPr>
          <w:ilvl w:val="0"/>
          <w:numId w:val="16"/>
        </w:numPr>
      </w:pPr>
      <w:r w:rsidRPr="00B22A32">
        <w:t>The system</w:t>
      </w:r>
      <w:r>
        <w:t xml:space="preserve"> displays an error message regarding database connectivity problem.</w:t>
      </w:r>
    </w:p>
    <w:p w14:paraId="620F3FC6" w14:textId="70607155" w:rsidR="00800A1B" w:rsidRDefault="00516B52" w:rsidP="005920F8">
      <w:pPr>
        <w:pStyle w:val="StyleHeading2Sub-headingH2ChapterNumberAppendixLetterchnh"/>
      </w:pPr>
      <w:bookmarkStart w:id="46" w:name="_Toc494201998"/>
      <w:r>
        <w:t>Exception Flow 3</w:t>
      </w:r>
      <w:r w:rsidR="00800A1B">
        <w:t>: Network Connectivity Error</w:t>
      </w:r>
      <w:bookmarkEnd w:id="46"/>
    </w:p>
    <w:p w14:paraId="7E0E6F6F" w14:textId="77777777" w:rsidR="00800A1B" w:rsidRDefault="00800A1B" w:rsidP="005920F8"/>
    <w:p w14:paraId="2D250B1A" w14:textId="77777777" w:rsidR="00043E16" w:rsidRDefault="00043E16" w:rsidP="00043E16">
      <w:pPr>
        <w:pStyle w:val="ListParagraph"/>
        <w:numPr>
          <w:ilvl w:val="0"/>
          <w:numId w:val="17"/>
        </w:numPr>
      </w:pPr>
      <w:r>
        <w:t xml:space="preserve">User clicks </w:t>
      </w:r>
      <w:r w:rsidRPr="00043E16">
        <w:rPr>
          <w:b/>
        </w:rPr>
        <w:t>Raise Request</w:t>
      </w:r>
      <w:r>
        <w:t xml:space="preserve"> link available on the Asset Management System home page. </w:t>
      </w:r>
    </w:p>
    <w:p w14:paraId="0127B9B8" w14:textId="77777777" w:rsidR="00043E16" w:rsidRDefault="00043E16" w:rsidP="00043E16">
      <w:pPr>
        <w:pStyle w:val="ListParagraph"/>
        <w:numPr>
          <w:ilvl w:val="0"/>
          <w:numId w:val="17"/>
        </w:numPr>
      </w:pPr>
      <w:r>
        <w:t>The system navigates to raise a request screen.</w:t>
      </w:r>
    </w:p>
    <w:p w14:paraId="6C0C7014" w14:textId="77777777" w:rsidR="00043E16" w:rsidRDefault="00043E16" w:rsidP="00043E16">
      <w:pPr>
        <w:pStyle w:val="ListParagraph"/>
        <w:numPr>
          <w:ilvl w:val="0"/>
          <w:numId w:val="17"/>
        </w:numPr>
      </w:pPr>
      <w:r>
        <w:t xml:space="preserve">User selects </w:t>
      </w:r>
      <w:r w:rsidRPr="002215E3">
        <w:rPr>
          <w:b/>
        </w:rPr>
        <w:t>EMP NO</w:t>
      </w:r>
      <w:r>
        <w:t>.</w:t>
      </w:r>
    </w:p>
    <w:p w14:paraId="34349DDD" w14:textId="77777777" w:rsidR="00043E16" w:rsidRDefault="00043E16" w:rsidP="00043E16">
      <w:pPr>
        <w:pStyle w:val="ListParagraph"/>
        <w:numPr>
          <w:ilvl w:val="0"/>
          <w:numId w:val="17"/>
        </w:numPr>
      </w:pPr>
      <w:r>
        <w:t xml:space="preserve">User selects </w:t>
      </w:r>
      <w:r w:rsidRPr="002215E3">
        <w:rPr>
          <w:b/>
        </w:rPr>
        <w:t>Asset Name</w:t>
      </w:r>
      <w:r>
        <w:rPr>
          <w:b/>
        </w:rPr>
        <w:t>.</w:t>
      </w:r>
    </w:p>
    <w:p w14:paraId="6198EA32" w14:textId="77777777" w:rsidR="00043E16" w:rsidRPr="002329A3" w:rsidRDefault="00043E16" w:rsidP="00043E16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2329A3">
        <w:rPr>
          <w:rFonts w:asciiTheme="minorHAnsi" w:eastAsiaTheme="minorHAnsi" w:hAnsiTheme="minorHAnsi" w:cstheme="minorHAnsi"/>
          <w:lang w:eastAsia="en-US"/>
        </w:rPr>
        <w:t xml:space="preserve">User enters </w:t>
      </w:r>
      <w:r w:rsidRPr="002215E3">
        <w:rPr>
          <w:rFonts w:asciiTheme="minorHAnsi" w:eastAsiaTheme="minorHAnsi" w:hAnsiTheme="minorHAnsi" w:cstheme="minorHAnsi"/>
          <w:b/>
          <w:lang w:eastAsia="en-US"/>
        </w:rPr>
        <w:t>Description</w:t>
      </w:r>
      <w:r>
        <w:rPr>
          <w:rFonts w:asciiTheme="minorHAnsi" w:eastAsiaTheme="minorHAnsi" w:hAnsiTheme="minorHAnsi" w:cstheme="minorHAnsi"/>
          <w:b/>
          <w:lang w:eastAsia="en-US"/>
        </w:rPr>
        <w:t>.</w:t>
      </w:r>
    </w:p>
    <w:p w14:paraId="425D61DF" w14:textId="77777777" w:rsidR="00043E16" w:rsidRPr="002329A3" w:rsidRDefault="00043E16" w:rsidP="00043E16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2329A3">
        <w:rPr>
          <w:rFonts w:asciiTheme="minorHAnsi" w:eastAsiaTheme="minorHAnsi" w:hAnsiTheme="minorHAnsi" w:cstheme="minorHAnsi"/>
          <w:lang w:eastAsia="en-US"/>
        </w:rPr>
        <w:lastRenderedPageBreak/>
        <w:t xml:space="preserve">User enters </w:t>
      </w:r>
      <w:r w:rsidRPr="002215E3">
        <w:rPr>
          <w:rFonts w:asciiTheme="minorHAnsi" w:eastAsiaTheme="minorHAnsi" w:hAnsiTheme="minorHAnsi" w:cstheme="minorHAnsi"/>
          <w:b/>
          <w:lang w:eastAsia="en-US"/>
        </w:rPr>
        <w:t>Quantity.</w:t>
      </w:r>
    </w:p>
    <w:p w14:paraId="13807C75" w14:textId="77777777" w:rsidR="00043E16" w:rsidRPr="002329A3" w:rsidRDefault="00043E16" w:rsidP="00043E16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2329A3">
        <w:rPr>
          <w:rFonts w:asciiTheme="minorHAnsi" w:eastAsiaTheme="minorHAnsi" w:hAnsiTheme="minorHAnsi" w:cstheme="minorHAnsi"/>
          <w:lang w:eastAsia="en-US"/>
        </w:rPr>
        <w:t xml:space="preserve">User clicks on the </w:t>
      </w:r>
      <w:r w:rsidRPr="002329A3">
        <w:rPr>
          <w:rFonts w:asciiTheme="minorHAnsi" w:eastAsiaTheme="minorHAnsi" w:hAnsiTheme="minorHAnsi" w:cstheme="minorHAnsi"/>
          <w:b/>
          <w:lang w:eastAsia="en-US"/>
        </w:rPr>
        <w:t>Submit</w:t>
      </w:r>
      <w:r w:rsidRPr="002329A3">
        <w:rPr>
          <w:rFonts w:asciiTheme="minorHAnsi" w:eastAsiaTheme="minorHAnsi" w:hAnsiTheme="minorHAnsi" w:cstheme="minorHAnsi"/>
          <w:lang w:eastAsia="en-US"/>
        </w:rPr>
        <w:t xml:space="preserve"> button.</w:t>
      </w:r>
    </w:p>
    <w:p w14:paraId="73CCF1A0" w14:textId="77777777" w:rsidR="00800A1B" w:rsidRPr="002445D4" w:rsidRDefault="00800A1B" w:rsidP="005920F8">
      <w:pPr>
        <w:pStyle w:val="ListParagraph"/>
        <w:numPr>
          <w:ilvl w:val="0"/>
          <w:numId w:val="17"/>
        </w:numPr>
      </w:pPr>
      <w:r w:rsidRPr="00B22A32">
        <w:t>The system</w:t>
      </w:r>
      <w:r>
        <w:t xml:space="preserve"> displays an error message regarding network connectivity problem.</w:t>
      </w:r>
    </w:p>
    <w:p w14:paraId="391037F1" w14:textId="77777777" w:rsidR="009F5790" w:rsidRPr="009F5790" w:rsidRDefault="009F5790" w:rsidP="005920F8">
      <w:pPr>
        <w:pStyle w:val="infoblue"/>
      </w:pPr>
    </w:p>
    <w:p w14:paraId="028B5EC2" w14:textId="77777777" w:rsidR="009F5790" w:rsidRPr="009F5790" w:rsidRDefault="009F5790" w:rsidP="005920F8">
      <w:pPr>
        <w:pStyle w:val="StyleHeading1H1Mainheading1Heading1Heading10Head1h1Sec"/>
      </w:pPr>
      <w:bookmarkStart w:id="47" w:name="_Toc145125013"/>
      <w:bookmarkStart w:id="48" w:name="_Toc165439511"/>
      <w:bookmarkStart w:id="49" w:name="_Toc186019620"/>
      <w:bookmarkStart w:id="50" w:name="_Toc494201999"/>
      <w:r w:rsidRPr="009F5790">
        <w:t>Post Conditions</w:t>
      </w:r>
      <w:bookmarkEnd w:id="42"/>
      <w:bookmarkEnd w:id="47"/>
      <w:bookmarkEnd w:id="48"/>
      <w:bookmarkEnd w:id="49"/>
      <w:bookmarkEnd w:id="50"/>
    </w:p>
    <w:p w14:paraId="332A8832" w14:textId="77777777" w:rsidR="009F5790" w:rsidRPr="009F5790" w:rsidRDefault="009F5790" w:rsidP="005920F8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9F5790" w:rsidRPr="009F5790" w14:paraId="0A18AD99" w14:textId="77777777" w:rsidTr="00062CBA">
        <w:trPr>
          <w:tblHeader/>
        </w:trPr>
        <w:tc>
          <w:tcPr>
            <w:tcW w:w="3168" w:type="dxa"/>
          </w:tcPr>
          <w:p w14:paraId="01B7B884" w14:textId="77777777" w:rsidR="009F5790" w:rsidRPr="009F5790" w:rsidRDefault="009F5790" w:rsidP="005920F8">
            <w:r w:rsidRPr="009F5790">
              <w:t>Flow Name</w:t>
            </w:r>
          </w:p>
        </w:tc>
        <w:tc>
          <w:tcPr>
            <w:tcW w:w="5688" w:type="dxa"/>
          </w:tcPr>
          <w:p w14:paraId="002E44F9" w14:textId="77777777" w:rsidR="009F5790" w:rsidRPr="009F5790" w:rsidRDefault="009F5790" w:rsidP="005920F8">
            <w:r w:rsidRPr="009F5790">
              <w:t>Post Condition</w:t>
            </w:r>
          </w:p>
        </w:tc>
      </w:tr>
      <w:tr w:rsidR="007B41E9" w:rsidRPr="009F5790" w14:paraId="157725F0" w14:textId="77777777" w:rsidTr="00062CBA">
        <w:tc>
          <w:tcPr>
            <w:tcW w:w="3168" w:type="dxa"/>
          </w:tcPr>
          <w:p w14:paraId="6FC88656" w14:textId="0D4FAB5D" w:rsidR="007B41E9" w:rsidRPr="009F5790" w:rsidRDefault="00043E16" w:rsidP="00667AD1">
            <w:r w:rsidRPr="00913ACC">
              <w:t xml:space="preserve">Successful </w:t>
            </w:r>
            <w:r>
              <w:t>raising a request in</w:t>
            </w:r>
            <w:r w:rsidRPr="00913ACC">
              <w:t xml:space="preserve"> </w:t>
            </w:r>
            <w:r>
              <w:t>Asset Management System.</w:t>
            </w:r>
          </w:p>
        </w:tc>
        <w:tc>
          <w:tcPr>
            <w:tcW w:w="5688" w:type="dxa"/>
          </w:tcPr>
          <w:p w14:paraId="7AD6974C" w14:textId="0237E470" w:rsidR="007B41E9" w:rsidRPr="009F5790" w:rsidRDefault="00043E16" w:rsidP="00667AD1">
            <w:pPr>
              <w:pStyle w:val="infoblue"/>
            </w:pPr>
            <w:r>
              <w:t>System will register a request</w:t>
            </w:r>
            <w:r w:rsidR="007B41E9">
              <w:t xml:space="preserve"> and should navigate</w:t>
            </w:r>
            <w:r>
              <w:t>s user</w:t>
            </w:r>
            <w:r w:rsidR="007B41E9" w:rsidRPr="009F1100">
              <w:t xml:space="preserve"> to the </w:t>
            </w:r>
            <w:r>
              <w:t xml:space="preserve">AMS </w:t>
            </w:r>
            <w:r w:rsidR="00667AD1">
              <w:t>Home Page</w:t>
            </w:r>
            <w:r w:rsidR="00F870B8">
              <w:t>.</w:t>
            </w:r>
          </w:p>
        </w:tc>
      </w:tr>
      <w:tr w:rsidR="007B41E9" w:rsidRPr="007B41E9" w14:paraId="17525C3D" w14:textId="77777777" w:rsidTr="00062CBA">
        <w:tc>
          <w:tcPr>
            <w:tcW w:w="3168" w:type="dxa"/>
          </w:tcPr>
          <w:p w14:paraId="16F72E40" w14:textId="639627E6" w:rsidR="007B41E9" w:rsidRPr="007B41E9" w:rsidRDefault="00381298" w:rsidP="00667AD1">
            <w:r w:rsidRPr="00913ACC">
              <w:t xml:space="preserve">Successful </w:t>
            </w:r>
            <w:r>
              <w:t>raising a request in</w:t>
            </w:r>
            <w:r w:rsidRPr="00913ACC">
              <w:t xml:space="preserve"> </w:t>
            </w:r>
            <w:r>
              <w:t xml:space="preserve">Asset Management System </w:t>
            </w:r>
            <w:r w:rsidR="007B41E9" w:rsidRPr="007B41E9">
              <w:t>with reattempt</w:t>
            </w:r>
            <w:r>
              <w:t>.</w:t>
            </w:r>
          </w:p>
        </w:tc>
        <w:tc>
          <w:tcPr>
            <w:tcW w:w="5688" w:type="dxa"/>
          </w:tcPr>
          <w:p w14:paraId="23B5FA5C" w14:textId="39E483DC" w:rsidR="007B41E9" w:rsidRPr="007B41E9" w:rsidRDefault="00F870B8" w:rsidP="00667AD1">
            <w:r>
              <w:t>System will register a request and should navigates user</w:t>
            </w:r>
            <w:r w:rsidRPr="009F1100">
              <w:t xml:space="preserve"> to the </w:t>
            </w:r>
            <w:r>
              <w:t>AMS Home Page.</w:t>
            </w:r>
          </w:p>
        </w:tc>
      </w:tr>
      <w:tr w:rsidR="00667AD1" w:rsidRPr="007B41E9" w14:paraId="2CE33834" w14:textId="77777777" w:rsidTr="00062CBA">
        <w:tc>
          <w:tcPr>
            <w:tcW w:w="3168" w:type="dxa"/>
          </w:tcPr>
          <w:p w14:paraId="43DB0227" w14:textId="691AD06C" w:rsidR="00667AD1" w:rsidRPr="007B41E9" w:rsidRDefault="00667AD1" w:rsidP="005920F8">
            <w:r w:rsidRPr="007B41E9">
              <w:t>Web Server Down</w:t>
            </w:r>
          </w:p>
        </w:tc>
        <w:tc>
          <w:tcPr>
            <w:tcW w:w="5688" w:type="dxa"/>
          </w:tcPr>
          <w:p w14:paraId="43EE6D48" w14:textId="0A9B240D" w:rsidR="00667AD1" w:rsidRPr="007B41E9" w:rsidRDefault="00667AD1" w:rsidP="00F870B8">
            <w:r w:rsidRPr="007B41E9">
              <w:t xml:space="preserve">The system should display an error message to the </w:t>
            </w:r>
            <w:r w:rsidR="00F870B8">
              <w:t>user</w:t>
            </w:r>
            <w:r w:rsidRPr="007B41E9">
              <w:t xml:space="preserve"> regarding web server unavailability problem</w:t>
            </w:r>
          </w:p>
        </w:tc>
      </w:tr>
      <w:tr w:rsidR="00667AD1" w:rsidRPr="007B41E9" w14:paraId="50EFF790" w14:textId="77777777" w:rsidTr="00062CBA">
        <w:tc>
          <w:tcPr>
            <w:tcW w:w="3168" w:type="dxa"/>
          </w:tcPr>
          <w:p w14:paraId="2A7601A8" w14:textId="497D524F" w:rsidR="00667AD1" w:rsidRPr="007B41E9" w:rsidRDefault="00667AD1" w:rsidP="005920F8">
            <w:r w:rsidRPr="007B41E9">
              <w:t>Database Connectivity Error</w:t>
            </w:r>
          </w:p>
        </w:tc>
        <w:tc>
          <w:tcPr>
            <w:tcW w:w="5688" w:type="dxa"/>
          </w:tcPr>
          <w:p w14:paraId="0C2A61A0" w14:textId="22A3788B" w:rsidR="00667AD1" w:rsidRPr="007B41E9" w:rsidRDefault="00667AD1" w:rsidP="00F870B8">
            <w:pPr>
              <w:pStyle w:val="infoblue"/>
              <w:rPr>
                <w:bCs/>
              </w:rPr>
            </w:pPr>
            <w:r w:rsidRPr="007B41E9">
              <w:t xml:space="preserve">The system should display an error message to the </w:t>
            </w:r>
            <w:r w:rsidR="00F870B8">
              <w:t>user</w:t>
            </w:r>
            <w:r w:rsidRPr="007B41E9">
              <w:t xml:space="preserve"> regarding the database connectivity problem</w:t>
            </w:r>
          </w:p>
        </w:tc>
      </w:tr>
      <w:tr w:rsidR="00667AD1" w:rsidRPr="007B41E9" w14:paraId="1ADF802C" w14:textId="77777777" w:rsidTr="00062CBA">
        <w:tc>
          <w:tcPr>
            <w:tcW w:w="3168" w:type="dxa"/>
          </w:tcPr>
          <w:p w14:paraId="4092D321" w14:textId="0667B7F1" w:rsidR="00667AD1" w:rsidRPr="007B41E9" w:rsidRDefault="00667AD1" w:rsidP="005920F8">
            <w:r w:rsidRPr="007B41E9">
              <w:t>Network Connectivity Error</w:t>
            </w:r>
          </w:p>
        </w:tc>
        <w:tc>
          <w:tcPr>
            <w:tcW w:w="5688" w:type="dxa"/>
          </w:tcPr>
          <w:p w14:paraId="5BBA7320" w14:textId="1673848B" w:rsidR="00667AD1" w:rsidRPr="007B41E9" w:rsidRDefault="00667AD1" w:rsidP="00F870B8">
            <w:pPr>
              <w:pStyle w:val="infoblue"/>
            </w:pPr>
            <w:r w:rsidRPr="007B41E9">
              <w:t xml:space="preserve">The system should display an error message to the </w:t>
            </w:r>
            <w:r w:rsidR="00F870B8">
              <w:t>user</w:t>
            </w:r>
            <w:r w:rsidRPr="007B41E9">
              <w:t xml:space="preserve"> regarding the network connectivity problem</w:t>
            </w:r>
          </w:p>
        </w:tc>
      </w:tr>
    </w:tbl>
    <w:p w14:paraId="23EFDC96" w14:textId="77777777" w:rsidR="009F5790" w:rsidRPr="009F5790" w:rsidRDefault="009F5790" w:rsidP="005920F8"/>
    <w:p w14:paraId="43EE3B16" w14:textId="77777777" w:rsidR="009F5790" w:rsidRPr="009F5790" w:rsidRDefault="009F5790" w:rsidP="005920F8"/>
    <w:p w14:paraId="338C66C3" w14:textId="77777777" w:rsidR="009F5790" w:rsidRPr="009F5790" w:rsidRDefault="009F5790" w:rsidP="005920F8">
      <w:pPr>
        <w:pStyle w:val="StyleHeading1H1Mainheading1Heading1Heading10Head1h1Sec"/>
      </w:pPr>
      <w:bookmarkStart w:id="51" w:name="_Toc144299928"/>
      <w:bookmarkStart w:id="52" w:name="_Toc145125014"/>
      <w:bookmarkStart w:id="53" w:name="_Toc165439512"/>
      <w:bookmarkStart w:id="54" w:name="_Toc186019621"/>
      <w:bookmarkStart w:id="55" w:name="_Toc494202000"/>
      <w:r w:rsidRPr="009F5790">
        <w:t>Special Requirements</w:t>
      </w:r>
      <w:bookmarkEnd w:id="51"/>
      <w:bookmarkEnd w:id="52"/>
      <w:bookmarkEnd w:id="53"/>
      <w:bookmarkEnd w:id="54"/>
      <w:bookmarkEnd w:id="55"/>
    </w:p>
    <w:p w14:paraId="7F30F35B" w14:textId="10D0F466" w:rsidR="00524418" w:rsidRPr="0004791E" w:rsidRDefault="00524418" w:rsidP="005920F8">
      <w:pPr>
        <w:pStyle w:val="StyleHeading2Sub-headingH2ChapterNumberAppendixLetterchnh"/>
      </w:pPr>
      <w:bookmarkStart w:id="56" w:name="_Toc494202001"/>
      <w:r>
        <w:t>Performance</w:t>
      </w:r>
      <w:bookmarkEnd w:id="56"/>
      <w:r w:rsidRPr="0004791E">
        <w:t xml:space="preserve"> </w:t>
      </w:r>
    </w:p>
    <w:p w14:paraId="36F3F0B1" w14:textId="63221BED" w:rsidR="00524418" w:rsidRPr="00DE247D" w:rsidRDefault="00E81D36" w:rsidP="005920F8">
      <w:pPr>
        <w:pStyle w:val="ListParagraph"/>
        <w:numPr>
          <w:ilvl w:val="0"/>
          <w:numId w:val="18"/>
        </w:numPr>
      </w:pPr>
      <w:r>
        <w:t>The click on ‘</w:t>
      </w:r>
      <w:r w:rsidR="00AC58DD">
        <w:t>Raise Request’</w:t>
      </w:r>
      <w:r>
        <w:t xml:space="preserve"> </w:t>
      </w:r>
      <w:r w:rsidR="00261AEF">
        <w:t xml:space="preserve">shall </w:t>
      </w:r>
      <w:r>
        <w:t>navigate the user to login page within 10</w:t>
      </w:r>
      <w:r w:rsidR="00261AEF">
        <w:t xml:space="preserve"> seconds of user request</w:t>
      </w:r>
    </w:p>
    <w:p w14:paraId="55EE0ED8" w14:textId="6FF2F818" w:rsidR="00261AEF" w:rsidRPr="0004791E" w:rsidRDefault="00261AEF" w:rsidP="005920F8">
      <w:pPr>
        <w:pStyle w:val="StyleHeading2Sub-headingH2ChapterNumberAppendixLetterchnh"/>
      </w:pPr>
      <w:bookmarkStart w:id="57" w:name="_Toc494202002"/>
      <w:r>
        <w:t>Availability</w:t>
      </w:r>
      <w:bookmarkEnd w:id="57"/>
      <w:r>
        <w:t xml:space="preserve"> </w:t>
      </w:r>
    </w:p>
    <w:p w14:paraId="32F7FE43" w14:textId="06A170FF" w:rsidR="00261AEF" w:rsidRPr="00DE247D" w:rsidRDefault="00261AEF" w:rsidP="00E81D36">
      <w:pPr>
        <w:pStyle w:val="ListParagraph"/>
        <w:numPr>
          <w:ilvl w:val="0"/>
          <w:numId w:val="28"/>
        </w:numPr>
      </w:pPr>
      <w:r>
        <w:t xml:space="preserve">The </w:t>
      </w:r>
      <w:r w:rsidR="00E81D36">
        <w:t>user can login only on any day 24x7.</w:t>
      </w:r>
    </w:p>
    <w:p w14:paraId="1BB628C4" w14:textId="2BA3CA81" w:rsidR="00307C46" w:rsidRPr="0004791E" w:rsidRDefault="00307C46" w:rsidP="005920F8">
      <w:pPr>
        <w:pStyle w:val="StyleHeading2Sub-headingH2ChapterNumberAppendixLetterchnh"/>
      </w:pPr>
      <w:bookmarkStart w:id="58" w:name="_Toc494202003"/>
      <w:r>
        <w:t>User Interface</w:t>
      </w:r>
      <w:bookmarkEnd w:id="58"/>
      <w:r w:rsidRPr="0004791E">
        <w:t xml:space="preserve"> </w:t>
      </w:r>
    </w:p>
    <w:p w14:paraId="26121109" w14:textId="035494B8" w:rsidR="00517857" w:rsidRDefault="00517857" w:rsidP="005920F8">
      <w:pPr>
        <w:pStyle w:val="ListParagraph"/>
        <w:numPr>
          <w:ilvl w:val="1"/>
          <w:numId w:val="16"/>
        </w:numPr>
      </w:pPr>
      <w:r>
        <w:t>The active links shoul</w:t>
      </w:r>
      <w:r w:rsidR="00840C5D">
        <w:t>d</w:t>
      </w:r>
      <w:r>
        <w:t xml:space="preserve"> be displayed in red color</w:t>
      </w:r>
    </w:p>
    <w:p w14:paraId="1E243CAB" w14:textId="1034CE09" w:rsidR="00517857" w:rsidRDefault="00517857" w:rsidP="005920F8">
      <w:pPr>
        <w:pStyle w:val="ListParagraph"/>
        <w:numPr>
          <w:ilvl w:val="1"/>
          <w:numId w:val="16"/>
        </w:numPr>
      </w:pPr>
      <w:r>
        <w:t>The visited links should be displayed in purpule color</w:t>
      </w:r>
    </w:p>
    <w:p w14:paraId="2469FA0C" w14:textId="2654DA1C" w:rsidR="00D82048" w:rsidRDefault="00D82048" w:rsidP="005920F8">
      <w:pPr>
        <w:pStyle w:val="ListParagraph"/>
        <w:numPr>
          <w:ilvl w:val="1"/>
          <w:numId w:val="16"/>
        </w:numPr>
      </w:pPr>
      <w:r>
        <w:t>Employee number field should have a drop down to select.</w:t>
      </w:r>
    </w:p>
    <w:p w14:paraId="0E6444FA" w14:textId="37B6DE99" w:rsidR="00D82048" w:rsidRDefault="00D82048" w:rsidP="005920F8">
      <w:pPr>
        <w:pStyle w:val="ListParagraph"/>
        <w:numPr>
          <w:ilvl w:val="1"/>
          <w:numId w:val="16"/>
        </w:numPr>
      </w:pPr>
      <w:r>
        <w:t>Asset Number field should have a drop down to select.</w:t>
      </w:r>
    </w:p>
    <w:p w14:paraId="25B3E02F" w14:textId="69E28C51" w:rsidR="00517857" w:rsidRDefault="00517857" w:rsidP="00D82048">
      <w:pPr>
        <w:pStyle w:val="ListParagraph"/>
      </w:pPr>
    </w:p>
    <w:p w14:paraId="75481756" w14:textId="53EC842F" w:rsidR="00F8175B" w:rsidRPr="0004791E" w:rsidRDefault="00F8175B" w:rsidP="005920F8">
      <w:pPr>
        <w:pStyle w:val="StyleHeading2Sub-headingH2ChapterNumberAppendixLetterchnh"/>
      </w:pPr>
      <w:bookmarkStart w:id="59" w:name="_Toc494202004"/>
      <w:r>
        <w:t>Security</w:t>
      </w:r>
      <w:bookmarkEnd w:id="59"/>
    </w:p>
    <w:p w14:paraId="582096DA" w14:textId="6CF28A5B" w:rsidR="00F8175B" w:rsidRDefault="00F8175B" w:rsidP="005920F8">
      <w:pPr>
        <w:pStyle w:val="ListParagraph"/>
        <w:numPr>
          <w:ilvl w:val="0"/>
          <w:numId w:val="19"/>
        </w:numPr>
      </w:pPr>
      <w:r>
        <w:t xml:space="preserve">The system </w:t>
      </w:r>
      <w:r w:rsidR="00E81D36">
        <w:t>shall display</w:t>
      </w:r>
      <w:r w:rsidR="00D82048">
        <w:t xml:space="preserve"> only valid employee numbers.</w:t>
      </w:r>
    </w:p>
    <w:p w14:paraId="502F6280" w14:textId="77777777" w:rsidR="009F5790" w:rsidRPr="009F5790" w:rsidRDefault="009F5790" w:rsidP="005920F8">
      <w:pPr>
        <w:pStyle w:val="StyleHeading1H1Mainheading1Heading1Heading10Head1h1Sec"/>
      </w:pPr>
      <w:bookmarkStart w:id="60" w:name="_Toc144299929"/>
      <w:bookmarkStart w:id="61" w:name="_Toc145125015"/>
      <w:bookmarkStart w:id="62" w:name="_Toc165439513"/>
      <w:bookmarkStart w:id="63" w:name="_Toc186019622"/>
      <w:bookmarkStart w:id="64" w:name="_Toc494202005"/>
      <w:r w:rsidRPr="009F5790">
        <w:lastRenderedPageBreak/>
        <w:t>Extension Points</w:t>
      </w:r>
      <w:bookmarkEnd w:id="60"/>
      <w:bookmarkEnd w:id="61"/>
      <w:bookmarkEnd w:id="62"/>
      <w:bookmarkEnd w:id="63"/>
      <w:bookmarkEnd w:id="64"/>
    </w:p>
    <w:p w14:paraId="5198B509" w14:textId="3C32D344" w:rsidR="00DE247D" w:rsidRPr="0004791E" w:rsidRDefault="00DE247D" w:rsidP="005920F8">
      <w:pPr>
        <w:pStyle w:val="StyleHeading2Sub-headingH2ChapterNumberAppendixLetterchnh"/>
      </w:pPr>
      <w:bookmarkStart w:id="65" w:name="_Toc494202006"/>
      <w:bookmarkStart w:id="66" w:name="_Toc122945797"/>
      <w:bookmarkStart w:id="67" w:name="_Toc123634717"/>
      <w:bookmarkStart w:id="68" w:name="_Toc165439514"/>
      <w:bookmarkStart w:id="69" w:name="_Toc186019623"/>
      <w:r w:rsidRPr="0004791E">
        <w:t xml:space="preserve">Extension in </w:t>
      </w:r>
      <w:r>
        <w:t xml:space="preserve">Alternate Flow </w:t>
      </w:r>
      <w:r w:rsidR="00EA7593">
        <w:t xml:space="preserve"> </w:t>
      </w:r>
      <w:r>
        <w:t>1</w:t>
      </w:r>
      <w:r w:rsidRPr="0004791E">
        <w:t>:</w:t>
      </w:r>
      <w:bookmarkEnd w:id="65"/>
      <w:r w:rsidRPr="0004791E">
        <w:t xml:space="preserve"> </w:t>
      </w:r>
    </w:p>
    <w:p w14:paraId="62FF771A" w14:textId="44615C48" w:rsidR="00DE247D" w:rsidRPr="00DE247D" w:rsidRDefault="00E156E2" w:rsidP="005920F8">
      <w:r>
        <w:t xml:space="preserve">In step </w:t>
      </w:r>
      <w:r w:rsidR="00E81D36">
        <w:t>6</w:t>
      </w:r>
      <w:r w:rsidR="00DE247D" w:rsidRPr="00DE247D">
        <w:t xml:space="preserve">, if the customer has entered </w:t>
      </w:r>
      <w:r>
        <w:t>quantity as zero</w:t>
      </w:r>
      <w:r w:rsidR="00DE247D" w:rsidRPr="00DE247D">
        <w:t xml:space="preserve"> :</w:t>
      </w:r>
    </w:p>
    <w:p w14:paraId="3C62BE38" w14:textId="7FBADDE3" w:rsidR="006C53AA" w:rsidRDefault="006C53AA" w:rsidP="005920F8">
      <w:r>
        <w:t xml:space="preserve">1. </w:t>
      </w:r>
      <w:r w:rsidR="00DE247D" w:rsidRPr="00DE247D">
        <w:t xml:space="preserve">The system prompts the user to re-enter the </w:t>
      </w:r>
      <w:r w:rsidR="00E156E2">
        <w:t>qunatity</w:t>
      </w:r>
    </w:p>
    <w:p w14:paraId="74CD0A73" w14:textId="68CB3BF1" w:rsidR="006C53AA" w:rsidRDefault="006C53AA" w:rsidP="005920F8">
      <w:r>
        <w:t xml:space="preserve">2. </w:t>
      </w:r>
      <w:r w:rsidR="00DE247D">
        <w:t>User e</w:t>
      </w:r>
      <w:r w:rsidR="00E81D36">
        <w:t xml:space="preserve">nters </w:t>
      </w:r>
      <w:r w:rsidR="00E156E2">
        <w:t>quantity greater than zero.</w:t>
      </w:r>
    </w:p>
    <w:p w14:paraId="26249805" w14:textId="362A9910" w:rsidR="00DE247D" w:rsidRPr="006C53AA" w:rsidRDefault="006C53AA" w:rsidP="005920F8">
      <w:r>
        <w:t xml:space="preserve">3. </w:t>
      </w:r>
      <w:r w:rsidR="00DE247D">
        <w:t xml:space="preserve">The system takes user to the </w:t>
      </w:r>
      <w:r w:rsidR="00E156E2" w:rsidRPr="00E156E2">
        <w:t>Step 7</w:t>
      </w:r>
      <w:r w:rsidR="00DE247D">
        <w:t xml:space="preserve"> of </w:t>
      </w:r>
      <w:r w:rsidR="00DE247D" w:rsidRPr="00E156E2">
        <w:t>Basic Flow</w:t>
      </w:r>
    </w:p>
    <w:p w14:paraId="584AD321" w14:textId="77777777" w:rsidR="000A2360" w:rsidRDefault="000A2360" w:rsidP="00012F94">
      <w:pPr>
        <w:ind w:left="0"/>
      </w:pPr>
    </w:p>
    <w:p w14:paraId="3B0CFABF" w14:textId="77777777" w:rsidR="009F5790" w:rsidRPr="009F5790" w:rsidRDefault="009F5790" w:rsidP="005920F8">
      <w:pPr>
        <w:pStyle w:val="StyleHeading1H1Mainheading1Heading1Heading10Head1h1Sec"/>
      </w:pPr>
      <w:bookmarkStart w:id="70" w:name="_Toc144299930"/>
      <w:bookmarkStart w:id="71" w:name="_Toc145125016"/>
      <w:bookmarkStart w:id="72" w:name="_Toc165439515"/>
      <w:bookmarkStart w:id="73" w:name="_Toc186019624"/>
      <w:bookmarkStart w:id="74" w:name="_Toc494202008"/>
      <w:bookmarkEnd w:id="66"/>
      <w:bookmarkEnd w:id="67"/>
      <w:bookmarkEnd w:id="68"/>
      <w:bookmarkEnd w:id="69"/>
      <w:r w:rsidRPr="009F5790">
        <w:t>Business Rules</w:t>
      </w:r>
      <w:bookmarkEnd w:id="70"/>
      <w:bookmarkEnd w:id="71"/>
      <w:bookmarkEnd w:id="72"/>
      <w:bookmarkEnd w:id="73"/>
      <w:bookmarkEnd w:id="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9F5790" w14:paraId="5DA241AB" w14:textId="77777777" w:rsidTr="00062CBA">
        <w:trPr>
          <w:tblHeader/>
        </w:trPr>
        <w:tc>
          <w:tcPr>
            <w:tcW w:w="2268" w:type="dxa"/>
            <w:shd w:val="clear" w:color="auto" w:fill="F3F3F3"/>
          </w:tcPr>
          <w:p w14:paraId="1ACB541A" w14:textId="77777777" w:rsidR="009F5790" w:rsidRPr="009F5790" w:rsidRDefault="009F5790" w:rsidP="005920F8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14:paraId="05661A87" w14:textId="77777777" w:rsidR="009F5790" w:rsidRPr="009F5790" w:rsidRDefault="009F5790" w:rsidP="005920F8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14:paraId="39145F8C" w14:textId="77777777" w:rsidR="009F5790" w:rsidRPr="009F5790" w:rsidRDefault="009F5790" w:rsidP="005920F8">
            <w:r w:rsidRPr="009F5790">
              <w:t>System action (if BR fails)</w:t>
            </w:r>
          </w:p>
        </w:tc>
      </w:tr>
      <w:tr w:rsidR="00026079" w:rsidRPr="00026079" w14:paraId="5E4F9659" w14:textId="77777777" w:rsidTr="00062CBA">
        <w:tc>
          <w:tcPr>
            <w:tcW w:w="2268" w:type="dxa"/>
          </w:tcPr>
          <w:p w14:paraId="34BE25B9" w14:textId="59DE3875" w:rsidR="009F5790" w:rsidRPr="00026079" w:rsidRDefault="000A2360" w:rsidP="005920F8">
            <w:pPr>
              <w:pStyle w:val="infoblue"/>
            </w:pPr>
            <w:r w:rsidRPr="00026079">
              <w:t>BR01</w:t>
            </w:r>
          </w:p>
        </w:tc>
        <w:tc>
          <w:tcPr>
            <w:tcW w:w="3636" w:type="dxa"/>
          </w:tcPr>
          <w:p w14:paraId="7DB9F38F" w14:textId="64F4FF9E" w:rsidR="009F5790" w:rsidRPr="00026079" w:rsidRDefault="00E156E2" w:rsidP="005920F8">
            <w:pPr>
              <w:pStyle w:val="infoblue"/>
            </w:pPr>
            <w:r>
              <w:t>A valid emp no should be selected.</w:t>
            </w:r>
          </w:p>
        </w:tc>
        <w:tc>
          <w:tcPr>
            <w:tcW w:w="2952" w:type="dxa"/>
          </w:tcPr>
          <w:p w14:paraId="61C1AE7B" w14:textId="0AF56ECF" w:rsidR="009F5790" w:rsidRPr="00026079" w:rsidRDefault="006D50FE" w:rsidP="00FE4E11">
            <w:pPr>
              <w:pStyle w:val="infoblue"/>
              <w:ind w:left="0"/>
            </w:pPr>
            <w:r>
              <w:t xml:space="preserve"> </w:t>
            </w:r>
            <w:r w:rsidR="0038351F">
              <w:t>User</w:t>
            </w:r>
            <w:r w:rsidR="00893E99" w:rsidRPr="00026079">
              <w:t xml:space="preserve"> is prompted to re-</w:t>
            </w:r>
            <w:r w:rsidR="00FE4E11">
              <w:t xml:space="preserve">select </w:t>
            </w:r>
            <w:r w:rsidR="00893E99" w:rsidRPr="00026079">
              <w:t xml:space="preserve">the </w:t>
            </w:r>
            <w:r w:rsidR="00FE4E11">
              <w:t>emp no.</w:t>
            </w:r>
          </w:p>
        </w:tc>
      </w:tr>
      <w:tr w:rsidR="00026079" w:rsidRPr="00026079" w14:paraId="49347A52" w14:textId="77777777" w:rsidTr="00062CBA">
        <w:tc>
          <w:tcPr>
            <w:tcW w:w="2268" w:type="dxa"/>
          </w:tcPr>
          <w:p w14:paraId="7155FEA1" w14:textId="7D4585CF" w:rsidR="000A2360" w:rsidRPr="00026079" w:rsidRDefault="000A2360" w:rsidP="005920F8">
            <w:pPr>
              <w:pStyle w:val="infoblue"/>
            </w:pPr>
            <w:r w:rsidRPr="00026079">
              <w:t>BR02</w:t>
            </w:r>
          </w:p>
        </w:tc>
        <w:tc>
          <w:tcPr>
            <w:tcW w:w="3636" w:type="dxa"/>
          </w:tcPr>
          <w:p w14:paraId="0B16553C" w14:textId="64BE15F0" w:rsidR="000A2360" w:rsidRPr="00026079" w:rsidRDefault="006D50FE" w:rsidP="00FE4E11">
            <w:pPr>
              <w:pStyle w:val="infoblue"/>
            </w:pPr>
            <w:r>
              <w:t xml:space="preserve">All fields on the </w:t>
            </w:r>
            <w:r w:rsidR="00FE4E11">
              <w:t>Raise a Request</w:t>
            </w:r>
            <w:r>
              <w:t xml:space="preserve"> web page are mandatory</w:t>
            </w:r>
          </w:p>
        </w:tc>
        <w:tc>
          <w:tcPr>
            <w:tcW w:w="2952" w:type="dxa"/>
          </w:tcPr>
          <w:p w14:paraId="72D0A41A" w14:textId="74559A0A" w:rsidR="000A2360" w:rsidRPr="00026079" w:rsidRDefault="008562C2" w:rsidP="006D50FE">
            <w:pPr>
              <w:pStyle w:val="infoblue"/>
            </w:pPr>
            <w:r>
              <w:t>Display</w:t>
            </w:r>
            <w:r w:rsidR="00893E99" w:rsidRPr="00026079">
              <w:t>s error message “</w:t>
            </w:r>
            <w:r w:rsidR="006D50FE">
              <w:t>All fields are mandatory</w:t>
            </w:r>
            <w:r w:rsidR="00893E99" w:rsidRPr="00026079">
              <w:t>”</w:t>
            </w:r>
          </w:p>
        </w:tc>
      </w:tr>
      <w:tr w:rsidR="00D31EE2" w:rsidRPr="00026079" w14:paraId="46B39FDB" w14:textId="77777777" w:rsidTr="00062CBA">
        <w:tc>
          <w:tcPr>
            <w:tcW w:w="2268" w:type="dxa"/>
          </w:tcPr>
          <w:p w14:paraId="420FE912" w14:textId="7408657A" w:rsidR="000A2360" w:rsidRPr="00026079" w:rsidRDefault="000A2360" w:rsidP="005920F8">
            <w:pPr>
              <w:pStyle w:val="infoblue"/>
            </w:pPr>
            <w:r w:rsidRPr="00026079">
              <w:t>BR03</w:t>
            </w:r>
          </w:p>
        </w:tc>
        <w:tc>
          <w:tcPr>
            <w:tcW w:w="3636" w:type="dxa"/>
          </w:tcPr>
          <w:p w14:paraId="776D4143" w14:textId="53813EA4" w:rsidR="000A2360" w:rsidRPr="00026079" w:rsidRDefault="00FE4E11" w:rsidP="00FE4E11">
            <w:pPr>
              <w:pStyle w:val="infoblue"/>
            </w:pPr>
            <w:r>
              <w:t>Description</w:t>
            </w:r>
            <w:r w:rsidR="00CE66BB">
              <w:t xml:space="preserve"> field can accept only </w:t>
            </w:r>
            <w:r>
              <w:t>alphabets and numbers.</w:t>
            </w:r>
          </w:p>
        </w:tc>
        <w:tc>
          <w:tcPr>
            <w:tcW w:w="2952" w:type="dxa"/>
          </w:tcPr>
          <w:p w14:paraId="356D8C7E" w14:textId="44D38DAE" w:rsidR="000A2360" w:rsidRPr="00026079" w:rsidRDefault="00026079" w:rsidP="00FE4E11">
            <w:pPr>
              <w:pStyle w:val="infoblue"/>
            </w:pPr>
            <w:r w:rsidRPr="00026079">
              <w:t>Displays error message “Invalid</w:t>
            </w:r>
            <w:r w:rsidR="00FE4E11">
              <w:t>.Description</w:t>
            </w:r>
            <w:r w:rsidR="00573C08">
              <w:t xml:space="preserve">-Accepts only </w:t>
            </w:r>
            <w:r w:rsidR="00FE4E11">
              <w:t>alphanumeric</w:t>
            </w:r>
            <w:r w:rsidRPr="00026079">
              <w:t>”</w:t>
            </w:r>
          </w:p>
        </w:tc>
      </w:tr>
      <w:tr w:rsidR="00573C08" w:rsidRPr="00026079" w14:paraId="3123DA08" w14:textId="77777777" w:rsidTr="00062CBA">
        <w:tc>
          <w:tcPr>
            <w:tcW w:w="2268" w:type="dxa"/>
          </w:tcPr>
          <w:p w14:paraId="5CFBB6B7" w14:textId="185622C3" w:rsidR="00573C08" w:rsidRPr="00026079" w:rsidRDefault="00573C08" w:rsidP="005920F8">
            <w:pPr>
              <w:pStyle w:val="infoblue"/>
            </w:pPr>
            <w:r>
              <w:t>BR04</w:t>
            </w:r>
          </w:p>
        </w:tc>
        <w:tc>
          <w:tcPr>
            <w:tcW w:w="3636" w:type="dxa"/>
          </w:tcPr>
          <w:p w14:paraId="3F9D76FA" w14:textId="0FC84539" w:rsidR="00573C08" w:rsidRPr="00026079" w:rsidRDefault="00FE4E11" w:rsidP="00CE66BB">
            <w:pPr>
              <w:pStyle w:val="infoblue"/>
            </w:pPr>
            <w:r>
              <w:t xml:space="preserve">Description should accept maximum of </w:t>
            </w:r>
            <w:r w:rsidR="003C42AD">
              <w:t>25</w:t>
            </w:r>
            <w:r>
              <w:t xml:space="preserve"> characters.</w:t>
            </w:r>
          </w:p>
        </w:tc>
        <w:tc>
          <w:tcPr>
            <w:tcW w:w="2952" w:type="dxa"/>
          </w:tcPr>
          <w:p w14:paraId="16EA2F43" w14:textId="5647EC0D" w:rsidR="00573C08" w:rsidRPr="00026079" w:rsidRDefault="00573C08" w:rsidP="00FE4E11">
            <w:pPr>
              <w:pStyle w:val="infoblue"/>
            </w:pPr>
            <w:r w:rsidRPr="00026079">
              <w:t>Displays error message “</w:t>
            </w:r>
            <w:r w:rsidR="00FE4E11">
              <w:t xml:space="preserve">Maximum </w:t>
            </w:r>
            <w:r w:rsidR="003C42AD">
              <w:t>25</w:t>
            </w:r>
            <w:r>
              <w:t xml:space="preserve"> characters only”</w:t>
            </w:r>
          </w:p>
        </w:tc>
      </w:tr>
      <w:tr w:rsidR="00573C08" w:rsidRPr="00026079" w14:paraId="615BC309" w14:textId="77777777" w:rsidTr="00062CBA">
        <w:tc>
          <w:tcPr>
            <w:tcW w:w="2268" w:type="dxa"/>
          </w:tcPr>
          <w:p w14:paraId="717D5AB6" w14:textId="29407A8C" w:rsidR="00573C08" w:rsidRPr="00026079" w:rsidRDefault="00573C08" w:rsidP="005920F8">
            <w:pPr>
              <w:pStyle w:val="infoblue"/>
            </w:pPr>
            <w:r>
              <w:t>BR05</w:t>
            </w:r>
          </w:p>
        </w:tc>
        <w:tc>
          <w:tcPr>
            <w:tcW w:w="3636" w:type="dxa"/>
          </w:tcPr>
          <w:p w14:paraId="710DE7FC" w14:textId="2CD69101" w:rsidR="00573C08" w:rsidRPr="00026079" w:rsidRDefault="00FE4E11" w:rsidP="00CE66BB">
            <w:pPr>
              <w:pStyle w:val="infoblue"/>
            </w:pPr>
            <w:r>
              <w:t>Quantity field should accept only positive numbers.</w:t>
            </w:r>
          </w:p>
        </w:tc>
        <w:tc>
          <w:tcPr>
            <w:tcW w:w="2952" w:type="dxa"/>
          </w:tcPr>
          <w:p w14:paraId="3D898FBB" w14:textId="3E859992" w:rsidR="00573C08" w:rsidRPr="00026079" w:rsidRDefault="00573C08" w:rsidP="00FE4E11">
            <w:pPr>
              <w:pStyle w:val="infoblue"/>
            </w:pPr>
            <w:r w:rsidRPr="00026079">
              <w:t>Displays error message “</w:t>
            </w:r>
            <w:r>
              <w:t xml:space="preserve">Enter </w:t>
            </w:r>
            <w:r w:rsidR="00FE4E11">
              <w:t>only positive numeric values</w:t>
            </w:r>
            <w:r>
              <w:t>”</w:t>
            </w:r>
          </w:p>
        </w:tc>
      </w:tr>
    </w:tbl>
    <w:p w14:paraId="2E47C33A" w14:textId="77777777" w:rsidR="009F5790" w:rsidRPr="009F5790" w:rsidRDefault="009F5790" w:rsidP="005920F8">
      <w:pPr>
        <w:pStyle w:val="CommentText"/>
      </w:pPr>
    </w:p>
    <w:p w14:paraId="12195B52" w14:textId="58700DB7" w:rsidR="00C948AF" w:rsidRDefault="00C948AF">
      <w:pPr>
        <w:spacing w:after="200" w:line="288" w:lineRule="auto"/>
        <w:ind w:left="0"/>
        <w:rPr>
          <w:rFonts w:ascii="Trebuchet MS" w:eastAsia="MS Mincho" w:hAnsi="Trebuchet MS" w:cs="Times New Roman"/>
          <w:lang w:eastAsia="en-US"/>
        </w:rPr>
      </w:pPr>
      <w:r>
        <w:br w:type="page"/>
      </w:r>
    </w:p>
    <w:p w14:paraId="5FCAD465" w14:textId="77777777" w:rsidR="009F5790" w:rsidRPr="009F5790" w:rsidRDefault="009F5790" w:rsidP="005920F8">
      <w:pPr>
        <w:pStyle w:val="StyleHeading1H1Mainheading1Heading1Heading10Head1h1Sec"/>
      </w:pPr>
      <w:bookmarkStart w:id="75" w:name="_Toc144299931"/>
      <w:bookmarkStart w:id="76" w:name="_Toc145125017"/>
      <w:bookmarkStart w:id="77" w:name="_Toc165439516"/>
      <w:bookmarkStart w:id="78" w:name="_Toc186019625"/>
      <w:bookmarkStart w:id="79" w:name="_Toc494202009"/>
      <w:r w:rsidRPr="009F5790">
        <w:lastRenderedPageBreak/>
        <w:t>Diagrams</w:t>
      </w:r>
      <w:bookmarkEnd w:id="75"/>
      <w:bookmarkEnd w:id="76"/>
      <w:bookmarkEnd w:id="77"/>
      <w:bookmarkEnd w:id="78"/>
      <w:bookmarkEnd w:id="79"/>
    </w:p>
    <w:p w14:paraId="0342FFB6" w14:textId="36AEE9F6" w:rsidR="009F5790" w:rsidRPr="009F5790" w:rsidRDefault="009F5790" w:rsidP="005920F8">
      <w:pPr>
        <w:pStyle w:val="StyleHeading2Sub-headingH2ChapterNumberAppendixLetterchnh"/>
      </w:pPr>
      <w:bookmarkStart w:id="80" w:name="_Toc144299932"/>
      <w:bookmarkStart w:id="81" w:name="_Toc145125018"/>
      <w:bookmarkStart w:id="82" w:name="_Toc165439517"/>
      <w:bookmarkStart w:id="83" w:name="_Toc186019626"/>
      <w:bookmarkStart w:id="84" w:name="_Toc494202010"/>
      <w:r w:rsidRPr="009F5790">
        <w:t>Use Case Diagram</w:t>
      </w:r>
      <w:bookmarkEnd w:id="80"/>
      <w:bookmarkEnd w:id="81"/>
      <w:bookmarkEnd w:id="82"/>
      <w:bookmarkEnd w:id="83"/>
      <w:r w:rsidR="00794598">
        <w:t xml:space="preserve"> for</w:t>
      </w:r>
      <w:bookmarkEnd w:id="84"/>
      <w:r w:rsidR="00794598">
        <w:t xml:space="preserve"> </w:t>
      </w:r>
    </w:p>
    <w:p w14:paraId="3C58AB81" w14:textId="77777777" w:rsidR="009F5790" w:rsidRPr="009F5790" w:rsidRDefault="009F5790" w:rsidP="005920F8">
      <w:pPr>
        <w:pStyle w:val="infoblue"/>
      </w:pPr>
    </w:p>
    <w:p w14:paraId="29281F77" w14:textId="635D5D31" w:rsidR="009F5790" w:rsidRPr="009F5790" w:rsidRDefault="005A09C4" w:rsidP="005920F8">
      <w:pPr>
        <w:pStyle w:val="infoblue"/>
      </w:pPr>
      <w:r>
        <w:rPr>
          <w:noProof/>
          <w:lang w:val="en-US"/>
        </w:rPr>
        <w:drawing>
          <wp:inline distT="0" distB="0" distL="0" distR="0" wp14:anchorId="53D11BFE" wp14:editId="182BCCD2">
            <wp:extent cx="5658929" cy="4270075"/>
            <wp:effectExtent l="0" t="0" r="0" b="0"/>
            <wp:docPr id="1" name="Picture 1" descr="D:\Users\hshashan\Desktop\Asset Management\Use Case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hshashan\Desktop\Asset Management\Use Case\Captur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159" cy="427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5" w:name="_GoBack"/>
      <w:bookmarkEnd w:id="85"/>
    </w:p>
    <w:p w14:paraId="034BDB38" w14:textId="77777777" w:rsidR="009F5790" w:rsidRPr="009F5790" w:rsidRDefault="009F5790" w:rsidP="005920F8"/>
    <w:p w14:paraId="35E2DE9C" w14:textId="77777777" w:rsidR="009F5790" w:rsidRPr="009F5790" w:rsidRDefault="009F5790" w:rsidP="005920F8">
      <w:pPr>
        <w:pStyle w:val="StyleHeading1H1Mainheading1Heading1Heading10Head1h1Sec"/>
      </w:pPr>
      <w:bookmarkStart w:id="86" w:name="_Toc144299934"/>
      <w:bookmarkStart w:id="87" w:name="_Toc145125020"/>
      <w:bookmarkStart w:id="88" w:name="_Toc165439519"/>
      <w:bookmarkStart w:id="89" w:name="_Toc186019628"/>
      <w:bookmarkStart w:id="90" w:name="_Toc494202011"/>
      <w:r w:rsidRPr="009F5790">
        <w:t>Scenarios</w:t>
      </w:r>
      <w:bookmarkEnd w:id="86"/>
      <w:bookmarkEnd w:id="87"/>
      <w:bookmarkEnd w:id="88"/>
      <w:bookmarkEnd w:id="89"/>
      <w:bookmarkEnd w:id="90"/>
    </w:p>
    <w:p w14:paraId="472550AD" w14:textId="77777777" w:rsidR="009F5790" w:rsidRPr="009F5790" w:rsidRDefault="009F5790" w:rsidP="005920F8">
      <w:pPr>
        <w:pStyle w:val="StyleHeading2Sub-headingH2ChapterNumberAppendixLetterchnh"/>
      </w:pPr>
      <w:bookmarkStart w:id="91" w:name="_Toc144299935"/>
      <w:bookmarkStart w:id="92" w:name="_Toc145125021"/>
      <w:bookmarkStart w:id="93" w:name="_Toc165439520"/>
      <w:bookmarkStart w:id="94" w:name="_Toc186019629"/>
      <w:bookmarkStart w:id="95" w:name="_Toc494202012"/>
      <w:r w:rsidRPr="009F5790">
        <w:t>Success Scenarios</w:t>
      </w:r>
      <w:bookmarkEnd w:id="91"/>
      <w:bookmarkEnd w:id="92"/>
      <w:bookmarkEnd w:id="93"/>
      <w:bookmarkEnd w:id="94"/>
      <w:bookmarkEnd w:id="95"/>
    </w:p>
    <w:p w14:paraId="51113A37" w14:textId="0DB104EA" w:rsidR="009F5790" w:rsidRPr="009F5790" w:rsidRDefault="009F5790" w:rsidP="005920F8"/>
    <w:p w14:paraId="5B164B10" w14:textId="06749114" w:rsidR="00982C75" w:rsidRPr="001B42C2" w:rsidRDefault="00982C75" w:rsidP="005920F8">
      <w:pPr>
        <w:pStyle w:val="NormalNotesBulleted"/>
        <w:numPr>
          <w:ilvl w:val="0"/>
          <w:numId w:val="7"/>
        </w:numPr>
      </w:pPr>
      <w:r w:rsidRPr="009F1100">
        <w:t xml:space="preserve">Successful </w:t>
      </w:r>
      <w:r w:rsidR="00C948AF">
        <w:t>Raise a Request in</w:t>
      </w:r>
      <w:r>
        <w:t xml:space="preserve"> </w:t>
      </w:r>
      <w:r w:rsidR="0038351F">
        <w:t>Asset Management System</w:t>
      </w:r>
    </w:p>
    <w:p w14:paraId="014A9EA6" w14:textId="1F83BCB3" w:rsidR="00982C75" w:rsidRPr="001B42C2" w:rsidRDefault="00C948AF" w:rsidP="005920F8">
      <w:pPr>
        <w:pStyle w:val="NormalNotesBulleted"/>
        <w:numPr>
          <w:ilvl w:val="0"/>
          <w:numId w:val="7"/>
        </w:numPr>
      </w:pPr>
      <w:r>
        <w:t>Succefully rasing a request in</w:t>
      </w:r>
      <w:r w:rsidR="00982C75">
        <w:t xml:space="preserve"> </w:t>
      </w:r>
      <w:r w:rsidR="0038351F">
        <w:t>Asset Management System</w:t>
      </w:r>
      <w:r w:rsidR="00A44DE3">
        <w:t xml:space="preserve"> </w:t>
      </w:r>
      <w:r w:rsidR="00982C75">
        <w:t>with reattempt</w:t>
      </w:r>
    </w:p>
    <w:p w14:paraId="17B36821" w14:textId="77777777" w:rsidR="009F5790" w:rsidRPr="009F5790" w:rsidRDefault="009F5790" w:rsidP="005920F8">
      <w:pPr>
        <w:pStyle w:val="StyleHeading2Sub-headingH2ChapterNumberAppendixLetterchnh"/>
      </w:pPr>
      <w:bookmarkStart w:id="96" w:name="_Toc144299936"/>
      <w:bookmarkStart w:id="97" w:name="_Toc145125022"/>
      <w:bookmarkStart w:id="98" w:name="_Toc165439521"/>
      <w:bookmarkStart w:id="99" w:name="_Toc186019630"/>
      <w:bookmarkStart w:id="100" w:name="_Toc494202013"/>
      <w:r w:rsidRPr="009F5790">
        <w:lastRenderedPageBreak/>
        <w:t>Failure Scenarios</w:t>
      </w:r>
      <w:bookmarkEnd w:id="96"/>
      <w:bookmarkEnd w:id="97"/>
      <w:bookmarkEnd w:id="98"/>
      <w:bookmarkEnd w:id="99"/>
      <w:bookmarkEnd w:id="100"/>
    </w:p>
    <w:p w14:paraId="4B82413E" w14:textId="77777777" w:rsidR="00982C75" w:rsidRPr="00F258A6" w:rsidRDefault="00982C75" w:rsidP="005920F8">
      <w:pPr>
        <w:pStyle w:val="NormalNotesBulleted"/>
        <w:numPr>
          <w:ilvl w:val="0"/>
          <w:numId w:val="7"/>
        </w:numPr>
      </w:pPr>
      <w:r w:rsidRPr="00F258A6">
        <w:t>Web Server Down</w:t>
      </w:r>
    </w:p>
    <w:p w14:paraId="5F0DC63B" w14:textId="77777777" w:rsidR="00982C75" w:rsidRPr="00F258A6" w:rsidRDefault="00982C75" w:rsidP="005920F8">
      <w:pPr>
        <w:pStyle w:val="NormalNotesBulleted"/>
        <w:numPr>
          <w:ilvl w:val="0"/>
          <w:numId w:val="7"/>
        </w:numPr>
      </w:pPr>
      <w:r w:rsidRPr="00F258A6">
        <w:t>Database Connectivity Error</w:t>
      </w:r>
    </w:p>
    <w:p w14:paraId="2E7AB60D" w14:textId="77777777" w:rsidR="00982C75" w:rsidRPr="00F258A6" w:rsidRDefault="00982C75" w:rsidP="005920F8">
      <w:pPr>
        <w:pStyle w:val="NormalNotesBulleted"/>
        <w:numPr>
          <w:ilvl w:val="0"/>
          <w:numId w:val="7"/>
        </w:numPr>
      </w:pPr>
      <w:r w:rsidRPr="00F258A6">
        <w:t>Network Connectivity Error</w:t>
      </w:r>
    </w:p>
    <w:p w14:paraId="1260B627" w14:textId="39A41F91" w:rsidR="009F5790" w:rsidRPr="009F5790" w:rsidRDefault="00982C75" w:rsidP="005920F8">
      <w:r>
        <w:tab/>
      </w:r>
    </w:p>
    <w:p w14:paraId="2338ADB1" w14:textId="77777777" w:rsidR="009F5790" w:rsidRPr="009F5790" w:rsidRDefault="009F5790" w:rsidP="005920F8"/>
    <w:p w14:paraId="506C29A1" w14:textId="77777777" w:rsidR="009F5790" w:rsidRPr="009F5790" w:rsidRDefault="009F5790" w:rsidP="005920F8">
      <w:pPr>
        <w:pStyle w:val="StyleHeading1H1Mainheading1Heading1Heading10Head1h1Sec"/>
      </w:pPr>
      <w:bookmarkStart w:id="101" w:name="_Toc144299937"/>
      <w:bookmarkStart w:id="102" w:name="_Toc145125023"/>
      <w:bookmarkStart w:id="103" w:name="_Toc165439522"/>
      <w:bookmarkStart w:id="104" w:name="_Toc186019631"/>
      <w:bookmarkStart w:id="105" w:name="_Toc494202014"/>
      <w:r w:rsidRPr="009F5790">
        <w:t>Issues</w:t>
      </w:r>
      <w:bookmarkEnd w:id="101"/>
      <w:bookmarkEnd w:id="102"/>
      <w:bookmarkEnd w:id="103"/>
      <w:bookmarkEnd w:id="104"/>
      <w:bookmarkEnd w:id="105"/>
    </w:p>
    <w:p w14:paraId="3B4B31B3" w14:textId="70CCBA12" w:rsidR="009F5790" w:rsidRPr="00D26199" w:rsidRDefault="00B95EBB" w:rsidP="005920F8">
      <w:pPr>
        <w:pStyle w:val="NormalNotesBulleted"/>
        <w:numPr>
          <w:ilvl w:val="0"/>
          <w:numId w:val="7"/>
        </w:numPr>
      </w:pPr>
      <w:r w:rsidRPr="00D26199">
        <w:t xml:space="preserve">What is the maximum </w:t>
      </w:r>
      <w:r w:rsidR="00C948AF">
        <w:t>number that can be entered I quantity</w:t>
      </w:r>
      <w:r w:rsidRPr="00D26199">
        <w:t xml:space="preserve"> ?</w:t>
      </w:r>
    </w:p>
    <w:p w14:paraId="2FA2F15C" w14:textId="3BC43389" w:rsidR="00B95EBB" w:rsidRPr="00D26199" w:rsidRDefault="00B95EBB" w:rsidP="00C948AF">
      <w:pPr>
        <w:pStyle w:val="NormalNotesBulleted"/>
        <w:numPr>
          <w:ilvl w:val="0"/>
          <w:numId w:val="0"/>
        </w:numPr>
        <w:ind w:left="720"/>
      </w:pPr>
    </w:p>
    <w:p w14:paraId="7CC62646" w14:textId="77777777" w:rsidR="009F5790" w:rsidRPr="009F5790" w:rsidRDefault="009F5790" w:rsidP="005920F8">
      <w:pPr>
        <w:pStyle w:val="StyleHeading1H1Mainheading1Heading1Heading10Head1h1Sec"/>
      </w:pPr>
      <w:bookmarkStart w:id="106" w:name="_Toc144299938"/>
      <w:bookmarkStart w:id="107" w:name="_Toc145125024"/>
      <w:bookmarkStart w:id="108" w:name="_Toc165439523"/>
      <w:bookmarkStart w:id="109" w:name="_Toc186019632"/>
      <w:bookmarkStart w:id="110" w:name="_Toc494202015"/>
      <w:r w:rsidRPr="009F5790">
        <w:t>UI Specifications</w:t>
      </w:r>
      <w:bookmarkEnd w:id="106"/>
      <w:bookmarkEnd w:id="107"/>
      <w:bookmarkEnd w:id="108"/>
      <w:bookmarkEnd w:id="109"/>
      <w:bookmarkEnd w:id="110"/>
    </w:p>
    <w:p w14:paraId="58B743EA" w14:textId="77777777" w:rsidR="009F5790" w:rsidRPr="009F5790" w:rsidRDefault="009F5790" w:rsidP="005920F8">
      <w:pPr>
        <w:pStyle w:val="infoblue"/>
      </w:pPr>
      <w:r w:rsidRPr="009F5790">
        <w:t>&lt;&lt; Provide a link to the UI specification document of the Use case. Please don’t embed the document here&gt;&gt;</w:t>
      </w:r>
    </w:p>
    <w:p w14:paraId="09B544D9" w14:textId="77777777" w:rsidR="009F5790" w:rsidRPr="009F5790" w:rsidRDefault="009F5790" w:rsidP="005920F8"/>
    <w:p w14:paraId="0A1EEE56" w14:textId="77777777" w:rsidR="009F5790" w:rsidRPr="009F5790" w:rsidRDefault="009F5790" w:rsidP="005920F8"/>
    <w:p w14:paraId="5FAA00E1" w14:textId="77777777" w:rsidR="009F5790" w:rsidRPr="009F5790" w:rsidRDefault="009F5790" w:rsidP="005920F8"/>
    <w:p w14:paraId="3D5D1008" w14:textId="77777777" w:rsidR="009F5790" w:rsidRPr="001C4D77" w:rsidRDefault="009F5790" w:rsidP="005920F8">
      <w:pPr>
        <w:pStyle w:val="StyleHeading1H1Mainheading1Heading1Heading10Head1h1Sec"/>
      </w:pPr>
      <w:bookmarkStart w:id="111" w:name="_Toc144299939"/>
      <w:bookmarkStart w:id="112" w:name="_Toc145125025"/>
      <w:bookmarkStart w:id="113" w:name="_Toc165439524"/>
      <w:bookmarkStart w:id="114" w:name="_Toc186019633"/>
      <w:bookmarkStart w:id="115" w:name="_Toc494202016"/>
      <w:r w:rsidRPr="001C4D77">
        <w:t>Inter System Dependencies</w:t>
      </w:r>
      <w:bookmarkEnd w:id="111"/>
      <w:bookmarkEnd w:id="112"/>
      <w:bookmarkEnd w:id="113"/>
      <w:bookmarkEnd w:id="114"/>
      <w:bookmarkEnd w:id="115"/>
    </w:p>
    <w:p w14:paraId="5896F56D" w14:textId="3F8B02B4" w:rsidR="009F5790" w:rsidRPr="009F5790" w:rsidRDefault="009F5790" w:rsidP="005920F8">
      <w:r w:rsidRPr="009F5790">
        <w:rPr>
          <w:b/>
        </w:rPr>
        <w:t xml:space="preserve">Module: </w:t>
      </w:r>
      <w:r w:rsidR="006C53AA">
        <w:rPr>
          <w:b/>
        </w:rPr>
        <w:t>‘</w:t>
      </w:r>
      <w:r w:rsidR="006C53AA">
        <w:t xml:space="preserve">Apply Online for Course’ gets impacted due to : </w:t>
      </w:r>
    </w:p>
    <w:p w14:paraId="32524964" w14:textId="77777777" w:rsidR="009F5790" w:rsidRPr="009F5790" w:rsidRDefault="009F5790" w:rsidP="005920F8"/>
    <w:p w14:paraId="19D63F4C" w14:textId="56620F51" w:rsidR="009F5790" w:rsidRPr="009F5790" w:rsidRDefault="009F5790" w:rsidP="005920F8">
      <w:r w:rsidRPr="009F5790">
        <w:t xml:space="preserve">Use case name: </w:t>
      </w:r>
      <w:r w:rsidR="006C53AA">
        <w:t>Alternate Flow 1</w:t>
      </w:r>
    </w:p>
    <w:p w14:paraId="4B470267" w14:textId="77777777" w:rsidR="009F5790" w:rsidRPr="009F5790" w:rsidRDefault="009F5790" w:rsidP="005920F8"/>
    <w:p w14:paraId="7E34014E" w14:textId="4431FDD0" w:rsidR="009F5790" w:rsidRPr="009F5790" w:rsidRDefault="009F5790" w:rsidP="005920F8">
      <w:r w:rsidRPr="009F5790">
        <w:rPr>
          <w:b/>
        </w:rPr>
        <w:t>Impact</w:t>
      </w:r>
      <w:r w:rsidRPr="009F5790">
        <w:t xml:space="preserve">: </w:t>
      </w:r>
      <w:r w:rsidR="006C53AA">
        <w:t xml:space="preserve">If the user tries to apply for a course without login, he should be denied so. </w:t>
      </w:r>
    </w:p>
    <w:p w14:paraId="2C231003" w14:textId="77777777" w:rsidR="009F5790" w:rsidRPr="009F5790" w:rsidRDefault="009F5790" w:rsidP="005920F8"/>
    <w:p w14:paraId="2304A5FD" w14:textId="77777777" w:rsidR="009F5790" w:rsidRPr="009F5790" w:rsidRDefault="009F5790" w:rsidP="005920F8">
      <w:pPr>
        <w:pStyle w:val="StyleHeading1H1Mainheading1Heading1Heading10Head1h1Sec"/>
      </w:pPr>
      <w:bookmarkStart w:id="116" w:name="_Toc144299940"/>
      <w:bookmarkStart w:id="117" w:name="_Toc145125026"/>
      <w:bookmarkStart w:id="118" w:name="_Toc165439525"/>
      <w:bookmarkStart w:id="119" w:name="_Toc186019634"/>
      <w:bookmarkStart w:id="120" w:name="_Toc494202017"/>
      <w:r w:rsidRPr="009F5790">
        <w:t>Integratio</w:t>
      </w:r>
      <w:bookmarkEnd w:id="116"/>
      <w:bookmarkEnd w:id="117"/>
      <w:r w:rsidRPr="009F5790">
        <w:t>n with an already existing System of the &lt;&lt;Customer&gt;&gt;</w:t>
      </w:r>
      <w:bookmarkEnd w:id="118"/>
      <w:bookmarkEnd w:id="119"/>
      <w:bookmarkEnd w:id="120"/>
    </w:p>
    <w:p w14:paraId="0460A58B" w14:textId="77777777" w:rsidR="009F5790" w:rsidRPr="009F5790" w:rsidRDefault="009F5790" w:rsidP="005920F8"/>
    <w:p w14:paraId="0ABB75AE" w14:textId="77777777" w:rsidR="009F5790" w:rsidRPr="00D26199" w:rsidRDefault="009F5790" w:rsidP="005920F8">
      <w:r w:rsidRPr="00D26199">
        <w:t>&lt;&lt; This is especially applicable if the project at hand is an enhancement to an existing system.&gt;&gt;</w:t>
      </w:r>
    </w:p>
    <w:p w14:paraId="549E3FD1" w14:textId="77777777" w:rsidR="009F5790" w:rsidRPr="009F5790" w:rsidRDefault="009F5790" w:rsidP="005920F8"/>
    <w:p w14:paraId="50AD47E6" w14:textId="77777777" w:rsidR="009F5790" w:rsidRPr="009F5790" w:rsidRDefault="009F5790" w:rsidP="005920F8">
      <w:pPr>
        <w:pStyle w:val="StyleHeading1H1Mainheading1Heading1Heading10Head1h1Sec"/>
      </w:pPr>
      <w:bookmarkStart w:id="121" w:name="_Toc144299941"/>
      <w:bookmarkStart w:id="122" w:name="_Toc145125027"/>
      <w:bookmarkStart w:id="123" w:name="_Toc165439526"/>
      <w:bookmarkStart w:id="124" w:name="_Toc186019635"/>
      <w:bookmarkStart w:id="125" w:name="_Toc494202018"/>
      <w:r w:rsidRPr="009F5790">
        <w:t>Assumptions</w:t>
      </w:r>
      <w:bookmarkEnd w:id="121"/>
      <w:bookmarkEnd w:id="122"/>
      <w:bookmarkEnd w:id="123"/>
      <w:bookmarkEnd w:id="124"/>
      <w:bookmarkEnd w:id="125"/>
    </w:p>
    <w:p w14:paraId="22AC17C0" w14:textId="77777777" w:rsidR="009F5790" w:rsidRPr="009F5790" w:rsidRDefault="009F5790" w:rsidP="005920F8">
      <w:r w:rsidRPr="009F5790">
        <w:t>&lt;&lt; List down all the assumptions considered by this use case&gt;&gt;</w:t>
      </w:r>
    </w:p>
    <w:p w14:paraId="3F17E862" w14:textId="77777777" w:rsidR="009F5790" w:rsidRPr="009F5790" w:rsidRDefault="009F5790" w:rsidP="005920F8"/>
    <w:p w14:paraId="133AC3F5" w14:textId="77777777" w:rsidR="009F5790" w:rsidRPr="009F5790" w:rsidRDefault="009F5790" w:rsidP="005920F8">
      <w:r w:rsidRPr="009F5790">
        <w:br w:type="page"/>
      </w:r>
    </w:p>
    <w:p w14:paraId="507C4500" w14:textId="77777777" w:rsidR="009F5790" w:rsidRPr="009F5790" w:rsidRDefault="009F5790" w:rsidP="005920F8"/>
    <w:p w14:paraId="4A6FF747" w14:textId="77777777" w:rsidR="009F5790" w:rsidRPr="009F5790" w:rsidRDefault="009F5790" w:rsidP="005920F8"/>
    <w:p w14:paraId="446E364F" w14:textId="57EF95A0" w:rsidR="009F5790" w:rsidRPr="001C4D77" w:rsidRDefault="009F5790" w:rsidP="005920F8">
      <w:r w:rsidRPr="001C4D77">
        <w:t>REVISION HISTORY OF THE WORK PRODUCT</w:t>
      </w:r>
    </w:p>
    <w:p w14:paraId="53265488" w14:textId="0EEBBB8F" w:rsidR="009F5790" w:rsidRPr="001C4D77" w:rsidRDefault="009F5790" w:rsidP="005920F8">
      <w:r w:rsidRPr="001C4D77">
        <w:t>&lt;to be maintained by projects&gt;</w:t>
      </w:r>
    </w:p>
    <w:p w14:paraId="0085CB76" w14:textId="77777777" w:rsidR="009F5790" w:rsidRPr="009F5790" w:rsidRDefault="009F5790" w:rsidP="005920F8"/>
    <w:p w14:paraId="27DB307B" w14:textId="77777777" w:rsidR="009F5790" w:rsidRPr="009F5790" w:rsidRDefault="009F5790" w:rsidP="005920F8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062CBA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5920F8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5920F8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5920F8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5920F8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5920F8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5920F8">
            <w:r w:rsidRPr="009F5790">
              <w:t>Approved By</w:t>
            </w:r>
          </w:p>
        </w:tc>
      </w:tr>
      <w:tr w:rsidR="009F5790" w:rsidRPr="009F5790" w14:paraId="67C28D7D" w14:textId="77777777" w:rsidTr="00062CBA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5920F8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5920F8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5920F8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5920F8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5920F8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5920F8"/>
        </w:tc>
      </w:tr>
      <w:tr w:rsidR="009F5790" w:rsidRPr="009F5790" w14:paraId="2B06FFCE" w14:textId="77777777" w:rsidTr="00062CBA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5920F8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5920F8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5920F8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5920F8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5920F8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5920F8"/>
        </w:tc>
      </w:tr>
    </w:tbl>
    <w:p w14:paraId="4690480B" w14:textId="77777777" w:rsidR="009F5790" w:rsidRPr="009F5790" w:rsidRDefault="009F5790" w:rsidP="005920F8"/>
    <w:p w14:paraId="5E49A99B" w14:textId="687C11B2" w:rsidR="00DD3DC0" w:rsidRPr="009F5790" w:rsidRDefault="00DD3DC0" w:rsidP="005920F8"/>
    <w:sectPr w:rsidR="00DD3DC0" w:rsidRPr="009F5790" w:rsidSect="00E218F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8BD5C0" w14:textId="77777777" w:rsidR="003E072E" w:rsidRDefault="003E072E" w:rsidP="005920F8">
      <w:r>
        <w:separator/>
      </w:r>
    </w:p>
    <w:p w14:paraId="1F93FF05" w14:textId="77777777" w:rsidR="003E072E" w:rsidRDefault="003E072E" w:rsidP="005920F8"/>
    <w:p w14:paraId="0BAB153F" w14:textId="77777777" w:rsidR="003E072E" w:rsidRDefault="003E072E" w:rsidP="005920F8"/>
    <w:p w14:paraId="3D5ACEBB" w14:textId="77777777" w:rsidR="003E072E" w:rsidRDefault="003E072E" w:rsidP="005920F8"/>
    <w:p w14:paraId="5FB9A24A" w14:textId="77777777" w:rsidR="003E072E" w:rsidRDefault="003E072E" w:rsidP="005920F8"/>
    <w:p w14:paraId="6F93E039" w14:textId="77777777" w:rsidR="003E072E" w:rsidRDefault="003E072E" w:rsidP="005920F8"/>
  </w:endnote>
  <w:endnote w:type="continuationSeparator" w:id="0">
    <w:p w14:paraId="0B8103D4" w14:textId="77777777" w:rsidR="003E072E" w:rsidRDefault="003E072E" w:rsidP="005920F8">
      <w:r>
        <w:continuationSeparator/>
      </w:r>
    </w:p>
    <w:p w14:paraId="6F7C8347" w14:textId="77777777" w:rsidR="003E072E" w:rsidRDefault="003E072E" w:rsidP="005920F8"/>
    <w:p w14:paraId="16C51B87" w14:textId="77777777" w:rsidR="003E072E" w:rsidRDefault="003E072E" w:rsidP="005920F8"/>
    <w:p w14:paraId="22BDD0B4" w14:textId="77777777" w:rsidR="003E072E" w:rsidRDefault="003E072E" w:rsidP="005920F8"/>
    <w:p w14:paraId="66FC47E1" w14:textId="77777777" w:rsidR="003E072E" w:rsidRDefault="003E072E" w:rsidP="005920F8"/>
    <w:p w14:paraId="775E6F4E" w14:textId="77777777" w:rsidR="003E072E" w:rsidRDefault="003E072E" w:rsidP="005920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C" w14:textId="77777777" w:rsidR="00E156E2" w:rsidRDefault="00E156E2" w:rsidP="005920F8">
    <w:pPr>
      <w:pStyle w:val="Footer"/>
    </w:pPr>
  </w:p>
  <w:p w14:paraId="5E49A9DD" w14:textId="77777777" w:rsidR="00E156E2" w:rsidRDefault="00E156E2" w:rsidP="005920F8"/>
  <w:p w14:paraId="4F1246D0" w14:textId="77777777" w:rsidR="00E156E2" w:rsidRDefault="00E156E2" w:rsidP="005920F8"/>
  <w:p w14:paraId="2F6CC1CB" w14:textId="77777777" w:rsidR="00E156E2" w:rsidRDefault="00E156E2" w:rsidP="005920F8"/>
  <w:p w14:paraId="6EA8DA5B" w14:textId="77777777" w:rsidR="00E156E2" w:rsidRDefault="00E156E2" w:rsidP="005920F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C566E" w14:textId="77777777" w:rsidR="00E156E2" w:rsidRDefault="00E156E2" w:rsidP="005920F8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E156E2" w:rsidRPr="00D318E1" w:rsidRDefault="00E156E2" w:rsidP="005920F8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5A09C4">
          <w:rPr>
            <w:b/>
            <w:noProof/>
            <w:lang w:val="fr-FR"/>
          </w:rPr>
          <w:t>8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5A09C4">
          <w:rPr>
            <w:noProof/>
            <w:lang w:val="fr-FR"/>
          </w:rPr>
          <w:t>10</w:t>
        </w:r>
        <w:r>
          <w:rPr>
            <w:lang w:val="fr-FR"/>
          </w:rPr>
          <w:fldChar w:fldCharType="end"/>
        </w:r>
      </w:sdtContent>
    </w:sdt>
  </w:p>
  <w:p w14:paraId="5E49A9DF" w14:textId="77777777" w:rsidR="00E156E2" w:rsidRDefault="00E156E2" w:rsidP="005920F8"/>
  <w:p w14:paraId="5E49A9E0" w14:textId="77777777" w:rsidR="00E156E2" w:rsidRDefault="00E156E2" w:rsidP="005920F8"/>
  <w:p w14:paraId="5E49A9E1" w14:textId="77777777" w:rsidR="00E156E2" w:rsidRDefault="00E156E2" w:rsidP="005920F8"/>
  <w:p w14:paraId="5E49A9E2" w14:textId="1842743F" w:rsidR="00E156E2" w:rsidRDefault="00E156E2" w:rsidP="005920F8"/>
  <w:p w14:paraId="48726609" w14:textId="23A45DB7" w:rsidR="00E156E2" w:rsidRPr="005E7574" w:rsidRDefault="00E156E2" w:rsidP="005920F8">
    <w:r>
      <w:t>Capgemini Internal</w:t>
    </w:r>
  </w:p>
  <w:p w14:paraId="48DD6EF0" w14:textId="77777777" w:rsidR="00E156E2" w:rsidRDefault="00E156E2" w:rsidP="005920F8"/>
  <w:p w14:paraId="2AA8F8D8" w14:textId="77777777" w:rsidR="00E156E2" w:rsidRDefault="00E156E2" w:rsidP="005920F8"/>
  <w:p w14:paraId="78D181C9" w14:textId="77777777" w:rsidR="00E156E2" w:rsidRDefault="00E156E2" w:rsidP="005920F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412F6C" w14:textId="77777777" w:rsidR="003E072E" w:rsidRDefault="003E072E" w:rsidP="005920F8">
      <w:r>
        <w:separator/>
      </w:r>
    </w:p>
    <w:p w14:paraId="2CC515DB" w14:textId="77777777" w:rsidR="003E072E" w:rsidRDefault="003E072E" w:rsidP="005920F8"/>
    <w:p w14:paraId="1FE4414F" w14:textId="77777777" w:rsidR="003E072E" w:rsidRDefault="003E072E" w:rsidP="005920F8"/>
    <w:p w14:paraId="12AA49DF" w14:textId="77777777" w:rsidR="003E072E" w:rsidRDefault="003E072E" w:rsidP="005920F8"/>
    <w:p w14:paraId="29E09F25" w14:textId="77777777" w:rsidR="003E072E" w:rsidRDefault="003E072E" w:rsidP="005920F8"/>
    <w:p w14:paraId="29460B96" w14:textId="77777777" w:rsidR="003E072E" w:rsidRDefault="003E072E" w:rsidP="005920F8"/>
  </w:footnote>
  <w:footnote w:type="continuationSeparator" w:id="0">
    <w:p w14:paraId="0406E949" w14:textId="77777777" w:rsidR="003E072E" w:rsidRDefault="003E072E" w:rsidP="005920F8">
      <w:r>
        <w:continuationSeparator/>
      </w:r>
    </w:p>
    <w:p w14:paraId="18304759" w14:textId="77777777" w:rsidR="003E072E" w:rsidRDefault="003E072E" w:rsidP="005920F8"/>
    <w:p w14:paraId="0F2DF328" w14:textId="77777777" w:rsidR="003E072E" w:rsidRDefault="003E072E" w:rsidP="005920F8"/>
    <w:p w14:paraId="70D6067E" w14:textId="77777777" w:rsidR="003E072E" w:rsidRDefault="003E072E" w:rsidP="005920F8"/>
    <w:p w14:paraId="5DC3FC1E" w14:textId="77777777" w:rsidR="003E072E" w:rsidRDefault="003E072E" w:rsidP="005920F8"/>
    <w:p w14:paraId="42ABFDC3" w14:textId="77777777" w:rsidR="003E072E" w:rsidRDefault="003E072E" w:rsidP="005920F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7" w14:textId="77777777" w:rsidR="00E156E2" w:rsidRDefault="003E072E" w:rsidP="005920F8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E156E2" w:rsidRDefault="00E156E2" w:rsidP="005920F8"/>
  <w:p w14:paraId="195F69AB" w14:textId="77777777" w:rsidR="00E156E2" w:rsidRDefault="00E156E2" w:rsidP="005920F8"/>
  <w:p w14:paraId="3AAB0591" w14:textId="77777777" w:rsidR="00E156E2" w:rsidRDefault="00E156E2" w:rsidP="005920F8"/>
  <w:p w14:paraId="648B6FA2" w14:textId="77777777" w:rsidR="00E156E2" w:rsidRDefault="00E156E2" w:rsidP="005920F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9" w14:textId="50C89381" w:rsidR="00E156E2" w:rsidRPr="003308F8" w:rsidRDefault="003E072E" w:rsidP="005920F8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E156E2" w:rsidRPr="003308F8">
      <w:rPr>
        <w:noProof/>
        <w:lang w:eastAsia="en-US"/>
      </w:rPr>
      <w:drawing>
        <wp:anchor distT="0" distB="0" distL="114300" distR="114300" simplePos="0" relativeHeight="25166028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156E2">
      <w:t>Use Case Specification</w:t>
    </w:r>
  </w:p>
  <w:p w14:paraId="5E49A9DA" w14:textId="77777777" w:rsidR="00E156E2" w:rsidRDefault="00E156E2" w:rsidP="005920F8"/>
  <w:p w14:paraId="5E49A9DB" w14:textId="77777777" w:rsidR="00E156E2" w:rsidRDefault="00E156E2" w:rsidP="005920F8"/>
  <w:p w14:paraId="699F2CC6" w14:textId="77777777" w:rsidR="00E156E2" w:rsidRDefault="00E156E2" w:rsidP="005920F8"/>
  <w:p w14:paraId="6B954302" w14:textId="77777777" w:rsidR="00E156E2" w:rsidRDefault="00E156E2" w:rsidP="005920F8"/>
  <w:p w14:paraId="3FAEEEF9" w14:textId="77777777" w:rsidR="00E156E2" w:rsidRDefault="00E156E2" w:rsidP="005920F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E3" w14:textId="77777777" w:rsidR="00E156E2" w:rsidRDefault="003E072E" w:rsidP="005920F8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ABF71F6"/>
    <w:multiLevelType w:val="hybridMultilevel"/>
    <w:tmpl w:val="3A88D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2D2A83"/>
    <w:multiLevelType w:val="hybridMultilevel"/>
    <w:tmpl w:val="3A88D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36E788E"/>
    <w:multiLevelType w:val="hybridMultilevel"/>
    <w:tmpl w:val="8144A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105EEB"/>
    <w:multiLevelType w:val="hybridMultilevel"/>
    <w:tmpl w:val="766C9490"/>
    <w:lvl w:ilvl="0" w:tplc="31FA8ACE">
      <w:start w:val="1"/>
      <w:numFmt w:val="decimal"/>
      <w:lvlText w:val="%1."/>
      <w:lvlJc w:val="left"/>
      <w:pPr>
        <w:ind w:left="765" w:hanging="495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>
    <w:nsid w:val="6EE1093E"/>
    <w:multiLevelType w:val="hybridMultilevel"/>
    <w:tmpl w:val="A35C6AC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>
    <w:nsid w:val="77891249"/>
    <w:multiLevelType w:val="hybridMultilevel"/>
    <w:tmpl w:val="4CC6B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3"/>
  </w:num>
  <w:num w:numId="3">
    <w:abstractNumId w:val="13"/>
  </w:num>
  <w:num w:numId="4">
    <w:abstractNumId w:val="24"/>
  </w:num>
  <w:num w:numId="5">
    <w:abstractNumId w:val="11"/>
  </w:num>
  <w:num w:numId="6">
    <w:abstractNumId w:val="15"/>
  </w:num>
  <w:num w:numId="7">
    <w:abstractNumId w:val="14"/>
  </w:num>
  <w:num w:numId="8">
    <w:abstractNumId w:val="0"/>
  </w:num>
  <w:num w:numId="9">
    <w:abstractNumId w:val="1"/>
  </w:num>
  <w:num w:numId="10">
    <w:abstractNumId w:val="16"/>
  </w:num>
  <w:num w:numId="11">
    <w:abstractNumId w:val="10"/>
  </w:num>
  <w:num w:numId="12">
    <w:abstractNumId w:val="18"/>
  </w:num>
  <w:num w:numId="13">
    <w:abstractNumId w:val="8"/>
  </w:num>
  <w:num w:numId="14">
    <w:abstractNumId w:val="4"/>
  </w:num>
  <w:num w:numId="15">
    <w:abstractNumId w:val="7"/>
  </w:num>
  <w:num w:numId="16">
    <w:abstractNumId w:val="9"/>
  </w:num>
  <w:num w:numId="17">
    <w:abstractNumId w:val="6"/>
  </w:num>
  <w:num w:numId="18">
    <w:abstractNumId w:val="23"/>
  </w:num>
  <w:num w:numId="19">
    <w:abstractNumId w:val="2"/>
  </w:num>
  <w:num w:numId="20">
    <w:abstractNumId w:val="21"/>
  </w:num>
  <w:num w:numId="21">
    <w:abstractNumId w:val="19"/>
  </w:num>
  <w:num w:numId="22">
    <w:abstractNumId w:val="12"/>
  </w:num>
  <w:num w:numId="23">
    <w:abstractNumId w:val="17"/>
  </w:num>
  <w:num w:numId="24">
    <w:abstractNumId w:val="22"/>
  </w:num>
  <w:num w:numId="25">
    <w:abstractNumId w:val="22"/>
  </w:num>
  <w:num w:numId="26">
    <w:abstractNumId w:val="22"/>
  </w:num>
  <w:num w:numId="27">
    <w:abstractNumId w:val="5"/>
  </w:num>
  <w:num w:numId="28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F8"/>
    <w:rsid w:val="000019F0"/>
    <w:rsid w:val="000063BE"/>
    <w:rsid w:val="000126FA"/>
    <w:rsid w:val="00012F94"/>
    <w:rsid w:val="00013968"/>
    <w:rsid w:val="00014210"/>
    <w:rsid w:val="00026079"/>
    <w:rsid w:val="00043E16"/>
    <w:rsid w:val="000601C3"/>
    <w:rsid w:val="00062CBA"/>
    <w:rsid w:val="0008331A"/>
    <w:rsid w:val="00096043"/>
    <w:rsid w:val="000A2360"/>
    <w:rsid w:val="000C5717"/>
    <w:rsid w:val="000E00E7"/>
    <w:rsid w:val="0012666F"/>
    <w:rsid w:val="00141B52"/>
    <w:rsid w:val="00150EC1"/>
    <w:rsid w:val="00155262"/>
    <w:rsid w:val="00155339"/>
    <w:rsid w:val="0016258D"/>
    <w:rsid w:val="00164AD1"/>
    <w:rsid w:val="00170CF8"/>
    <w:rsid w:val="0017290A"/>
    <w:rsid w:val="001804C0"/>
    <w:rsid w:val="0019751B"/>
    <w:rsid w:val="001A1E4F"/>
    <w:rsid w:val="001C4D77"/>
    <w:rsid w:val="00201D1D"/>
    <w:rsid w:val="002215E3"/>
    <w:rsid w:val="002329A3"/>
    <w:rsid w:val="00233482"/>
    <w:rsid w:val="002572DB"/>
    <w:rsid w:val="0026052B"/>
    <w:rsid w:val="00261AEF"/>
    <w:rsid w:val="002731C7"/>
    <w:rsid w:val="00277103"/>
    <w:rsid w:val="002D0988"/>
    <w:rsid w:val="002F046F"/>
    <w:rsid w:val="002F2F8C"/>
    <w:rsid w:val="0030117E"/>
    <w:rsid w:val="00303E5A"/>
    <w:rsid w:val="00307C46"/>
    <w:rsid w:val="003308F8"/>
    <w:rsid w:val="00332A79"/>
    <w:rsid w:val="00334B92"/>
    <w:rsid w:val="00363E88"/>
    <w:rsid w:val="003750EA"/>
    <w:rsid w:val="00381298"/>
    <w:rsid w:val="0038351F"/>
    <w:rsid w:val="00395294"/>
    <w:rsid w:val="003952B2"/>
    <w:rsid w:val="003C42AD"/>
    <w:rsid w:val="003E072E"/>
    <w:rsid w:val="003E795D"/>
    <w:rsid w:val="004027C9"/>
    <w:rsid w:val="004214FD"/>
    <w:rsid w:val="004347D3"/>
    <w:rsid w:val="004447F9"/>
    <w:rsid w:val="00470377"/>
    <w:rsid w:val="00472619"/>
    <w:rsid w:val="00472B48"/>
    <w:rsid w:val="00472DB3"/>
    <w:rsid w:val="00487F47"/>
    <w:rsid w:val="004A7DCD"/>
    <w:rsid w:val="004B0FFF"/>
    <w:rsid w:val="004C3902"/>
    <w:rsid w:val="004D06AF"/>
    <w:rsid w:val="004E7445"/>
    <w:rsid w:val="004F6444"/>
    <w:rsid w:val="00516B52"/>
    <w:rsid w:val="00517857"/>
    <w:rsid w:val="00524418"/>
    <w:rsid w:val="00530E5A"/>
    <w:rsid w:val="0053544D"/>
    <w:rsid w:val="00552AEE"/>
    <w:rsid w:val="00556AEE"/>
    <w:rsid w:val="00573C08"/>
    <w:rsid w:val="005920F8"/>
    <w:rsid w:val="005A09C4"/>
    <w:rsid w:val="005B3604"/>
    <w:rsid w:val="005D4827"/>
    <w:rsid w:val="005E5169"/>
    <w:rsid w:val="005E7574"/>
    <w:rsid w:val="0060522A"/>
    <w:rsid w:val="00605B2D"/>
    <w:rsid w:val="006349A0"/>
    <w:rsid w:val="006403D2"/>
    <w:rsid w:val="00641FA0"/>
    <w:rsid w:val="0064586A"/>
    <w:rsid w:val="00660889"/>
    <w:rsid w:val="00667576"/>
    <w:rsid w:val="00667AD1"/>
    <w:rsid w:val="006A615C"/>
    <w:rsid w:val="006B0A33"/>
    <w:rsid w:val="006C53AA"/>
    <w:rsid w:val="006D0299"/>
    <w:rsid w:val="006D50FE"/>
    <w:rsid w:val="006F3974"/>
    <w:rsid w:val="00775844"/>
    <w:rsid w:val="00790A92"/>
    <w:rsid w:val="00793279"/>
    <w:rsid w:val="00794598"/>
    <w:rsid w:val="007A16C6"/>
    <w:rsid w:val="007B41E9"/>
    <w:rsid w:val="007B4E6B"/>
    <w:rsid w:val="007C7699"/>
    <w:rsid w:val="00800A1B"/>
    <w:rsid w:val="008036AF"/>
    <w:rsid w:val="00807BDF"/>
    <w:rsid w:val="00816D84"/>
    <w:rsid w:val="00840C5D"/>
    <w:rsid w:val="00850205"/>
    <w:rsid w:val="008562C2"/>
    <w:rsid w:val="00871582"/>
    <w:rsid w:val="00882A5D"/>
    <w:rsid w:val="00893E99"/>
    <w:rsid w:val="00897131"/>
    <w:rsid w:val="008A7999"/>
    <w:rsid w:val="008B6B15"/>
    <w:rsid w:val="008D0A08"/>
    <w:rsid w:val="008D1CF1"/>
    <w:rsid w:val="008D634D"/>
    <w:rsid w:val="008E15A0"/>
    <w:rsid w:val="008F07CE"/>
    <w:rsid w:val="009020ED"/>
    <w:rsid w:val="009023AE"/>
    <w:rsid w:val="0091275A"/>
    <w:rsid w:val="00925C0D"/>
    <w:rsid w:val="00935785"/>
    <w:rsid w:val="009410F1"/>
    <w:rsid w:val="00971879"/>
    <w:rsid w:val="009768DB"/>
    <w:rsid w:val="00982C75"/>
    <w:rsid w:val="0098706E"/>
    <w:rsid w:val="009A6B54"/>
    <w:rsid w:val="009A7052"/>
    <w:rsid w:val="009B4999"/>
    <w:rsid w:val="009E26E5"/>
    <w:rsid w:val="009F0A34"/>
    <w:rsid w:val="009F5790"/>
    <w:rsid w:val="00A10DE5"/>
    <w:rsid w:val="00A1407A"/>
    <w:rsid w:val="00A318D4"/>
    <w:rsid w:val="00A33C06"/>
    <w:rsid w:val="00A44DE3"/>
    <w:rsid w:val="00A65EC7"/>
    <w:rsid w:val="00A971EE"/>
    <w:rsid w:val="00AA3B75"/>
    <w:rsid w:val="00AC4943"/>
    <w:rsid w:val="00AC58DD"/>
    <w:rsid w:val="00AE6300"/>
    <w:rsid w:val="00AE6C7C"/>
    <w:rsid w:val="00AE763E"/>
    <w:rsid w:val="00AF402D"/>
    <w:rsid w:val="00AF5631"/>
    <w:rsid w:val="00B136BF"/>
    <w:rsid w:val="00B231E6"/>
    <w:rsid w:val="00B34985"/>
    <w:rsid w:val="00B4061E"/>
    <w:rsid w:val="00B45EA4"/>
    <w:rsid w:val="00B53DC1"/>
    <w:rsid w:val="00B764C5"/>
    <w:rsid w:val="00B80750"/>
    <w:rsid w:val="00B90CF5"/>
    <w:rsid w:val="00B95EBB"/>
    <w:rsid w:val="00BB51C9"/>
    <w:rsid w:val="00C00F8B"/>
    <w:rsid w:val="00C04CF0"/>
    <w:rsid w:val="00C13A48"/>
    <w:rsid w:val="00C16330"/>
    <w:rsid w:val="00C20FBF"/>
    <w:rsid w:val="00C24AC2"/>
    <w:rsid w:val="00C3602B"/>
    <w:rsid w:val="00C37DC8"/>
    <w:rsid w:val="00C57E5C"/>
    <w:rsid w:val="00C65776"/>
    <w:rsid w:val="00C7718F"/>
    <w:rsid w:val="00C82F93"/>
    <w:rsid w:val="00C84AE8"/>
    <w:rsid w:val="00C84F35"/>
    <w:rsid w:val="00C934E4"/>
    <w:rsid w:val="00C948AF"/>
    <w:rsid w:val="00C97676"/>
    <w:rsid w:val="00CA5FF3"/>
    <w:rsid w:val="00CB5284"/>
    <w:rsid w:val="00CD3D0F"/>
    <w:rsid w:val="00CE66BB"/>
    <w:rsid w:val="00CF58C2"/>
    <w:rsid w:val="00D00798"/>
    <w:rsid w:val="00D027E0"/>
    <w:rsid w:val="00D12ADC"/>
    <w:rsid w:val="00D16345"/>
    <w:rsid w:val="00D26199"/>
    <w:rsid w:val="00D316EB"/>
    <w:rsid w:val="00D318E1"/>
    <w:rsid w:val="00D31EE2"/>
    <w:rsid w:val="00D40824"/>
    <w:rsid w:val="00D55179"/>
    <w:rsid w:val="00D62EB9"/>
    <w:rsid w:val="00D82048"/>
    <w:rsid w:val="00D907B3"/>
    <w:rsid w:val="00DC40E6"/>
    <w:rsid w:val="00DD3832"/>
    <w:rsid w:val="00DD3DC0"/>
    <w:rsid w:val="00DE247D"/>
    <w:rsid w:val="00E12319"/>
    <w:rsid w:val="00E156E2"/>
    <w:rsid w:val="00E218F1"/>
    <w:rsid w:val="00E26304"/>
    <w:rsid w:val="00E701E7"/>
    <w:rsid w:val="00E778A4"/>
    <w:rsid w:val="00E81D36"/>
    <w:rsid w:val="00EA36BC"/>
    <w:rsid w:val="00EA7593"/>
    <w:rsid w:val="00EB60A3"/>
    <w:rsid w:val="00ED7534"/>
    <w:rsid w:val="00EE1070"/>
    <w:rsid w:val="00F113CB"/>
    <w:rsid w:val="00F11BF2"/>
    <w:rsid w:val="00F27F5E"/>
    <w:rsid w:val="00F31BF2"/>
    <w:rsid w:val="00F40E18"/>
    <w:rsid w:val="00F56846"/>
    <w:rsid w:val="00F76F15"/>
    <w:rsid w:val="00F8175B"/>
    <w:rsid w:val="00F8410D"/>
    <w:rsid w:val="00F870B8"/>
    <w:rsid w:val="00F9573D"/>
    <w:rsid w:val="00FC181B"/>
    <w:rsid w:val="00FD5844"/>
    <w:rsid w:val="00FE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5920F8"/>
    <w:pPr>
      <w:spacing w:after="0" w:line="240" w:lineRule="auto"/>
      <w:ind w:left="27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E247D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5920F8"/>
    <w:pPr>
      <w:spacing w:after="0" w:line="240" w:lineRule="auto"/>
      <w:ind w:left="27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E247D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12B8E5-826C-4FA8-92B4-AAE91F8238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83</TotalTime>
  <Pages>10</Pages>
  <Words>1435</Words>
  <Characters>8183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9599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Shashank, Himanshu</cp:lastModifiedBy>
  <cp:revision>39</cp:revision>
  <dcterms:created xsi:type="dcterms:W3CDTF">2017-10-27T12:06:00Z</dcterms:created>
  <dcterms:modified xsi:type="dcterms:W3CDTF">2017-11-04T09:44:00Z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